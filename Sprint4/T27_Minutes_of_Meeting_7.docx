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14F43F12" w14:textId="77777777" w:rsidR="00A510CF" w:rsidRDefault="00A510CF" w:rsidP="00A510CF">
            <w:pPr>
              <w:pStyle w:val="Standard1"/>
              <w:jc w:val="center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</w:p>
          <w:p w14:paraId="0264F55C" w14:textId="6BDC1D3A" w:rsidR="00A510CF" w:rsidRPr="00A245F2" w:rsidRDefault="00A510CF" w:rsidP="0044595B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76257474" w14:textId="439613F3" w:rsidR="00A510CF" w:rsidRPr="00A245F2" w:rsidRDefault="00A510CF" w:rsidP="00A510CF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8A7677">
              <w:rPr>
                <w:b/>
                <w:sz w:val="36"/>
                <w:szCs w:val="36"/>
              </w:rPr>
              <w:t>7</w:t>
            </w:r>
          </w:p>
          <w:p w14:paraId="15F18287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</w:p>
          <w:p w14:paraId="1E1E91AE" w14:textId="2B801BAE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B47537">
              <w:rPr>
                <w:bCs/>
                <w:sz w:val="24"/>
              </w:rPr>
              <w:t>November</w:t>
            </w:r>
            <w:r w:rsidRPr="00A510CF">
              <w:rPr>
                <w:bCs/>
                <w:sz w:val="24"/>
              </w:rPr>
              <w:t xml:space="preserve"> </w:t>
            </w:r>
            <w:r w:rsidR="008A7677">
              <w:rPr>
                <w:bCs/>
                <w:sz w:val="24"/>
              </w:rPr>
              <w:t>1</w:t>
            </w:r>
            <w:r w:rsidR="00EC0589">
              <w:rPr>
                <w:bCs/>
                <w:sz w:val="24"/>
              </w:rPr>
              <w:t>5</w:t>
            </w:r>
            <w:r w:rsidRPr="00A510CF">
              <w:rPr>
                <w:bCs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492CD3AA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B47537" w:rsidRPr="00B47537">
              <w:rPr>
                <w:bCs/>
                <w:sz w:val="24"/>
              </w:rPr>
              <w:t>7</w:t>
            </w:r>
            <w:r w:rsidRPr="00A510CF">
              <w:rPr>
                <w:bCs/>
                <w:sz w:val="24"/>
              </w:rPr>
              <w:t>.</w:t>
            </w:r>
            <w:r w:rsidR="008A7677">
              <w:rPr>
                <w:bCs/>
                <w:sz w:val="24"/>
              </w:rPr>
              <w:t>0</w:t>
            </w:r>
            <w:r w:rsidRPr="00A510CF">
              <w:rPr>
                <w:bCs/>
                <w:sz w:val="24"/>
              </w:rPr>
              <w:t xml:space="preserve">0pm – </w:t>
            </w:r>
            <w:r w:rsidR="00B47537">
              <w:rPr>
                <w:bCs/>
                <w:sz w:val="24"/>
              </w:rPr>
              <w:t>8</w:t>
            </w:r>
            <w:r w:rsidRPr="00A510CF">
              <w:rPr>
                <w:bCs/>
                <w:sz w:val="24"/>
              </w:rPr>
              <w:t>.</w:t>
            </w:r>
            <w:r w:rsidR="008A7677">
              <w:rPr>
                <w:bCs/>
                <w:sz w:val="24"/>
              </w:rPr>
              <w:t>0</w:t>
            </w:r>
            <w:r w:rsidRPr="00A510CF">
              <w:rPr>
                <w:bCs/>
                <w:sz w:val="24"/>
              </w:rPr>
              <w:t>0pm</w:t>
            </w:r>
          </w:p>
          <w:p w14:paraId="28D53B12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32D3AE49" w:rsidR="00A510CF" w:rsidRDefault="008A7677" w:rsidP="0044595B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Cs/>
                <w:sz w:val="24"/>
              </w:rPr>
              <w:t>Casa Loma Campus Library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782380">
        <w:trPr>
          <w:trHeight w:val="711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166F7A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346BD2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346BD2" w:rsidRDefault="00346BD2" w:rsidP="00346BD2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543E8F12" w:rsidR="00346BD2" w:rsidRDefault="00346BD2" w:rsidP="00346BD2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</w:t>
            </w:r>
            <w:r w:rsidR="00EC0589">
              <w:t>6</w:t>
            </w:r>
            <w:r>
              <w:t xml:space="preserve"> document</w:t>
            </w:r>
            <w:r w:rsidR="00B47537">
              <w:t xml:space="preserve">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5238E65A" w:rsidR="00346BD2" w:rsidRDefault="00EC0589" w:rsidP="00346BD2">
            <w:pPr>
              <w:pStyle w:val="Standard1"/>
              <w:spacing w:before="120" w:after="120"/>
            </w:pPr>
            <w:r>
              <w:t>Mahdi</w:t>
            </w:r>
            <w:r w:rsidR="00346BD2"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59D37D3E" w:rsidR="00346BD2" w:rsidRDefault="00EC0589" w:rsidP="00346BD2">
            <w:pPr>
              <w:pStyle w:val="Standard1"/>
              <w:spacing w:before="120" w:after="120"/>
            </w:pPr>
            <w:r>
              <w:t>November 15</w:t>
            </w:r>
            <w:r w:rsidR="00B47537"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7FB34396" w:rsidR="00346BD2" w:rsidRDefault="00B47537" w:rsidP="00346BD2">
            <w:pPr>
              <w:pStyle w:val="Standard1"/>
              <w:spacing w:before="120" w:after="120"/>
            </w:pPr>
            <w:r w:rsidRPr="00B47537">
              <w:t xml:space="preserve">November </w:t>
            </w:r>
            <w:r w:rsidR="00EC0589">
              <w:t>1</w:t>
            </w:r>
            <w:r w:rsidRPr="00B47537">
              <w:t>5, 2019</w:t>
            </w:r>
          </w:p>
        </w:tc>
      </w:tr>
      <w:tr w:rsidR="00346BD2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0AA491EE" w:rsidR="00346BD2" w:rsidRDefault="00B555E0" w:rsidP="00346BD2">
            <w:pPr>
              <w:pStyle w:val="Standard1"/>
              <w:spacing w:before="120" w:after="120"/>
            </w:pPr>
            <w:r>
              <w:t xml:space="preserve">Discuss </w:t>
            </w:r>
            <w:r w:rsidR="00346BD2">
              <w:t xml:space="preserve">the </w:t>
            </w:r>
            <w:r>
              <w:t xml:space="preserve">sprint </w:t>
            </w:r>
            <w:r w:rsidR="00150D5B">
              <w:t>progress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60A6F288" w:rsidR="00346BD2" w:rsidRDefault="007C29FA" w:rsidP="00346BD2">
            <w:pPr>
              <w:pStyle w:val="Standard1"/>
              <w:spacing w:before="120" w:after="120"/>
            </w:pPr>
            <w:r>
              <w:t xml:space="preserve">Every team member </w:t>
            </w:r>
            <w:r w:rsidR="00EC0589">
              <w:t>reported on their</w:t>
            </w:r>
            <w:r>
              <w:t xml:space="preserve"> progress they are making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3815176F" w:rsidR="00346BD2" w:rsidRDefault="00B555E0" w:rsidP="00346BD2">
            <w:pPr>
              <w:pStyle w:val="Standard1"/>
              <w:spacing w:before="120" w:after="120"/>
            </w:pPr>
            <w:r>
              <w:t xml:space="preserve">All team members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39307A49" w:rsidR="00346BD2" w:rsidRDefault="00B47537" w:rsidP="00346BD2">
            <w:pPr>
              <w:pStyle w:val="Standard1"/>
              <w:spacing w:before="120" w:after="120"/>
            </w:pPr>
            <w:r w:rsidRPr="00B47537">
              <w:t xml:space="preserve">November </w:t>
            </w:r>
            <w:r w:rsidR="00EC0589">
              <w:t>1</w:t>
            </w:r>
            <w:r w:rsidRPr="00B47537">
              <w:t>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1B34DF2F" w:rsidR="00346BD2" w:rsidRDefault="00B47537" w:rsidP="00346BD2">
            <w:pPr>
              <w:pStyle w:val="Standard1"/>
              <w:spacing w:before="120" w:after="120"/>
            </w:pPr>
            <w:r w:rsidRPr="00B47537">
              <w:t xml:space="preserve">November </w:t>
            </w:r>
            <w:r w:rsidR="00EC0589">
              <w:t>1</w:t>
            </w:r>
            <w:r w:rsidRPr="00B47537">
              <w:t>5, 2019</w:t>
            </w:r>
          </w:p>
        </w:tc>
      </w:tr>
      <w:tr w:rsidR="00346BD2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10C4CBB2" w:rsidR="00346BD2" w:rsidRDefault="00B555E0" w:rsidP="00346BD2">
            <w:pPr>
              <w:pStyle w:val="Standard1"/>
              <w:spacing w:before="120" w:after="120"/>
            </w:pPr>
            <w:r>
              <w:t xml:space="preserve">Decide whether </w:t>
            </w:r>
            <w:r w:rsidR="00255BC4">
              <w:t xml:space="preserve">the team is ready to submit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0DF72899" w:rsidR="00346BD2" w:rsidRDefault="00255BC4" w:rsidP="00346BD2">
            <w:pPr>
              <w:pStyle w:val="Standard1"/>
              <w:spacing w:before="120" w:after="120"/>
            </w:pPr>
            <w:r>
              <w:t>Everyone’s work was merged into a single document and appropriately styled. The document was peer-reviewed to approve for submission.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15CB229B" w:rsidR="00346BD2" w:rsidRDefault="00B555E0" w:rsidP="00346BD2">
            <w:pPr>
              <w:pStyle w:val="Standard1"/>
              <w:spacing w:before="120" w:after="120"/>
            </w:pPr>
            <w:r>
              <w:t>Nadezhda</w:t>
            </w:r>
            <w:r w:rsidR="00255BC4">
              <w:t xml:space="preserve"> and 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7FE96E11" w:rsidR="00346BD2" w:rsidRDefault="00B47537" w:rsidP="00346BD2">
            <w:pPr>
              <w:pStyle w:val="Standard1"/>
              <w:spacing w:before="120" w:after="120"/>
            </w:pPr>
            <w:r w:rsidRPr="00B47537">
              <w:t xml:space="preserve">November </w:t>
            </w:r>
            <w:r w:rsidR="00EC0589">
              <w:t>1</w:t>
            </w:r>
            <w:r w:rsidRPr="00B47537">
              <w:t>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5662D422" w:rsidR="00346BD2" w:rsidRDefault="00B47537" w:rsidP="00346BD2">
            <w:pPr>
              <w:pStyle w:val="Standard1"/>
              <w:spacing w:before="120" w:after="120"/>
            </w:pPr>
            <w:r w:rsidRPr="00B47537">
              <w:t xml:space="preserve">November </w:t>
            </w:r>
            <w:r w:rsidR="00EC0589">
              <w:t>1</w:t>
            </w:r>
            <w:r w:rsidRPr="00B47537">
              <w:t>5, 2019</w:t>
            </w:r>
          </w:p>
        </w:tc>
      </w:tr>
      <w:tr w:rsidR="00346BD2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346BD2" w:rsidRDefault="00346BD2" w:rsidP="00346BD2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6687A7F8" w:rsidR="00346BD2" w:rsidRDefault="00246E97" w:rsidP="00346BD2">
            <w:pPr>
              <w:pStyle w:val="Standard1"/>
              <w:spacing w:before="120" w:after="120"/>
            </w:pPr>
            <w:r>
              <w:t xml:space="preserve">Write down the </w:t>
            </w:r>
            <w:r w:rsidR="00784A5B">
              <w:t xml:space="preserve">highlights of </w:t>
            </w:r>
            <w:r>
              <w:t>the meeting; work on the Minutes of Meeting #</w:t>
            </w:r>
            <w:r w:rsidR="0019258F">
              <w:t>7</w:t>
            </w:r>
            <w:r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059FF104" w:rsidR="00346BD2" w:rsidRDefault="00EC0589" w:rsidP="00346BD2">
            <w:pPr>
              <w:pStyle w:val="Standard1"/>
              <w:spacing w:before="120" w:after="120"/>
            </w:pPr>
            <w:r>
              <w:t>Parisa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5AD38157" w:rsidR="00346BD2" w:rsidRDefault="00B47537" w:rsidP="00346BD2">
            <w:pPr>
              <w:pStyle w:val="Standard1"/>
              <w:spacing w:before="120" w:after="120"/>
            </w:pPr>
            <w:r w:rsidRPr="00B47537">
              <w:t xml:space="preserve">November </w:t>
            </w:r>
            <w:r w:rsidR="00EC0589">
              <w:t>1</w:t>
            </w:r>
            <w:r w:rsidRPr="00B47537">
              <w:t>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0FAD3278" w:rsidR="00346BD2" w:rsidRDefault="00B47537" w:rsidP="00346BD2">
            <w:pPr>
              <w:pStyle w:val="Standard1"/>
              <w:spacing w:before="120" w:after="120"/>
            </w:pPr>
            <w:r w:rsidRPr="00B47537">
              <w:t xml:space="preserve">November </w:t>
            </w:r>
            <w:r w:rsidR="00EC0589">
              <w:t>1</w:t>
            </w:r>
            <w:r w:rsidRPr="00B47537">
              <w:t>5, 2019</w:t>
            </w:r>
          </w:p>
        </w:tc>
      </w:tr>
      <w:tr w:rsidR="00346BD2" w14:paraId="0CA0A267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3E4E7C9C" w:rsidR="00346BD2" w:rsidRDefault="00346BD2" w:rsidP="00346BD2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16561576" w:rsidR="00346BD2" w:rsidRDefault="00346BD2" w:rsidP="00346BD2">
            <w:pPr>
              <w:pStyle w:val="Standard1"/>
              <w:spacing w:before="120" w:after="120"/>
            </w:pPr>
            <w:r>
              <w:t>Date:</w:t>
            </w:r>
            <w:r w:rsidR="00DB15C6">
              <w:t xml:space="preserve"> </w:t>
            </w:r>
            <w:r w:rsidR="00B47537">
              <w:t xml:space="preserve">November </w:t>
            </w:r>
            <w:r w:rsidR="0019258F">
              <w:t>23</w:t>
            </w:r>
            <w:r w:rsidR="00DB15C6">
              <w:t>, 2019</w:t>
            </w:r>
          </w:p>
          <w:p w14:paraId="62313E87" w14:textId="52EA1D70" w:rsidR="00346BD2" w:rsidRDefault="00346BD2" w:rsidP="00346BD2">
            <w:pPr>
              <w:pStyle w:val="Standard1"/>
              <w:spacing w:before="120" w:after="120"/>
            </w:pPr>
            <w:r>
              <w:t xml:space="preserve">Time: </w:t>
            </w:r>
            <w:r w:rsidR="00B47537">
              <w:t>7</w:t>
            </w:r>
            <w:r w:rsidR="00DB15C6">
              <w:t xml:space="preserve">pm – </w:t>
            </w:r>
            <w:r w:rsidR="00B47537">
              <w:t>7</w:t>
            </w:r>
            <w:r w:rsidR="00B86E35">
              <w:t>.30</w:t>
            </w:r>
            <w:r w:rsidR="00DB15C6">
              <w:t>pm</w:t>
            </w:r>
          </w:p>
          <w:p w14:paraId="1638A693" w14:textId="375AFE6A" w:rsidR="00346BD2" w:rsidRDefault="00346BD2" w:rsidP="00346BD2">
            <w:pPr>
              <w:pStyle w:val="Standard1"/>
              <w:spacing w:before="120" w:after="120"/>
            </w:pPr>
            <w:r>
              <w:t>Location:</w:t>
            </w:r>
            <w:r w:rsidR="00DB15C6">
              <w:t xml:space="preserve"> Casa Loma Campus Library</w:t>
            </w:r>
            <w:r w:rsidR="0019258F">
              <w:t xml:space="preserve"> / WhatsApp Group Call</w:t>
            </w:r>
          </w:p>
          <w:p w14:paraId="3E258943" w14:textId="5FD93821" w:rsidR="00346BD2" w:rsidRDefault="00346BD2" w:rsidP="00346BD2">
            <w:pPr>
              <w:pStyle w:val="Standard1"/>
              <w:spacing w:before="120" w:after="120"/>
            </w:pPr>
            <w:r>
              <w:t xml:space="preserve">Agenda: </w:t>
            </w:r>
            <w:r w:rsidR="0019258F">
              <w:t xml:space="preserve">Practice for the final presentation, evaluate the </w:t>
            </w:r>
            <w:r w:rsidR="006A5C21">
              <w:t xml:space="preserve">team’s overall </w:t>
            </w:r>
            <w:bookmarkStart w:id="5" w:name="_GoBack"/>
            <w:bookmarkEnd w:id="5"/>
            <w:r w:rsidR="0019258F">
              <w:t>term performance</w:t>
            </w:r>
          </w:p>
          <w:p w14:paraId="121EECC6" w14:textId="793761F1" w:rsidR="00346BD2" w:rsidRPr="0068006E" w:rsidRDefault="00346BD2" w:rsidP="00346BD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99630BA" w14:textId="77777777" w:rsidR="00346BD2" w:rsidRPr="00166F7A" w:rsidRDefault="00166F7A" w:rsidP="00346BD2">
            <w:r w:rsidRPr="00166F7A">
              <w:t xml:space="preserve">Team member 1: Vladyslav Bordiug                            </w:t>
            </w:r>
          </w:p>
          <w:p w14:paraId="61D7F70E" w14:textId="77777777" w:rsidR="00166F7A" w:rsidRPr="00166F7A" w:rsidRDefault="00166F7A" w:rsidP="00346BD2">
            <w:r w:rsidRPr="00166F7A">
              <w:t xml:space="preserve">Team member 2: Parisa Khataei </w:t>
            </w:r>
          </w:p>
          <w:p w14:paraId="352DC9B9" w14:textId="77777777" w:rsidR="00346BD2" w:rsidRPr="00166F7A" w:rsidRDefault="00166F7A" w:rsidP="00346BD2">
            <w:r w:rsidRPr="00166F7A">
              <w:t xml:space="preserve">Team member 3: Nadezhda Mokhireva                             </w:t>
            </w:r>
          </w:p>
          <w:p w14:paraId="20DEBF32" w14:textId="38A09ECA" w:rsidR="00346BD2" w:rsidRPr="0016291E" w:rsidRDefault="00166F7A" w:rsidP="00346BD2">
            <w:pPr>
              <w:rPr>
                <w:lang w:val="en-GB"/>
              </w:rPr>
            </w:pPr>
            <w:r w:rsidRPr="00166F7A">
              <w:t xml:space="preserve">Team member 4: </w:t>
            </w:r>
            <w:r w:rsidR="00346BD2" w:rsidRPr="00166F7A">
              <w:t>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346BD2" w:rsidRDefault="00DB15C6" w:rsidP="00346BD2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7EC4B152" w:rsidR="00346BD2" w:rsidRDefault="00B47537" w:rsidP="00346BD2">
            <w:pPr>
              <w:pStyle w:val="Standard1"/>
              <w:spacing w:before="120" w:after="120"/>
            </w:pPr>
            <w:r w:rsidRPr="00B47537">
              <w:t xml:space="preserve">November </w:t>
            </w:r>
            <w:r w:rsidR="00EC0589">
              <w:t>1</w:t>
            </w:r>
            <w:r w:rsidRPr="00B47537">
              <w:t>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0275DDA5" w:rsidR="00346BD2" w:rsidRDefault="00B47537" w:rsidP="00346BD2">
            <w:pPr>
              <w:pStyle w:val="Standard1"/>
              <w:spacing w:before="120" w:after="120"/>
            </w:pPr>
            <w:r w:rsidRPr="00B47537">
              <w:t xml:space="preserve">November </w:t>
            </w:r>
            <w:r w:rsidR="00EC0589">
              <w:t>1</w:t>
            </w:r>
            <w:r w:rsidRPr="00B47537">
              <w:t>5, 2019</w:t>
            </w:r>
          </w:p>
        </w:tc>
      </w:tr>
    </w:tbl>
    <w:p w14:paraId="0982F601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50D5B"/>
    <w:rsid w:val="0016291E"/>
    <w:rsid w:val="00166F7A"/>
    <w:rsid w:val="00187519"/>
    <w:rsid w:val="0019258F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55BC4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46BD2"/>
    <w:rsid w:val="00386AD2"/>
    <w:rsid w:val="003A2AAC"/>
    <w:rsid w:val="003D0276"/>
    <w:rsid w:val="003D2877"/>
    <w:rsid w:val="004070FC"/>
    <w:rsid w:val="0044595B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A5C21"/>
    <w:rsid w:val="006C25AC"/>
    <w:rsid w:val="006D0DAB"/>
    <w:rsid w:val="006F3CD5"/>
    <w:rsid w:val="00702DEC"/>
    <w:rsid w:val="0077361D"/>
    <w:rsid w:val="00782380"/>
    <w:rsid w:val="00783355"/>
    <w:rsid w:val="00784A5B"/>
    <w:rsid w:val="0079493B"/>
    <w:rsid w:val="007C0B2F"/>
    <w:rsid w:val="007C29FA"/>
    <w:rsid w:val="007D7312"/>
    <w:rsid w:val="007E19F9"/>
    <w:rsid w:val="008029B4"/>
    <w:rsid w:val="00815FE8"/>
    <w:rsid w:val="00861F43"/>
    <w:rsid w:val="008A7677"/>
    <w:rsid w:val="008A7CFF"/>
    <w:rsid w:val="008C34CB"/>
    <w:rsid w:val="009010DC"/>
    <w:rsid w:val="00914913"/>
    <w:rsid w:val="009D7B44"/>
    <w:rsid w:val="009E187C"/>
    <w:rsid w:val="009E5D4F"/>
    <w:rsid w:val="00A12251"/>
    <w:rsid w:val="00A245F2"/>
    <w:rsid w:val="00A510CF"/>
    <w:rsid w:val="00A77DC2"/>
    <w:rsid w:val="00AA463B"/>
    <w:rsid w:val="00AC0DE2"/>
    <w:rsid w:val="00AC2A7A"/>
    <w:rsid w:val="00AD2CA9"/>
    <w:rsid w:val="00AD62D4"/>
    <w:rsid w:val="00B10DC2"/>
    <w:rsid w:val="00B357FB"/>
    <w:rsid w:val="00B47537"/>
    <w:rsid w:val="00B526F9"/>
    <w:rsid w:val="00B555E0"/>
    <w:rsid w:val="00B849EF"/>
    <w:rsid w:val="00B86E35"/>
    <w:rsid w:val="00BA081D"/>
    <w:rsid w:val="00BC591F"/>
    <w:rsid w:val="00C267F1"/>
    <w:rsid w:val="00C354D5"/>
    <w:rsid w:val="00C641E4"/>
    <w:rsid w:val="00C73F96"/>
    <w:rsid w:val="00CD13BB"/>
    <w:rsid w:val="00D115B1"/>
    <w:rsid w:val="00D64A49"/>
    <w:rsid w:val="00D66AF9"/>
    <w:rsid w:val="00D81378"/>
    <w:rsid w:val="00DA41A9"/>
    <w:rsid w:val="00DB15C6"/>
    <w:rsid w:val="00DB269A"/>
    <w:rsid w:val="00DB33C2"/>
    <w:rsid w:val="00DC6A63"/>
    <w:rsid w:val="00E36262"/>
    <w:rsid w:val="00E56424"/>
    <w:rsid w:val="00E65727"/>
    <w:rsid w:val="00E8133F"/>
    <w:rsid w:val="00EA25B9"/>
    <w:rsid w:val="00EB0AEB"/>
    <w:rsid w:val="00EC0589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2019-11-18T02:15:00Z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