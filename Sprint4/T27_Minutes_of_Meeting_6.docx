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1579"/>
        <w:gridCol w:w="2853"/>
        <w:gridCol w:w="1428"/>
        <w:gridCol w:w="1140"/>
        <w:gridCol w:w="1225"/>
      </w:tblGrid>
      <w:tr w:rsidR="00782380" w14:paraId="47EC623B" w14:textId="77777777" w:rsidTr="00782380">
        <w:trPr>
          <w:trHeight w:val="336"/>
        </w:trPr>
        <w:tc>
          <w:tcPr>
            <w:tcW w:w="6647" w:type="dxa"/>
            <w:gridSpan w:val="3"/>
            <w:shd w:val="pct10" w:color="auto" w:fill="auto"/>
          </w:tcPr>
          <w:p w14:paraId="230D774A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56A62161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3E5B7BB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56A66137" w14:textId="77777777" w:rsidR="00782380" w:rsidRDefault="00782380">
            <w:pPr>
              <w:pStyle w:val="Standard1"/>
            </w:pPr>
          </w:p>
        </w:tc>
      </w:tr>
      <w:tr w:rsidR="00A510CF" w14:paraId="7E4DBFCE" w14:textId="77777777" w:rsidTr="00FF1A96">
        <w:trPr>
          <w:trHeight w:val="1447"/>
        </w:trPr>
        <w:tc>
          <w:tcPr>
            <w:tcW w:w="10440" w:type="dxa"/>
            <w:gridSpan w:val="6"/>
            <w:shd w:val="pct10" w:color="auto" w:fill="auto"/>
          </w:tcPr>
          <w:p w14:paraId="14F43F12" w14:textId="77777777" w:rsidR="00A510CF" w:rsidRDefault="00A510CF" w:rsidP="00A510CF">
            <w:pPr>
              <w:pStyle w:val="Standard1"/>
              <w:jc w:val="center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27</w:t>
            </w:r>
          </w:p>
          <w:p w14:paraId="0264F55C" w14:textId="6BDC1D3A" w:rsidR="00A510CF" w:rsidRPr="00A245F2" w:rsidRDefault="00A510CF" w:rsidP="0044595B">
            <w:pPr>
              <w:pStyle w:val="Standard1"/>
              <w:spacing w:before="0" w:after="0"/>
              <w:jc w:val="center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76257474" w14:textId="32E606F3" w:rsidR="00A510CF" w:rsidRPr="00A245F2" w:rsidRDefault="00A510CF" w:rsidP="00A510CF">
            <w:pPr>
              <w:pStyle w:val="Standard1"/>
              <w:spacing w:before="0" w:after="0"/>
              <w:jc w:val="center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</w:t>
            </w:r>
            <w:r w:rsidR="003A2AAC">
              <w:rPr>
                <w:b/>
                <w:sz w:val="36"/>
                <w:szCs w:val="36"/>
              </w:rPr>
              <w:t>6</w:t>
            </w:r>
            <w:bookmarkStart w:id="3" w:name="_GoBack"/>
            <w:bookmarkEnd w:id="3"/>
          </w:p>
          <w:p w14:paraId="15F18287" w14:textId="77777777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</w:p>
          <w:p w14:paraId="1E1E91AE" w14:textId="4EE553FA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</w:t>
            </w:r>
            <w:r w:rsidR="00B47537">
              <w:rPr>
                <w:bCs/>
                <w:sz w:val="24"/>
              </w:rPr>
              <w:t>November</w:t>
            </w:r>
            <w:r w:rsidRPr="00A510CF">
              <w:rPr>
                <w:bCs/>
                <w:sz w:val="24"/>
              </w:rPr>
              <w:t xml:space="preserve"> </w:t>
            </w:r>
            <w:r w:rsidR="00B47537">
              <w:rPr>
                <w:bCs/>
                <w:sz w:val="24"/>
              </w:rPr>
              <w:t>5</w:t>
            </w:r>
            <w:r w:rsidRPr="00A510CF">
              <w:rPr>
                <w:bCs/>
                <w:sz w:val="24"/>
              </w:rPr>
              <w:t>, 2019</w:t>
            </w:r>
            <w:r>
              <w:rPr>
                <w:b/>
                <w:sz w:val="24"/>
              </w:rPr>
              <w:t xml:space="preserve">                                               </w:t>
            </w:r>
          </w:p>
          <w:p w14:paraId="6D292D50" w14:textId="399E80FF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Time: </w:t>
            </w:r>
            <w:r w:rsidR="00B47537" w:rsidRPr="00B47537">
              <w:rPr>
                <w:bCs/>
                <w:sz w:val="24"/>
              </w:rPr>
              <w:t>7</w:t>
            </w:r>
            <w:r w:rsidRPr="00A510CF">
              <w:rPr>
                <w:bCs/>
                <w:sz w:val="24"/>
              </w:rPr>
              <w:t xml:space="preserve">.30pm – </w:t>
            </w:r>
            <w:r w:rsidR="00B47537">
              <w:rPr>
                <w:bCs/>
                <w:sz w:val="24"/>
              </w:rPr>
              <w:t>8</w:t>
            </w:r>
            <w:r w:rsidRPr="00A510CF">
              <w:rPr>
                <w:bCs/>
                <w:sz w:val="24"/>
              </w:rPr>
              <w:t>.</w:t>
            </w:r>
            <w:r w:rsidR="00B47537">
              <w:rPr>
                <w:bCs/>
                <w:sz w:val="24"/>
              </w:rPr>
              <w:t>1</w:t>
            </w:r>
            <w:r w:rsidRPr="00A510CF">
              <w:rPr>
                <w:bCs/>
                <w:sz w:val="24"/>
              </w:rPr>
              <w:t>0pm</w:t>
            </w:r>
          </w:p>
          <w:p w14:paraId="28D53B12" w14:textId="77777777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</w:t>
            </w:r>
          </w:p>
          <w:p w14:paraId="1E214B2D" w14:textId="65F4650A" w:rsidR="00A510CF" w:rsidRDefault="00B47537" w:rsidP="0044595B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Cs/>
                <w:sz w:val="24"/>
              </w:rPr>
              <w:t>The group connected via WhatsApp group call</w:t>
            </w:r>
          </w:p>
        </w:tc>
      </w:tr>
      <w:bookmarkEnd w:id="1"/>
      <w:tr w:rsidR="00782380" w14:paraId="320A820A" w14:textId="77777777" w:rsidTr="00782380">
        <w:trPr>
          <w:trHeight w:val="132"/>
        </w:trPr>
        <w:tc>
          <w:tcPr>
            <w:tcW w:w="6647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7C44676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0FCFE3D4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3563F004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55FBA58A" w14:textId="77777777" w:rsidR="00782380" w:rsidRDefault="00782380">
            <w:pPr>
              <w:pStyle w:val="Standard1"/>
            </w:pPr>
          </w:p>
        </w:tc>
      </w:tr>
      <w:tr w:rsidR="00AC2A7A" w14:paraId="3DA821D2" w14:textId="77777777" w:rsidTr="00AC2A7A">
        <w:trPr>
          <w:trHeight w:val="981"/>
        </w:trPr>
        <w:tc>
          <w:tcPr>
            <w:tcW w:w="3794" w:type="dxa"/>
            <w:gridSpan w:val="2"/>
          </w:tcPr>
          <w:p w14:paraId="034EFB41" w14:textId="77777777" w:rsidR="00AC2A7A" w:rsidRDefault="00AC2A7A" w:rsidP="00A510CF">
            <w:pPr>
              <w:jc w:val="right"/>
            </w:pPr>
            <w:bookmarkStart w:id="4" w:name="Attendees" w:colFirst="0" w:colLast="2"/>
            <w:r>
              <w:t>Attendees:</w:t>
            </w:r>
          </w:p>
        </w:tc>
        <w:tc>
          <w:tcPr>
            <w:tcW w:w="5421" w:type="dxa"/>
            <w:gridSpan w:val="3"/>
          </w:tcPr>
          <w:p w14:paraId="488027D9" w14:textId="77777777" w:rsidR="00AC2A7A" w:rsidRDefault="00AC2A7A" w:rsidP="00A510CF">
            <w:r w:rsidRPr="00A510CF">
              <w:t xml:space="preserve">Team member 1: Vladyslav Bordiug                            </w:t>
            </w:r>
          </w:p>
          <w:p w14:paraId="2DD7D9F4" w14:textId="10CDF6C2" w:rsidR="00AC2A7A" w:rsidRPr="00A510CF" w:rsidRDefault="00AC2A7A" w:rsidP="00A510CF">
            <w:r w:rsidRPr="00A510CF">
              <w:t xml:space="preserve">Team member 2: Parisa Khataei </w:t>
            </w:r>
          </w:p>
          <w:p w14:paraId="5A556DC4" w14:textId="77777777" w:rsidR="00AC2A7A" w:rsidRDefault="00AC2A7A" w:rsidP="00A510CF">
            <w:r w:rsidRPr="00A510CF">
              <w:t xml:space="preserve">Team member 3: Nadezhda Mokhireva                             </w:t>
            </w:r>
          </w:p>
          <w:p w14:paraId="42F1C4B7" w14:textId="77859296" w:rsidR="00AC2A7A" w:rsidRPr="00A510CF" w:rsidRDefault="00AC2A7A" w:rsidP="00A510CF">
            <w:r w:rsidRPr="00A510CF">
              <w:t xml:space="preserve">Team member 4: </w:t>
            </w:r>
            <w:r>
              <w:t>Mahdi Esmaeelpour</w:t>
            </w:r>
          </w:p>
        </w:tc>
        <w:tc>
          <w:tcPr>
            <w:tcW w:w="1225" w:type="dxa"/>
          </w:tcPr>
          <w:p w14:paraId="50148110" w14:textId="77777777" w:rsidR="00AC2A7A" w:rsidRPr="00A510CF" w:rsidRDefault="00AC2A7A" w:rsidP="00A510CF"/>
        </w:tc>
      </w:tr>
      <w:tr w:rsidR="00782380" w14:paraId="4B88BEF9" w14:textId="77777777" w:rsidTr="00782380">
        <w:trPr>
          <w:trHeight w:val="711"/>
        </w:trPr>
        <w:tc>
          <w:tcPr>
            <w:tcW w:w="6647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278EFB0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5" w:name="Topics"/>
            <w:bookmarkEnd w:id="4"/>
            <w:bookmarkEnd w:id="5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4903A6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C1D9134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558678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2B45FB27" w14:textId="77777777" w:rsidTr="00166F7A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1325E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A1174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0615BE" w14:textId="77777777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D010D" w14:textId="767F29EA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Planned Date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9E2031" w14:textId="0777E43B" w:rsidR="00782380" w:rsidRPr="00285969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Actual Date</w:t>
            </w:r>
          </w:p>
        </w:tc>
      </w:tr>
      <w:tr w:rsidR="00346BD2" w14:paraId="5D7BD9BC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C0CAAE" w14:textId="1186D3E6" w:rsidR="00346BD2" w:rsidRDefault="00346BD2" w:rsidP="00346BD2">
            <w:pPr>
              <w:pStyle w:val="Standard1"/>
              <w:spacing w:before="120" w:after="120"/>
            </w:pPr>
            <w:r>
              <w:t>Review the last meeting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2C41F1" w14:textId="0552BD10" w:rsidR="00346BD2" w:rsidRDefault="00346BD2" w:rsidP="00346BD2">
            <w:pPr>
              <w:pStyle w:val="Standard1"/>
              <w:spacing w:before="120" w:after="120"/>
            </w:pPr>
            <w:r>
              <w:t>Remind everyone of the outcomes and decisions of the last meeting based on the Minutes of Meeting #</w:t>
            </w:r>
            <w:r w:rsidR="00B47537">
              <w:t>5</w:t>
            </w:r>
            <w:r>
              <w:t xml:space="preserve"> document</w:t>
            </w:r>
            <w:r w:rsidR="00B47537">
              <w:t>. The planned meeting on October 28 didn’t take place due to team member’s sickness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EA6E07" w14:textId="4A29FB69" w:rsidR="00346BD2" w:rsidRDefault="00B47537" w:rsidP="00346BD2">
            <w:pPr>
              <w:pStyle w:val="Standard1"/>
              <w:spacing w:before="120" w:after="120"/>
            </w:pPr>
            <w:r>
              <w:t>Parisa</w:t>
            </w:r>
            <w:r w:rsidR="00346BD2">
              <w:t xml:space="preserve"> 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BD437" w14:textId="7F4E3408" w:rsidR="00346BD2" w:rsidRDefault="00B47537" w:rsidP="00346BD2">
            <w:pPr>
              <w:pStyle w:val="Standard1"/>
              <w:spacing w:before="120" w:after="120"/>
            </w:pPr>
            <w:r>
              <w:t>October 28,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91B60" w14:textId="066009CE" w:rsidR="00346BD2" w:rsidRDefault="00B47537" w:rsidP="00346BD2">
            <w:pPr>
              <w:pStyle w:val="Standard1"/>
              <w:spacing w:before="120" w:after="120"/>
            </w:pPr>
            <w:r w:rsidRPr="00B47537">
              <w:t>November 5, 2019</w:t>
            </w:r>
          </w:p>
        </w:tc>
      </w:tr>
      <w:tr w:rsidR="00346BD2" w14:paraId="342D42BE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BCA382" w14:textId="0AA491EE" w:rsidR="00346BD2" w:rsidRDefault="00B555E0" w:rsidP="00346BD2">
            <w:pPr>
              <w:pStyle w:val="Standard1"/>
              <w:spacing w:before="120" w:after="120"/>
            </w:pPr>
            <w:r>
              <w:t xml:space="preserve">Discuss </w:t>
            </w:r>
            <w:r w:rsidR="00346BD2">
              <w:t xml:space="preserve">the </w:t>
            </w:r>
            <w:r>
              <w:t xml:space="preserve">sprint </w:t>
            </w:r>
            <w:r w:rsidR="00150D5B">
              <w:t>progress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D97656" w14:textId="3128070A" w:rsidR="00346BD2" w:rsidRDefault="007C29FA" w:rsidP="00346BD2">
            <w:pPr>
              <w:pStyle w:val="Standard1"/>
              <w:spacing w:before="120" w:after="120"/>
            </w:pPr>
            <w:r>
              <w:t xml:space="preserve">Every team member briefly </w:t>
            </w:r>
            <w:r w:rsidR="00B47537">
              <w:t>described the</w:t>
            </w:r>
            <w:r>
              <w:t xml:space="preserve"> progress they are making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9D9F5A" w14:textId="452B16E6" w:rsidR="00346BD2" w:rsidRDefault="00B555E0" w:rsidP="00346BD2">
            <w:pPr>
              <w:pStyle w:val="Standard1"/>
              <w:spacing w:before="120" w:after="120"/>
            </w:pPr>
            <w:r>
              <w:t>All team members reported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F735EF" w14:textId="1CCAE231" w:rsidR="00346BD2" w:rsidRDefault="00B47537" w:rsidP="00346BD2">
            <w:pPr>
              <w:pStyle w:val="Standard1"/>
              <w:spacing w:before="120" w:after="120"/>
            </w:pPr>
            <w:r w:rsidRPr="00B47537">
              <w:t>November 5,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DCDD95" w14:textId="27ADC594" w:rsidR="00346BD2" w:rsidRDefault="00B47537" w:rsidP="00346BD2">
            <w:pPr>
              <w:pStyle w:val="Standard1"/>
              <w:spacing w:before="120" w:after="120"/>
            </w:pPr>
            <w:r w:rsidRPr="00B47537">
              <w:t>November 5, 2019</w:t>
            </w:r>
          </w:p>
        </w:tc>
      </w:tr>
      <w:tr w:rsidR="00346BD2" w14:paraId="698A0C8F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A4BF71" w14:textId="1BA70AE4" w:rsidR="00346BD2" w:rsidRDefault="00B555E0" w:rsidP="00346BD2">
            <w:pPr>
              <w:pStyle w:val="Standard1"/>
              <w:spacing w:before="120" w:after="120"/>
            </w:pPr>
            <w:r>
              <w:t>Decide whether it’s needed to r</w:t>
            </w:r>
            <w:r w:rsidR="00346BD2">
              <w:t>edistribute the workload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1552D" w14:textId="13DB34D7" w:rsidR="00346BD2" w:rsidRDefault="00B555E0" w:rsidP="00346BD2">
            <w:pPr>
              <w:pStyle w:val="Standard1"/>
              <w:spacing w:before="120" w:after="120"/>
            </w:pPr>
            <w:r>
              <w:t>All team members are completing their tasks as planned, thus there’s no need to make changes to the work distribution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3D7465" w14:textId="6DCC9F49" w:rsidR="00346BD2" w:rsidRDefault="00B555E0" w:rsidP="00346BD2">
            <w:pPr>
              <w:pStyle w:val="Standard1"/>
              <w:spacing w:before="120" w:after="120"/>
            </w:pPr>
            <w:r>
              <w:t>Nadezhda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A70063" w14:textId="6CDCD2C2" w:rsidR="00346BD2" w:rsidRDefault="00B47537" w:rsidP="00346BD2">
            <w:pPr>
              <w:pStyle w:val="Standard1"/>
              <w:spacing w:before="120" w:after="120"/>
            </w:pPr>
            <w:r w:rsidRPr="00B47537">
              <w:t>November 5,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C6AA90" w14:textId="099E5342" w:rsidR="00346BD2" w:rsidRDefault="00B47537" w:rsidP="00346BD2">
            <w:pPr>
              <w:pStyle w:val="Standard1"/>
              <w:spacing w:before="120" w:after="120"/>
            </w:pPr>
            <w:r w:rsidRPr="00B47537">
              <w:t>November 5, 2019</w:t>
            </w:r>
          </w:p>
        </w:tc>
      </w:tr>
      <w:tr w:rsidR="00346BD2" w14:paraId="00CC8319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10B744" w14:textId="4269AD93" w:rsidR="00346BD2" w:rsidRDefault="00B47537" w:rsidP="00346BD2">
            <w:pPr>
              <w:pStyle w:val="Standard1"/>
              <w:spacing w:before="120" w:after="120"/>
            </w:pPr>
            <w:r>
              <w:t>Set the planned deadline to complete the sprint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53AC6E" w14:textId="632D0F2E" w:rsidR="00346BD2" w:rsidRDefault="00B47537" w:rsidP="00346BD2">
            <w:pPr>
              <w:pStyle w:val="Standard1"/>
              <w:spacing w:before="120" w:after="120"/>
            </w:pPr>
            <w:r>
              <w:t>Agree on a set time when everyone should be able to send their work to the team leader for submission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0AD433" w14:textId="6DE7B77A" w:rsidR="00346BD2" w:rsidRDefault="00B47537" w:rsidP="00346BD2">
            <w:pPr>
              <w:pStyle w:val="Standard1"/>
              <w:spacing w:before="120" w:after="120"/>
            </w:pPr>
            <w:r>
              <w:t>Vladyslav</w:t>
            </w:r>
            <w:r w:rsidR="00246E97">
              <w:t xml:space="preserve"> 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7B7301" w14:textId="2F0877BF" w:rsidR="00346BD2" w:rsidRDefault="00B47537" w:rsidP="00346BD2">
            <w:pPr>
              <w:pStyle w:val="Standard1"/>
              <w:spacing w:before="120" w:after="120"/>
            </w:pPr>
            <w:r w:rsidRPr="00B47537">
              <w:t>November 5,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F7DC55" w14:textId="5573B9AB" w:rsidR="00346BD2" w:rsidRDefault="00B47537" w:rsidP="00346BD2">
            <w:pPr>
              <w:pStyle w:val="Standard1"/>
              <w:spacing w:before="120" w:after="120"/>
            </w:pPr>
            <w:r w:rsidRPr="00B47537">
              <w:t>November 5, 2019</w:t>
            </w:r>
          </w:p>
        </w:tc>
      </w:tr>
      <w:tr w:rsidR="00346BD2" w14:paraId="539CFC0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CDFDDF" w14:textId="6DFD579C" w:rsidR="00346BD2" w:rsidRDefault="00346BD2" w:rsidP="00346BD2">
            <w:pPr>
              <w:pStyle w:val="Standard1"/>
              <w:spacing w:before="120" w:after="120"/>
            </w:pPr>
            <w:r>
              <w:t xml:space="preserve">Document the conversation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9118CC" w14:textId="3656F8F8" w:rsidR="00346BD2" w:rsidRDefault="00246E97" w:rsidP="00346BD2">
            <w:pPr>
              <w:pStyle w:val="Standard1"/>
              <w:spacing w:before="120" w:after="120"/>
            </w:pPr>
            <w:r>
              <w:t xml:space="preserve">Write down the </w:t>
            </w:r>
            <w:r w:rsidR="00784A5B">
              <w:t xml:space="preserve">highlights of </w:t>
            </w:r>
            <w:r>
              <w:t>the meeting; work on the Minutes of Meeting #</w:t>
            </w:r>
            <w:r w:rsidR="00B47537">
              <w:t>6</w:t>
            </w:r>
            <w:r>
              <w:t xml:space="preserve"> document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125AD" w14:textId="56F79E32" w:rsidR="00346BD2" w:rsidRDefault="00246E97" w:rsidP="00346BD2">
            <w:pPr>
              <w:pStyle w:val="Standard1"/>
              <w:spacing w:before="120" w:after="120"/>
            </w:pPr>
            <w:r>
              <w:t>Mahdi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BF0FFA" w14:textId="400C7114" w:rsidR="00346BD2" w:rsidRDefault="00B47537" w:rsidP="00346BD2">
            <w:pPr>
              <w:pStyle w:val="Standard1"/>
              <w:spacing w:before="120" w:after="120"/>
            </w:pPr>
            <w:r w:rsidRPr="00B47537">
              <w:t>November 5,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D4B127" w14:textId="2FA34B3C" w:rsidR="00346BD2" w:rsidRDefault="00B47537" w:rsidP="00346BD2">
            <w:pPr>
              <w:pStyle w:val="Standard1"/>
              <w:spacing w:before="120" w:after="120"/>
            </w:pPr>
            <w:r w:rsidRPr="00B47537">
              <w:t>November 5, 2019</w:t>
            </w:r>
          </w:p>
        </w:tc>
      </w:tr>
      <w:tr w:rsidR="00346BD2" w14:paraId="0CA0A267" w14:textId="77777777" w:rsidTr="00782380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7CC692" w14:textId="3E4E7C9C" w:rsidR="00346BD2" w:rsidRDefault="00346BD2" w:rsidP="00346BD2">
            <w:pPr>
              <w:pStyle w:val="Standard1"/>
              <w:spacing w:before="120" w:after="120"/>
            </w:pPr>
            <w:r>
              <w:t>Agree on the next meeting details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AB3D1" w14:textId="6DBABC44" w:rsidR="00346BD2" w:rsidRDefault="00346BD2" w:rsidP="00346BD2">
            <w:pPr>
              <w:pStyle w:val="Standard1"/>
              <w:spacing w:before="120" w:after="120"/>
            </w:pPr>
            <w:r>
              <w:t>Date:</w:t>
            </w:r>
            <w:r w:rsidR="00DB15C6">
              <w:t xml:space="preserve"> </w:t>
            </w:r>
            <w:r w:rsidR="00B47537">
              <w:t>November 15</w:t>
            </w:r>
            <w:r w:rsidR="00DB15C6">
              <w:t>, 2019</w:t>
            </w:r>
          </w:p>
          <w:p w14:paraId="62313E87" w14:textId="52EA1D70" w:rsidR="00346BD2" w:rsidRDefault="00346BD2" w:rsidP="00346BD2">
            <w:pPr>
              <w:pStyle w:val="Standard1"/>
              <w:spacing w:before="120" w:after="120"/>
            </w:pPr>
            <w:r>
              <w:t xml:space="preserve">Time: </w:t>
            </w:r>
            <w:r w:rsidR="00B47537">
              <w:t>7</w:t>
            </w:r>
            <w:r w:rsidR="00DB15C6">
              <w:t xml:space="preserve">pm – </w:t>
            </w:r>
            <w:r w:rsidR="00B47537">
              <w:t>7</w:t>
            </w:r>
            <w:r w:rsidR="00B86E35">
              <w:t>.30</w:t>
            </w:r>
            <w:r w:rsidR="00DB15C6">
              <w:t>pm</w:t>
            </w:r>
          </w:p>
          <w:p w14:paraId="1638A693" w14:textId="0767D281" w:rsidR="00346BD2" w:rsidRDefault="00346BD2" w:rsidP="00346BD2">
            <w:pPr>
              <w:pStyle w:val="Standard1"/>
              <w:spacing w:before="120" w:after="120"/>
            </w:pPr>
            <w:r>
              <w:t>Location:</w:t>
            </w:r>
            <w:r w:rsidR="00DB15C6">
              <w:t xml:space="preserve"> Casa Loma Campus Library</w:t>
            </w:r>
          </w:p>
          <w:p w14:paraId="3E258943" w14:textId="7C3DE399" w:rsidR="00346BD2" w:rsidRDefault="00346BD2" w:rsidP="00346BD2">
            <w:pPr>
              <w:pStyle w:val="Standard1"/>
              <w:spacing w:before="120" w:after="120"/>
            </w:pPr>
            <w:r>
              <w:t xml:space="preserve">Agenda: </w:t>
            </w:r>
            <w:r w:rsidR="00B86E35">
              <w:t>Final r</w:t>
            </w:r>
            <w:r w:rsidR="00DB15C6">
              <w:t>eview the sprint progress</w:t>
            </w:r>
            <w:r w:rsidR="00B86E35">
              <w:t xml:space="preserve"> to ensure all tasks </w:t>
            </w:r>
            <w:r w:rsidR="00B47537">
              <w:t xml:space="preserve">are </w:t>
            </w:r>
            <w:r w:rsidR="00B86E35">
              <w:t>completed before the deadline; submit the sprint materials</w:t>
            </w:r>
          </w:p>
          <w:p w14:paraId="121EECC6" w14:textId="793761F1" w:rsidR="00346BD2" w:rsidRPr="0068006E" w:rsidRDefault="00346BD2" w:rsidP="00346BD2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099630BA" w14:textId="77777777" w:rsidR="00346BD2" w:rsidRPr="00166F7A" w:rsidRDefault="00166F7A" w:rsidP="00346BD2">
            <w:r w:rsidRPr="00166F7A">
              <w:t xml:space="preserve">Team member 1: Vladyslav Bordiug                            </w:t>
            </w:r>
          </w:p>
          <w:p w14:paraId="61D7F70E" w14:textId="77777777" w:rsidR="00166F7A" w:rsidRPr="00166F7A" w:rsidRDefault="00166F7A" w:rsidP="00346BD2">
            <w:r w:rsidRPr="00166F7A">
              <w:t xml:space="preserve">Team member 2: Parisa Khataei </w:t>
            </w:r>
          </w:p>
          <w:p w14:paraId="352DC9B9" w14:textId="77777777" w:rsidR="00346BD2" w:rsidRPr="00166F7A" w:rsidRDefault="00166F7A" w:rsidP="00346BD2">
            <w:r w:rsidRPr="00166F7A">
              <w:t xml:space="preserve">Team member 3: Nadezhda Mokhireva                             </w:t>
            </w:r>
          </w:p>
          <w:p w14:paraId="20DEBF32" w14:textId="38A09ECA" w:rsidR="00346BD2" w:rsidRPr="0016291E" w:rsidRDefault="00166F7A" w:rsidP="00346BD2">
            <w:pPr>
              <w:rPr>
                <w:lang w:val="en-GB"/>
              </w:rPr>
            </w:pPr>
            <w:r w:rsidRPr="00166F7A">
              <w:t xml:space="preserve">Team member 4: </w:t>
            </w:r>
            <w:r w:rsidR="00346BD2" w:rsidRPr="00166F7A">
              <w:t>Mahdi Esmaeelpour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59947E" w14:textId="1BEF0ACA" w:rsidR="00346BD2" w:rsidRDefault="00DB15C6" w:rsidP="00346BD2">
            <w:pPr>
              <w:pStyle w:val="Standard1"/>
              <w:spacing w:before="120" w:after="120"/>
            </w:pPr>
            <w:r>
              <w:t>All team members agreed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A26982" w14:textId="16D15A44" w:rsidR="00346BD2" w:rsidRDefault="00B47537" w:rsidP="00346BD2">
            <w:pPr>
              <w:pStyle w:val="Standard1"/>
              <w:spacing w:before="120" w:after="120"/>
            </w:pPr>
            <w:r w:rsidRPr="00B47537">
              <w:t>November 5,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B681DB" w14:textId="2DF9A5C7" w:rsidR="00346BD2" w:rsidRDefault="00B47537" w:rsidP="00346BD2">
            <w:pPr>
              <w:pStyle w:val="Standard1"/>
              <w:spacing w:before="120" w:after="120"/>
            </w:pPr>
            <w:r w:rsidRPr="00B47537">
              <w:t>November 5, 2019</w:t>
            </w:r>
          </w:p>
        </w:tc>
      </w:tr>
    </w:tbl>
    <w:p w14:paraId="0982F601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50D5B"/>
    <w:rsid w:val="0016291E"/>
    <w:rsid w:val="00166F7A"/>
    <w:rsid w:val="00187519"/>
    <w:rsid w:val="001B7575"/>
    <w:rsid w:val="001D01D2"/>
    <w:rsid w:val="00207F81"/>
    <w:rsid w:val="00214EE2"/>
    <w:rsid w:val="00232C83"/>
    <w:rsid w:val="00232FAA"/>
    <w:rsid w:val="00245DEB"/>
    <w:rsid w:val="00246E97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46BD2"/>
    <w:rsid w:val="00386AD2"/>
    <w:rsid w:val="003A2AAC"/>
    <w:rsid w:val="003D0276"/>
    <w:rsid w:val="003D2877"/>
    <w:rsid w:val="004070FC"/>
    <w:rsid w:val="0044595B"/>
    <w:rsid w:val="00445966"/>
    <w:rsid w:val="00476EF0"/>
    <w:rsid w:val="004C7374"/>
    <w:rsid w:val="004E2405"/>
    <w:rsid w:val="00534F83"/>
    <w:rsid w:val="00564447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D0DAB"/>
    <w:rsid w:val="006F3CD5"/>
    <w:rsid w:val="00702DEC"/>
    <w:rsid w:val="0077361D"/>
    <w:rsid w:val="00782380"/>
    <w:rsid w:val="00783355"/>
    <w:rsid w:val="00784A5B"/>
    <w:rsid w:val="0079493B"/>
    <w:rsid w:val="007C0B2F"/>
    <w:rsid w:val="007C29FA"/>
    <w:rsid w:val="007D7312"/>
    <w:rsid w:val="007E19F9"/>
    <w:rsid w:val="008029B4"/>
    <w:rsid w:val="00815FE8"/>
    <w:rsid w:val="00861F43"/>
    <w:rsid w:val="008A7CFF"/>
    <w:rsid w:val="008C34CB"/>
    <w:rsid w:val="009010DC"/>
    <w:rsid w:val="00914913"/>
    <w:rsid w:val="009D7B44"/>
    <w:rsid w:val="009E187C"/>
    <w:rsid w:val="009E5D4F"/>
    <w:rsid w:val="00A12251"/>
    <w:rsid w:val="00A245F2"/>
    <w:rsid w:val="00A510CF"/>
    <w:rsid w:val="00A77DC2"/>
    <w:rsid w:val="00AA463B"/>
    <w:rsid w:val="00AC0DE2"/>
    <w:rsid w:val="00AC2A7A"/>
    <w:rsid w:val="00AD2CA9"/>
    <w:rsid w:val="00AD62D4"/>
    <w:rsid w:val="00B10DC2"/>
    <w:rsid w:val="00B357FB"/>
    <w:rsid w:val="00B47537"/>
    <w:rsid w:val="00B526F9"/>
    <w:rsid w:val="00B555E0"/>
    <w:rsid w:val="00B849EF"/>
    <w:rsid w:val="00B86E35"/>
    <w:rsid w:val="00BA081D"/>
    <w:rsid w:val="00BC591F"/>
    <w:rsid w:val="00C267F1"/>
    <w:rsid w:val="00C354D5"/>
    <w:rsid w:val="00C641E4"/>
    <w:rsid w:val="00C73F96"/>
    <w:rsid w:val="00CD13BB"/>
    <w:rsid w:val="00D115B1"/>
    <w:rsid w:val="00D64A49"/>
    <w:rsid w:val="00D66AF9"/>
    <w:rsid w:val="00D81378"/>
    <w:rsid w:val="00DA41A9"/>
    <w:rsid w:val="00DB15C6"/>
    <w:rsid w:val="00DB269A"/>
    <w:rsid w:val="00DB33C2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F1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2019-11-18T02:09:00Z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