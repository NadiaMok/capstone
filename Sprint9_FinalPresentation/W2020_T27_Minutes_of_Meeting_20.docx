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661E090A" w:rsidR="00A510CF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B31C12">
              <w:rPr>
                <w:b/>
                <w:sz w:val="36"/>
                <w:szCs w:val="36"/>
              </w:rPr>
              <w:t>20</w:t>
            </w:r>
          </w:p>
          <w:p w14:paraId="294DA42B" w14:textId="77777777" w:rsidR="00997624" w:rsidRPr="00A245F2" w:rsidRDefault="00997624" w:rsidP="007B74A5">
            <w:pPr>
              <w:pStyle w:val="Standard1"/>
              <w:rPr>
                <w:b/>
                <w:sz w:val="36"/>
                <w:szCs w:val="36"/>
              </w:rPr>
            </w:pP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692E3A83" w14:textId="41C35AFA" w:rsidR="00577042" w:rsidRPr="002D5195" w:rsidRDefault="00E96088" w:rsidP="002D519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Assess the progress</w:t>
            </w:r>
          </w:p>
          <w:p w14:paraId="50DC74B1" w14:textId="7E860E32" w:rsidR="00732FCB" w:rsidRDefault="00732FCB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Resolve the issue with source control</w:t>
            </w:r>
          </w:p>
          <w:p w14:paraId="77DB8B26" w14:textId="224F73B1" w:rsidR="002D5195" w:rsidRPr="00E96088" w:rsidRDefault="002D5195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Re-distribute the workload</w:t>
            </w:r>
          </w:p>
          <w:p w14:paraId="2FA39B1B" w14:textId="77777777" w:rsidR="00F731F8" w:rsidRPr="00B27FC5" w:rsidRDefault="00F731F8" w:rsidP="00F731F8">
            <w:pPr>
              <w:pStyle w:val="Standard1"/>
              <w:spacing w:before="0" w:after="0"/>
              <w:rPr>
                <w:sz w:val="24"/>
              </w:rPr>
            </w:pPr>
          </w:p>
          <w:p w14:paraId="1E1E91AE" w14:textId="116112D2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 xml:space="preserve">March </w:t>
            </w:r>
            <w:r w:rsidR="00B31C12">
              <w:rPr>
                <w:bCs/>
                <w:sz w:val="24"/>
              </w:rPr>
              <w:t>24</w:t>
            </w:r>
            <w:r w:rsidR="005332FE" w:rsidRPr="005332FE">
              <w:rPr>
                <w:bCs/>
                <w:sz w:val="24"/>
                <w:vertAlign w:val="superscript"/>
              </w:rPr>
              <w:t>th</w:t>
            </w:r>
            <w:r w:rsidR="006E77AC">
              <w:rPr>
                <w:bCs/>
                <w:sz w:val="24"/>
              </w:rPr>
              <w:t xml:space="preserve">, </w:t>
            </w:r>
            <w:r w:rsidR="006E31A5" w:rsidRPr="006E31A5">
              <w:rPr>
                <w:bCs/>
                <w:sz w:val="24"/>
              </w:rPr>
              <w:t>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560F1544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>Time</w:t>
            </w:r>
            <w:r w:rsidRPr="00C27947">
              <w:rPr>
                <w:bCs/>
                <w:sz w:val="24"/>
              </w:rPr>
              <w:t xml:space="preserve">: </w:t>
            </w:r>
            <w:r w:rsidR="00B31C12">
              <w:rPr>
                <w:bCs/>
                <w:sz w:val="24"/>
              </w:rPr>
              <w:t>7</w:t>
            </w:r>
            <w:r w:rsidRPr="00C27947">
              <w:rPr>
                <w:bCs/>
                <w:sz w:val="24"/>
              </w:rPr>
              <w:t>.</w:t>
            </w:r>
            <w:r w:rsidR="00B31C12">
              <w:rPr>
                <w:bCs/>
                <w:sz w:val="24"/>
              </w:rPr>
              <w:t>3</w:t>
            </w:r>
            <w:r w:rsidR="00C27947" w:rsidRPr="00C27947">
              <w:rPr>
                <w:bCs/>
                <w:sz w:val="24"/>
              </w:rPr>
              <w:t>0</w:t>
            </w:r>
            <w:r w:rsidRPr="00C27947">
              <w:rPr>
                <w:bCs/>
                <w:sz w:val="24"/>
              </w:rPr>
              <w:t>pm</w:t>
            </w:r>
            <w:r w:rsidRPr="00A510CF">
              <w:rPr>
                <w:bCs/>
                <w:sz w:val="24"/>
              </w:rPr>
              <w:t xml:space="preserve"> –</w:t>
            </w:r>
            <w:r w:rsidR="00B31C12">
              <w:rPr>
                <w:bCs/>
                <w:sz w:val="24"/>
              </w:rPr>
              <w:t>8</w:t>
            </w:r>
            <w:r w:rsidR="000A2BBE">
              <w:rPr>
                <w:bCs/>
                <w:sz w:val="24"/>
              </w:rPr>
              <w:t>.</w:t>
            </w:r>
            <w:r w:rsidR="00B31C12">
              <w:rPr>
                <w:bCs/>
                <w:sz w:val="24"/>
              </w:rPr>
              <w:t>45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F47C4FF" w:rsidR="00A510CF" w:rsidRPr="000A2BBE" w:rsidRDefault="005332FE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Group videocall, shared desktop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1A9B6227" w:rsidR="00997624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4FAEDA72" w:rsidR="00575F35" w:rsidRDefault="002F6C9E" w:rsidP="002F6C9E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CE7887">
              <w:t>9</w:t>
            </w:r>
            <w:r>
              <w:t xml:space="preserve"> document</w:t>
            </w:r>
            <w:r w:rsidR="00CE7887">
              <w:t xml:space="preserve"> and the instructor’s feedback</w:t>
            </w:r>
            <w:r w:rsidR="00575F35">
              <w:t>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74F87901" w:rsidR="002F6C9E" w:rsidRDefault="00CE7887" w:rsidP="002F6C9E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0C3A9766" w:rsidR="002F6C9E" w:rsidRDefault="00577042" w:rsidP="002F6C9E">
            <w:pPr>
              <w:pStyle w:val="Standard1"/>
              <w:spacing w:before="120" w:after="120"/>
            </w:pPr>
            <w:r w:rsidRPr="00577042">
              <w:rPr>
                <w:bCs/>
              </w:rPr>
              <w:t xml:space="preserve">March </w:t>
            </w:r>
            <w:r w:rsidR="00B31C12">
              <w:rPr>
                <w:bCs/>
              </w:rPr>
              <w:t>25</w:t>
            </w:r>
            <w:r w:rsidRPr="00577042">
              <w:rPr>
                <w:bCs/>
                <w:vertAlign w:val="superscript"/>
              </w:rPr>
              <w:t>th</w:t>
            </w:r>
            <w:r w:rsidRPr="0057704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440CD31A" w:rsidR="002F6C9E" w:rsidRDefault="00B31C12" w:rsidP="002F6C9E">
            <w:pPr>
              <w:pStyle w:val="Standard1"/>
              <w:spacing w:before="120" w:after="120"/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4772BC" w14:paraId="16DE091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428DDD" w14:textId="4BD84F2A" w:rsidR="004772BC" w:rsidRDefault="004772BC" w:rsidP="004772BC">
            <w:pPr>
              <w:pStyle w:val="Standard1"/>
              <w:spacing w:before="120" w:after="120"/>
            </w:pPr>
            <w:r>
              <w:t>Resolve the issue with Git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495FCE" w14:textId="215BA88B" w:rsidR="004772BC" w:rsidRDefault="004772BC" w:rsidP="004772BC">
            <w:pPr>
              <w:pStyle w:val="Standard1"/>
              <w:spacing w:before="120" w:after="120"/>
            </w:pPr>
            <w:r>
              <w:t xml:space="preserve">The current meeting was urgently called after Mahdi has discovered an issue with the project repository. Because of that, the team had to rollback and remove the latest modifications.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D39E1" w14:textId="10EEB052" w:rsidR="004772BC" w:rsidRDefault="004772BC" w:rsidP="004772BC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230A0" w14:textId="523B0344" w:rsidR="004772BC" w:rsidRPr="00577042" w:rsidRDefault="004772BC" w:rsidP="004772BC">
            <w:pPr>
              <w:pStyle w:val="Standard1"/>
              <w:spacing w:before="120" w:after="120"/>
              <w:rPr>
                <w:bCs/>
              </w:rPr>
            </w:pPr>
            <w:r>
              <w:rPr>
                <w:bCs/>
              </w:rPr>
              <w:t>---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03355" w14:textId="6FA62D8E" w:rsidR="004772BC" w:rsidRPr="00B31C12" w:rsidRDefault="004772BC" w:rsidP="004772BC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4772BC" w14:paraId="1F2F9D6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A1092" w14:textId="49C1826B" w:rsidR="004772BC" w:rsidRPr="00E96088" w:rsidRDefault="004772BC" w:rsidP="004772BC">
            <w:pPr>
              <w:pStyle w:val="Standard1"/>
              <w:spacing w:before="120" w:after="120"/>
            </w:pPr>
            <w:r w:rsidRPr="00E96088">
              <w:t xml:space="preserve">Assess the </w:t>
            </w:r>
            <w:r w:rsidR="00997624">
              <w:t>current state of the project</w:t>
            </w:r>
          </w:p>
          <w:p w14:paraId="749FCCE5" w14:textId="77777777" w:rsidR="004772BC" w:rsidRDefault="004772BC" w:rsidP="004772BC">
            <w:pPr>
              <w:pStyle w:val="Standard1"/>
              <w:spacing w:before="120" w:after="120"/>
            </w:pP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5618" w14:textId="61A4D8CE" w:rsidR="004772BC" w:rsidRDefault="004772BC" w:rsidP="004772BC">
            <w:pPr>
              <w:pStyle w:val="Standard1"/>
              <w:spacing w:before="120" w:after="120"/>
            </w:pPr>
            <w:r>
              <w:t>Launch the project, note what needs to be corrected.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79596" w14:textId="135E15F0" w:rsidR="004772BC" w:rsidRDefault="00DB1B3A" w:rsidP="004772BC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25E2E" w14:textId="411BF4D4" w:rsidR="004772BC" w:rsidRPr="00E0782F" w:rsidRDefault="004772BC" w:rsidP="004772BC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25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3D784" w14:textId="617A3B43" w:rsidR="004772BC" w:rsidRPr="00E0782F" w:rsidRDefault="004772BC" w:rsidP="004772BC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4772BC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389F0874" w:rsidR="004772BC" w:rsidRDefault="004772BC" w:rsidP="004772BC">
            <w:pPr>
              <w:pStyle w:val="Standard1"/>
              <w:spacing w:before="120" w:after="120"/>
            </w:pPr>
            <w:r>
              <w:t xml:space="preserve">Document the meeting outcomes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407E8E91" w:rsidR="004772BC" w:rsidRDefault="004772BC" w:rsidP="004772BC">
            <w:pPr>
              <w:pStyle w:val="Standard1"/>
              <w:spacing w:before="120" w:after="120"/>
            </w:pPr>
            <w:r>
              <w:t>Write down the highlights of the meeting in the Minutes of Meeting #</w:t>
            </w:r>
            <w:r w:rsidR="00997624">
              <w:t>20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4C1C583D" w:rsidR="004772BC" w:rsidRDefault="004772BC" w:rsidP="004772BC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0C9B9515" w:rsidR="004772BC" w:rsidRDefault="004772BC" w:rsidP="004772BC">
            <w:pPr>
              <w:pStyle w:val="Standard1"/>
              <w:spacing w:before="120" w:after="120"/>
            </w:pPr>
            <w:r w:rsidRPr="00B31C12">
              <w:rPr>
                <w:bCs/>
              </w:rPr>
              <w:t>March 25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2240FE4C" w:rsidR="004772BC" w:rsidRDefault="004772BC" w:rsidP="004772BC">
            <w:pPr>
              <w:pStyle w:val="Standard1"/>
              <w:spacing w:before="120" w:after="120"/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DB1B3A" w14:paraId="4FE11A6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AE7E1" w14:textId="6CAB1BDB" w:rsidR="00DB1B3A" w:rsidRDefault="00DB1B3A" w:rsidP="00DB1B3A">
            <w:pPr>
              <w:pStyle w:val="Standard1"/>
              <w:spacing w:before="120" w:after="120"/>
            </w:pPr>
            <w:r>
              <w:t>Email the project coordinator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E82DF" w14:textId="336716D7" w:rsidR="00DB1B3A" w:rsidRDefault="00DB1B3A" w:rsidP="00DB1B3A">
            <w:pPr>
              <w:pStyle w:val="Standard1"/>
              <w:spacing w:before="120" w:after="120"/>
            </w:pPr>
            <w:r>
              <w:t>Notify the project coordinator of the unexpected delay, inquire about the possible change to the presentation schedule.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F8092" w14:textId="0DB8819B" w:rsidR="00DB1B3A" w:rsidRDefault="00DB1B3A" w:rsidP="00DB1B3A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45FE5" w14:textId="34F6157A" w:rsidR="00DB1B3A" w:rsidRPr="00B31C12" w:rsidRDefault="00DB1B3A" w:rsidP="00DB1B3A">
            <w:pPr>
              <w:pStyle w:val="Standard1"/>
              <w:spacing w:before="120" w:after="120"/>
              <w:rPr>
                <w:bCs/>
              </w:rPr>
            </w:pPr>
            <w:r>
              <w:rPr>
                <w:bCs/>
              </w:rPr>
              <w:t>---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5F9B99" w14:textId="2E1C4158" w:rsidR="00DB1B3A" w:rsidRPr="00B31C12" w:rsidRDefault="00DB1B3A" w:rsidP="00DB1B3A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DB1B3A" w14:paraId="3E6B267A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08348" w14:textId="5E8851D2" w:rsidR="00DB1B3A" w:rsidRDefault="00DB1B3A" w:rsidP="00DB1B3A">
            <w:pPr>
              <w:pStyle w:val="Standard1"/>
              <w:spacing w:before="120" w:after="120"/>
            </w:pPr>
            <w:r>
              <w:t>Re-distribute the workload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93718" w14:textId="56165FD3" w:rsidR="00DB1B3A" w:rsidRDefault="00DB1B3A" w:rsidP="00DB1B3A">
            <w:pPr>
              <w:pStyle w:val="Standard1"/>
              <w:spacing w:before="120" w:after="120"/>
            </w:pPr>
            <w:r>
              <w:t>Due to the occurred problem, the team had to re-assign the responsibilities for the remaining development. This way, the project can be delivered at its best during the scheduled presentation time.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3A109" w14:textId="0CA555D3" w:rsidR="00DB1B3A" w:rsidRDefault="00DB1B3A" w:rsidP="00DB1B3A">
            <w:pPr>
              <w:pStyle w:val="Standard1"/>
              <w:spacing w:before="120" w:after="120"/>
            </w:pPr>
            <w:r>
              <w:t>Mahdi and 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59FED" w14:textId="51B623D7" w:rsidR="00DB1B3A" w:rsidRDefault="00DB1B3A" w:rsidP="00DB1B3A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25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50FC6" w14:textId="025B05FD" w:rsidR="00DB1B3A" w:rsidRPr="00B31C12" w:rsidRDefault="00DB1B3A" w:rsidP="00DB1B3A">
            <w:pPr>
              <w:pStyle w:val="Standard1"/>
              <w:spacing w:before="120" w:after="120"/>
              <w:rPr>
                <w:bCs/>
              </w:rPr>
            </w:pPr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  <w:tr w:rsidR="00DB1B3A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DB1B3A" w:rsidRDefault="00DB1B3A" w:rsidP="00DB1B3A">
            <w:pPr>
              <w:pStyle w:val="Standard1"/>
              <w:spacing w:before="120" w:after="120"/>
            </w:pPr>
            <w:r>
              <w:lastRenderedPageBreak/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67CF9BA7" w:rsidR="00DB1B3A" w:rsidRDefault="00DB1B3A" w:rsidP="00DB1B3A">
            <w:pPr>
              <w:pStyle w:val="Standard1"/>
              <w:spacing w:before="120" w:after="120"/>
            </w:pPr>
            <w:r>
              <w:t>Date: March 27</w:t>
            </w:r>
            <w:r w:rsidRPr="00F259A1">
              <w:rPr>
                <w:vertAlign w:val="superscript"/>
              </w:rPr>
              <w:t>th</w:t>
            </w:r>
            <w:r>
              <w:t>, 2020</w:t>
            </w:r>
          </w:p>
          <w:p w14:paraId="62313E87" w14:textId="457F306A" w:rsidR="00DB1B3A" w:rsidRDefault="00DB1B3A" w:rsidP="00DB1B3A">
            <w:pPr>
              <w:pStyle w:val="Standard1"/>
              <w:spacing w:before="120" w:after="120"/>
            </w:pPr>
            <w:r>
              <w:t>Time: TBD</w:t>
            </w:r>
          </w:p>
          <w:p w14:paraId="1638A693" w14:textId="420C2A36" w:rsidR="00DB1B3A" w:rsidRDefault="00DB1B3A" w:rsidP="00DB1B3A">
            <w:pPr>
              <w:pStyle w:val="Standard1"/>
              <w:spacing w:before="120" w:after="120"/>
            </w:pPr>
            <w:r>
              <w:t xml:space="preserve">Location: Group videocall, shared desktop </w:t>
            </w:r>
          </w:p>
          <w:p w14:paraId="3E258943" w14:textId="110F9E10" w:rsidR="00DB1B3A" w:rsidRDefault="00DB1B3A" w:rsidP="00DB1B3A">
            <w:pPr>
              <w:pStyle w:val="Standard1"/>
              <w:spacing w:before="120" w:after="120"/>
            </w:pPr>
            <w:r>
              <w:t>Agenda: assess the progress, prepare presentation materials</w:t>
            </w:r>
          </w:p>
          <w:p w14:paraId="121EECC6" w14:textId="53366D26" w:rsidR="00DB1B3A" w:rsidRPr="0068006E" w:rsidRDefault="00DB1B3A" w:rsidP="00DB1B3A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DB1B3A" w:rsidRPr="00166F7A" w:rsidRDefault="00DB1B3A" w:rsidP="00DB1B3A">
            <w:r w:rsidRPr="00166F7A">
              <w:t xml:space="preserve">Team member 1: Vladyslav Bordiug                            </w:t>
            </w:r>
          </w:p>
          <w:p w14:paraId="61D7F70E" w14:textId="77777777" w:rsidR="00DB1B3A" w:rsidRPr="00166F7A" w:rsidRDefault="00DB1B3A" w:rsidP="00DB1B3A">
            <w:r w:rsidRPr="00166F7A">
              <w:t xml:space="preserve">Team member 2: Parisa Khataei </w:t>
            </w:r>
          </w:p>
          <w:p w14:paraId="352DC9B9" w14:textId="77777777" w:rsidR="00DB1B3A" w:rsidRPr="00166F7A" w:rsidRDefault="00DB1B3A" w:rsidP="00DB1B3A">
            <w:r w:rsidRPr="00166F7A">
              <w:t xml:space="preserve">Team member 3: Nadezhda Mokhireva                             </w:t>
            </w:r>
          </w:p>
          <w:p w14:paraId="20DEBF32" w14:textId="38A09ECA" w:rsidR="00DB1B3A" w:rsidRPr="0016291E" w:rsidRDefault="00DB1B3A" w:rsidP="00DB1B3A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DB1B3A" w:rsidRDefault="00DB1B3A" w:rsidP="00DB1B3A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2ED20DF5" w:rsidR="00DB1B3A" w:rsidRDefault="00DB1B3A" w:rsidP="00DB1B3A">
            <w:pPr>
              <w:pStyle w:val="Standard1"/>
              <w:spacing w:before="120" w:after="120"/>
            </w:pPr>
            <w:r w:rsidRPr="00B31C12">
              <w:rPr>
                <w:bCs/>
              </w:rPr>
              <w:t>March 25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7CD9571C" w:rsidR="00DB1B3A" w:rsidRPr="00B049E2" w:rsidRDefault="00DB1B3A" w:rsidP="00DB1B3A">
            <w:r w:rsidRPr="00B31C12">
              <w:rPr>
                <w:bCs/>
              </w:rPr>
              <w:t>March 2</w:t>
            </w:r>
            <w:r>
              <w:rPr>
                <w:bCs/>
              </w:rPr>
              <w:t>4</w:t>
            </w:r>
            <w:r w:rsidRPr="00B31C12">
              <w:rPr>
                <w:bCs/>
                <w:vertAlign w:val="superscript"/>
              </w:rPr>
              <w:t>th</w:t>
            </w:r>
            <w:r w:rsidRPr="00B31C12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3A8B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D5195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30F14"/>
    <w:rsid w:val="00340850"/>
    <w:rsid w:val="00340DD9"/>
    <w:rsid w:val="00344A31"/>
    <w:rsid w:val="00346BD2"/>
    <w:rsid w:val="00386AD2"/>
    <w:rsid w:val="003878A8"/>
    <w:rsid w:val="003A2AAC"/>
    <w:rsid w:val="003A6B16"/>
    <w:rsid w:val="003C1628"/>
    <w:rsid w:val="003C1885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772BC"/>
    <w:rsid w:val="00491198"/>
    <w:rsid w:val="004A1E77"/>
    <w:rsid w:val="004B0251"/>
    <w:rsid w:val="004C7374"/>
    <w:rsid w:val="004D6467"/>
    <w:rsid w:val="004E2405"/>
    <w:rsid w:val="00504786"/>
    <w:rsid w:val="00510133"/>
    <w:rsid w:val="005332FE"/>
    <w:rsid w:val="00533C57"/>
    <w:rsid w:val="00534F83"/>
    <w:rsid w:val="005415BE"/>
    <w:rsid w:val="00564447"/>
    <w:rsid w:val="00575F35"/>
    <w:rsid w:val="005760F0"/>
    <w:rsid w:val="00577042"/>
    <w:rsid w:val="00585175"/>
    <w:rsid w:val="005979D6"/>
    <w:rsid w:val="005B3573"/>
    <w:rsid w:val="005C44D4"/>
    <w:rsid w:val="005E2DFE"/>
    <w:rsid w:val="005F3F0E"/>
    <w:rsid w:val="0063101C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916E7"/>
    <w:rsid w:val="006A5152"/>
    <w:rsid w:val="006A5C21"/>
    <w:rsid w:val="006B3431"/>
    <w:rsid w:val="006C0B49"/>
    <w:rsid w:val="006C25AC"/>
    <w:rsid w:val="006D0DAB"/>
    <w:rsid w:val="006E31A5"/>
    <w:rsid w:val="006E7571"/>
    <w:rsid w:val="006E77AC"/>
    <w:rsid w:val="006F3CD5"/>
    <w:rsid w:val="00702DEC"/>
    <w:rsid w:val="00704321"/>
    <w:rsid w:val="00732FCB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802AC"/>
    <w:rsid w:val="0089515D"/>
    <w:rsid w:val="008A32DC"/>
    <w:rsid w:val="008A3671"/>
    <w:rsid w:val="008A7677"/>
    <w:rsid w:val="008A7CFF"/>
    <w:rsid w:val="008B2715"/>
    <w:rsid w:val="008C34CB"/>
    <w:rsid w:val="008C5CE3"/>
    <w:rsid w:val="008C68B8"/>
    <w:rsid w:val="008E1452"/>
    <w:rsid w:val="008F47F3"/>
    <w:rsid w:val="009010DC"/>
    <w:rsid w:val="00914913"/>
    <w:rsid w:val="00926D57"/>
    <w:rsid w:val="00927479"/>
    <w:rsid w:val="0098216B"/>
    <w:rsid w:val="00997624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463B"/>
    <w:rsid w:val="00AC0DE2"/>
    <w:rsid w:val="00AC2A7A"/>
    <w:rsid w:val="00AD2CA9"/>
    <w:rsid w:val="00AD62D4"/>
    <w:rsid w:val="00B049E2"/>
    <w:rsid w:val="00B10DC2"/>
    <w:rsid w:val="00B10E18"/>
    <w:rsid w:val="00B154D5"/>
    <w:rsid w:val="00B17412"/>
    <w:rsid w:val="00B27FC5"/>
    <w:rsid w:val="00B31C12"/>
    <w:rsid w:val="00B357FB"/>
    <w:rsid w:val="00B37256"/>
    <w:rsid w:val="00B47222"/>
    <w:rsid w:val="00B47537"/>
    <w:rsid w:val="00B526F9"/>
    <w:rsid w:val="00B545D8"/>
    <w:rsid w:val="00B555E0"/>
    <w:rsid w:val="00B5688D"/>
    <w:rsid w:val="00B61FFB"/>
    <w:rsid w:val="00B65E14"/>
    <w:rsid w:val="00B70319"/>
    <w:rsid w:val="00B76AE0"/>
    <w:rsid w:val="00B849EF"/>
    <w:rsid w:val="00B86E35"/>
    <w:rsid w:val="00BA081D"/>
    <w:rsid w:val="00BA0D9C"/>
    <w:rsid w:val="00BA2A5A"/>
    <w:rsid w:val="00BA2FBA"/>
    <w:rsid w:val="00BA4D59"/>
    <w:rsid w:val="00BC591F"/>
    <w:rsid w:val="00BD2A45"/>
    <w:rsid w:val="00C15578"/>
    <w:rsid w:val="00C267F1"/>
    <w:rsid w:val="00C27947"/>
    <w:rsid w:val="00C354D5"/>
    <w:rsid w:val="00C641E4"/>
    <w:rsid w:val="00C73F96"/>
    <w:rsid w:val="00C82251"/>
    <w:rsid w:val="00CD13BB"/>
    <w:rsid w:val="00CE7887"/>
    <w:rsid w:val="00CF5753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1B3A"/>
    <w:rsid w:val="00DB269A"/>
    <w:rsid w:val="00DB33C2"/>
    <w:rsid w:val="00DC4F35"/>
    <w:rsid w:val="00DC6A63"/>
    <w:rsid w:val="00DF13D8"/>
    <w:rsid w:val="00DF2476"/>
    <w:rsid w:val="00DF77F4"/>
    <w:rsid w:val="00E06C59"/>
    <w:rsid w:val="00E0782F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96088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259A1"/>
    <w:rsid w:val="00F30A31"/>
    <w:rsid w:val="00F37CC1"/>
    <w:rsid w:val="00F4409E"/>
    <w:rsid w:val="00F44F3A"/>
    <w:rsid w:val="00F731F8"/>
    <w:rsid w:val="00F76EEE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