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Pr="00B27FC5" w:rsidRDefault="00782380">
            <w:pPr>
              <w:pStyle w:val="Standard1"/>
              <w:rPr>
                <w:lang w:val="en-CA"/>
              </w:rPr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17EB5449" w:rsidR="00A510CF" w:rsidRPr="00A245F2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577042">
              <w:rPr>
                <w:b/>
                <w:sz w:val="36"/>
                <w:szCs w:val="36"/>
              </w:rPr>
              <w:t>9</w:t>
            </w: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5FA366A0" w14:textId="1759C02D" w:rsidR="00E96088" w:rsidRDefault="00E96088" w:rsidP="00E9608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Assess the progress</w:t>
            </w:r>
          </w:p>
          <w:p w14:paraId="692E3A83" w14:textId="3D729E6D" w:rsidR="00577042" w:rsidRPr="00E96088" w:rsidRDefault="00577042" w:rsidP="00E9608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Prepare the required materials for upcoming meeting with project coordinator</w:t>
            </w:r>
          </w:p>
          <w:p w14:paraId="2FA39B1B" w14:textId="77777777" w:rsidR="00F731F8" w:rsidRPr="00B27FC5" w:rsidRDefault="00F731F8" w:rsidP="00F731F8">
            <w:pPr>
              <w:pStyle w:val="Standard1"/>
              <w:spacing w:before="0" w:after="0"/>
              <w:rPr>
                <w:sz w:val="24"/>
              </w:rPr>
            </w:pPr>
          </w:p>
          <w:p w14:paraId="1E1E91AE" w14:textId="7D342D79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223D72">
              <w:rPr>
                <w:bCs/>
                <w:sz w:val="24"/>
              </w:rPr>
              <w:t xml:space="preserve">March </w:t>
            </w:r>
            <w:r w:rsidR="00577042">
              <w:rPr>
                <w:bCs/>
                <w:sz w:val="24"/>
              </w:rPr>
              <w:t>19</w:t>
            </w:r>
            <w:r w:rsidR="005332FE" w:rsidRPr="005332FE">
              <w:rPr>
                <w:bCs/>
                <w:sz w:val="24"/>
                <w:vertAlign w:val="superscript"/>
              </w:rPr>
              <w:t>th</w:t>
            </w:r>
            <w:r w:rsidR="006E77AC">
              <w:rPr>
                <w:bCs/>
                <w:sz w:val="24"/>
              </w:rPr>
              <w:t xml:space="preserve">, </w:t>
            </w:r>
            <w:r w:rsidR="006E31A5" w:rsidRPr="006E31A5">
              <w:rPr>
                <w:bCs/>
                <w:sz w:val="24"/>
              </w:rPr>
              <w:t>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30D3A275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>Time</w:t>
            </w:r>
            <w:r w:rsidRPr="00C27947">
              <w:rPr>
                <w:bCs/>
                <w:sz w:val="24"/>
              </w:rPr>
              <w:t xml:space="preserve">: </w:t>
            </w:r>
            <w:r w:rsidR="00577042">
              <w:rPr>
                <w:bCs/>
                <w:sz w:val="24"/>
              </w:rPr>
              <w:t>3</w:t>
            </w:r>
            <w:r w:rsidRPr="00C27947">
              <w:rPr>
                <w:bCs/>
                <w:sz w:val="24"/>
              </w:rPr>
              <w:t>.</w:t>
            </w:r>
            <w:r w:rsidR="005332FE">
              <w:rPr>
                <w:bCs/>
                <w:sz w:val="24"/>
              </w:rPr>
              <w:t>0</w:t>
            </w:r>
            <w:r w:rsidR="00C27947" w:rsidRPr="00C27947">
              <w:rPr>
                <w:bCs/>
                <w:sz w:val="24"/>
              </w:rPr>
              <w:t>0</w:t>
            </w:r>
            <w:r w:rsidRPr="00C27947">
              <w:rPr>
                <w:bCs/>
                <w:sz w:val="24"/>
              </w:rPr>
              <w:t>pm</w:t>
            </w:r>
            <w:r w:rsidRPr="00A510CF">
              <w:rPr>
                <w:bCs/>
                <w:sz w:val="24"/>
              </w:rPr>
              <w:t xml:space="preserve"> –</w:t>
            </w:r>
            <w:r w:rsidR="00577042">
              <w:rPr>
                <w:bCs/>
                <w:sz w:val="24"/>
              </w:rPr>
              <w:t>4</w:t>
            </w:r>
            <w:r w:rsidR="000A2BBE">
              <w:rPr>
                <w:bCs/>
                <w:sz w:val="24"/>
              </w:rPr>
              <w:t>.</w:t>
            </w:r>
            <w:r w:rsidR="004D6467">
              <w:rPr>
                <w:bCs/>
                <w:sz w:val="24"/>
              </w:rPr>
              <w:t>00</w:t>
            </w:r>
            <w:r w:rsidRPr="00A510CF">
              <w:rPr>
                <w:bCs/>
                <w:sz w:val="24"/>
              </w:rPr>
              <w:t>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F47C4FF" w:rsidR="00A510CF" w:rsidRPr="000A2BBE" w:rsidRDefault="005332FE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Group videocall, shared desktop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2F6C9E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2F6C9E" w:rsidRDefault="002F6C9E" w:rsidP="002F6C9E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124265BA" w:rsidR="002F6C9E" w:rsidRDefault="002F6C9E" w:rsidP="002F6C9E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#1</w:t>
            </w:r>
            <w:r w:rsidR="00577042">
              <w:t>8</w:t>
            </w:r>
            <w:r>
              <w:t xml:space="preserve">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296DEAD9" w:rsidR="002F6C9E" w:rsidRDefault="0063101C" w:rsidP="002F6C9E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51098597" w:rsidR="002F6C9E" w:rsidRDefault="00577042" w:rsidP="002F6C9E">
            <w:pPr>
              <w:pStyle w:val="Standard1"/>
              <w:spacing w:before="120" w:after="120"/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6E6623AB" w:rsidR="002F6C9E" w:rsidRDefault="00577042" w:rsidP="002F6C9E">
            <w:pPr>
              <w:pStyle w:val="Standard1"/>
              <w:spacing w:before="120" w:after="120"/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  <w:tr w:rsidR="00E96088" w14:paraId="1F2F9D6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7A1092" w14:textId="77777777" w:rsidR="00E96088" w:rsidRPr="00E96088" w:rsidRDefault="00E96088" w:rsidP="00E96088">
            <w:pPr>
              <w:pStyle w:val="Standard1"/>
              <w:spacing w:before="120" w:after="120"/>
            </w:pPr>
            <w:r w:rsidRPr="00E96088">
              <w:t>Assess the progress</w:t>
            </w:r>
          </w:p>
          <w:p w14:paraId="749FCCE5" w14:textId="77777777" w:rsidR="00E96088" w:rsidRDefault="00E96088" w:rsidP="00E96088">
            <w:pPr>
              <w:pStyle w:val="Standard1"/>
              <w:spacing w:before="120" w:after="120"/>
            </w:pP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45618" w14:textId="216830A0" w:rsidR="00E96088" w:rsidRDefault="00DF77F4" w:rsidP="00E96088">
            <w:pPr>
              <w:pStyle w:val="Standard1"/>
              <w:spacing w:before="120" w:after="120"/>
            </w:pPr>
            <w:r>
              <w:t>Launch the project, note what is yet to be done / needs to be corrected.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79596" w14:textId="7EF5D315" w:rsidR="00E96088" w:rsidRDefault="00E96088" w:rsidP="00E96088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25E2E" w14:textId="31D2214A" w:rsidR="00E96088" w:rsidRPr="00E0782F" w:rsidRDefault="00577042" w:rsidP="00E96088">
            <w:pPr>
              <w:pStyle w:val="Standard1"/>
              <w:spacing w:before="120" w:after="120"/>
              <w:rPr>
                <w:bCs/>
              </w:rPr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3D784" w14:textId="5C0D318D" w:rsidR="00E96088" w:rsidRPr="00E0782F" w:rsidRDefault="00577042" w:rsidP="00E96088">
            <w:pPr>
              <w:pStyle w:val="Standard1"/>
              <w:spacing w:before="120" w:after="120"/>
              <w:rPr>
                <w:bCs/>
              </w:rPr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  <w:tr w:rsidR="00E96088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FADD189" w:rsidR="00E96088" w:rsidRDefault="00E96088" w:rsidP="00E96088">
            <w:pPr>
              <w:pStyle w:val="Standard1"/>
              <w:spacing w:before="120" w:after="120"/>
            </w:pPr>
            <w:r>
              <w:t xml:space="preserve">Test the new functionality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2BAACFC9" w:rsidR="00E96088" w:rsidRDefault="00E96088" w:rsidP="00E96088">
            <w:pPr>
              <w:pStyle w:val="Standard1"/>
              <w:spacing w:before="120" w:after="120"/>
            </w:pPr>
            <w:r>
              <w:t xml:space="preserve"> </w:t>
            </w:r>
            <w:r w:rsidR="00DF77F4">
              <w:t xml:space="preserve">Use developers’ devices to test the newly </w:t>
            </w:r>
            <w:r w:rsidR="00577042">
              <w:t>added</w:t>
            </w:r>
            <w:r w:rsidR="00DF77F4">
              <w:t xml:space="preserve"> features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0DED5BF5" w:rsidR="00E96088" w:rsidRDefault="00F259A1" w:rsidP="00E96088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7A895EBA" w:rsidR="00E96088" w:rsidRDefault="00577042" w:rsidP="00E96088">
            <w:pPr>
              <w:pStyle w:val="Standard1"/>
              <w:spacing w:before="120" w:after="120"/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75AA1F77" w:rsidR="00E96088" w:rsidRDefault="00577042" w:rsidP="00E96088">
            <w:pPr>
              <w:pStyle w:val="Standard1"/>
              <w:spacing w:before="120" w:after="120"/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  <w:tr w:rsidR="00E96088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389F0874" w:rsidR="00E96088" w:rsidRDefault="00E96088" w:rsidP="00E96088">
            <w:pPr>
              <w:pStyle w:val="Standard1"/>
              <w:spacing w:before="120" w:after="120"/>
            </w:pPr>
            <w:r>
              <w:t xml:space="preserve">Document the </w:t>
            </w:r>
            <w:r w:rsidR="00F259A1">
              <w:t>meeting outcomes</w:t>
            </w:r>
            <w:r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45C6BC19" w:rsidR="00E96088" w:rsidRDefault="00E96088" w:rsidP="00E96088">
            <w:pPr>
              <w:pStyle w:val="Standard1"/>
              <w:spacing w:before="120" w:after="120"/>
            </w:pPr>
            <w:r>
              <w:t>Write down the highlights of the meeting in the Minutes of Meeting #1</w:t>
            </w:r>
            <w:r w:rsidR="00F259A1">
              <w:t>9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4C1C583D" w:rsidR="00E96088" w:rsidRDefault="00F259A1" w:rsidP="00E96088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3B42C2EA" w:rsidR="00E96088" w:rsidRDefault="00577042" w:rsidP="00E96088">
            <w:pPr>
              <w:pStyle w:val="Standard1"/>
              <w:spacing w:before="120" w:after="120"/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61E67327" w:rsidR="00E96088" w:rsidRDefault="00577042" w:rsidP="00E96088">
            <w:pPr>
              <w:pStyle w:val="Standard1"/>
              <w:spacing w:before="120" w:after="120"/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  <w:tr w:rsidR="00E96088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E96088" w:rsidRDefault="00E96088" w:rsidP="00E96088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476C67A8" w:rsidR="00E96088" w:rsidRDefault="00E96088" w:rsidP="00E96088">
            <w:pPr>
              <w:pStyle w:val="Standard1"/>
              <w:spacing w:before="120" w:after="120"/>
            </w:pPr>
            <w:r>
              <w:t xml:space="preserve">Date: </w:t>
            </w:r>
            <w:r w:rsidR="00F259A1">
              <w:t>March 25</w:t>
            </w:r>
            <w:r w:rsidR="00F259A1" w:rsidRPr="00F259A1">
              <w:rPr>
                <w:vertAlign w:val="superscript"/>
              </w:rPr>
              <w:t>th</w:t>
            </w:r>
            <w:r w:rsidR="00F259A1">
              <w:t>, 2020</w:t>
            </w:r>
          </w:p>
          <w:p w14:paraId="62313E87" w14:textId="457F306A" w:rsidR="00E96088" w:rsidRDefault="00E96088" w:rsidP="00E96088">
            <w:pPr>
              <w:pStyle w:val="Standard1"/>
              <w:spacing w:before="120" w:after="120"/>
            </w:pPr>
            <w:r>
              <w:t>Time:</w:t>
            </w:r>
            <w:r w:rsidR="00577042">
              <w:t xml:space="preserve"> </w:t>
            </w:r>
            <w:r w:rsidR="00F259A1">
              <w:t>TBD</w:t>
            </w:r>
          </w:p>
          <w:p w14:paraId="1638A693" w14:textId="420C2A36" w:rsidR="00E96088" w:rsidRDefault="00E96088" w:rsidP="00E96088">
            <w:pPr>
              <w:pStyle w:val="Standard1"/>
              <w:spacing w:before="120" w:after="120"/>
            </w:pPr>
            <w:r>
              <w:t xml:space="preserve">Location: Group videocall, shared desktop </w:t>
            </w:r>
          </w:p>
          <w:p w14:paraId="3E258943" w14:textId="110F9E10" w:rsidR="00E96088" w:rsidRDefault="00E96088" w:rsidP="00E96088">
            <w:pPr>
              <w:pStyle w:val="Standard1"/>
              <w:spacing w:before="120" w:after="120"/>
            </w:pPr>
            <w:r>
              <w:t xml:space="preserve">Agenda: </w:t>
            </w:r>
            <w:r w:rsidR="00DF2476">
              <w:t>assess the progress, prepare presentation materials</w:t>
            </w:r>
          </w:p>
          <w:p w14:paraId="121EECC6" w14:textId="53366D26" w:rsidR="00E96088" w:rsidRPr="0068006E" w:rsidRDefault="00E96088" w:rsidP="00E96088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E96088" w:rsidRPr="00166F7A" w:rsidRDefault="00E96088" w:rsidP="00E96088">
            <w:r w:rsidRPr="00166F7A">
              <w:t xml:space="preserve">Team member 1: Vladyslav Bordiug                            </w:t>
            </w:r>
          </w:p>
          <w:p w14:paraId="61D7F70E" w14:textId="77777777" w:rsidR="00E96088" w:rsidRPr="00166F7A" w:rsidRDefault="00E96088" w:rsidP="00E96088">
            <w:r w:rsidRPr="00166F7A">
              <w:t xml:space="preserve">Team member 2: Parisa Khataei </w:t>
            </w:r>
          </w:p>
          <w:p w14:paraId="352DC9B9" w14:textId="77777777" w:rsidR="00E96088" w:rsidRPr="00166F7A" w:rsidRDefault="00E96088" w:rsidP="00E96088">
            <w:r w:rsidRPr="00166F7A">
              <w:t xml:space="preserve">Team member 3: Nadezhda Mokhireva                             </w:t>
            </w:r>
          </w:p>
          <w:p w14:paraId="20DEBF32" w14:textId="38A09ECA" w:rsidR="00E96088" w:rsidRPr="0016291E" w:rsidRDefault="00E96088" w:rsidP="00E96088">
            <w:pPr>
              <w:rPr>
                <w:lang w:val="en-GB"/>
              </w:rPr>
            </w:pPr>
            <w:r w:rsidRPr="00166F7A">
              <w:t>Team member 4: 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E96088" w:rsidRDefault="00E96088" w:rsidP="00E96088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1ADEF591" w:rsidR="00E96088" w:rsidRDefault="00577042" w:rsidP="00E96088">
            <w:pPr>
              <w:pStyle w:val="Standard1"/>
              <w:spacing w:before="120" w:after="120"/>
            </w:pPr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3D9EB4FE" w:rsidR="00E96088" w:rsidRPr="00B049E2" w:rsidRDefault="00577042" w:rsidP="00E96088">
            <w:r w:rsidRPr="00577042">
              <w:rPr>
                <w:bCs/>
              </w:rPr>
              <w:t>March 19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3A8B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453E4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23D72"/>
    <w:rsid w:val="00232C83"/>
    <w:rsid w:val="00232FAA"/>
    <w:rsid w:val="00245DEB"/>
    <w:rsid w:val="00246E97"/>
    <w:rsid w:val="00255652"/>
    <w:rsid w:val="00255BC4"/>
    <w:rsid w:val="00263325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2F6C9E"/>
    <w:rsid w:val="003145C1"/>
    <w:rsid w:val="00317406"/>
    <w:rsid w:val="00322A2D"/>
    <w:rsid w:val="00330A4B"/>
    <w:rsid w:val="00330F14"/>
    <w:rsid w:val="00340850"/>
    <w:rsid w:val="00340DD9"/>
    <w:rsid w:val="00344A31"/>
    <w:rsid w:val="00346BD2"/>
    <w:rsid w:val="00386AD2"/>
    <w:rsid w:val="003878A8"/>
    <w:rsid w:val="003A2AAC"/>
    <w:rsid w:val="003A6B16"/>
    <w:rsid w:val="003C1628"/>
    <w:rsid w:val="003C1885"/>
    <w:rsid w:val="003D0276"/>
    <w:rsid w:val="003D2062"/>
    <w:rsid w:val="003D2877"/>
    <w:rsid w:val="003D3E2F"/>
    <w:rsid w:val="003D3F98"/>
    <w:rsid w:val="004070FC"/>
    <w:rsid w:val="0044595B"/>
    <w:rsid w:val="00445966"/>
    <w:rsid w:val="00475B02"/>
    <w:rsid w:val="00476EF0"/>
    <w:rsid w:val="00491198"/>
    <w:rsid w:val="004A1E77"/>
    <w:rsid w:val="004B0251"/>
    <w:rsid w:val="004C7374"/>
    <w:rsid w:val="004D6467"/>
    <w:rsid w:val="004E2405"/>
    <w:rsid w:val="00504786"/>
    <w:rsid w:val="00510133"/>
    <w:rsid w:val="005332FE"/>
    <w:rsid w:val="00533C57"/>
    <w:rsid w:val="00534F83"/>
    <w:rsid w:val="005415BE"/>
    <w:rsid w:val="00564447"/>
    <w:rsid w:val="005760F0"/>
    <w:rsid w:val="00577042"/>
    <w:rsid w:val="00585175"/>
    <w:rsid w:val="005979D6"/>
    <w:rsid w:val="005B3573"/>
    <w:rsid w:val="005C44D4"/>
    <w:rsid w:val="005E2DFE"/>
    <w:rsid w:val="005F3F0E"/>
    <w:rsid w:val="0063101C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916E7"/>
    <w:rsid w:val="006A5152"/>
    <w:rsid w:val="006A5C21"/>
    <w:rsid w:val="006B3431"/>
    <w:rsid w:val="006C0B49"/>
    <w:rsid w:val="006C25AC"/>
    <w:rsid w:val="006D0DAB"/>
    <w:rsid w:val="006E31A5"/>
    <w:rsid w:val="006E7571"/>
    <w:rsid w:val="006E77AC"/>
    <w:rsid w:val="006F3CD5"/>
    <w:rsid w:val="00702DEC"/>
    <w:rsid w:val="00704321"/>
    <w:rsid w:val="00754E7F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4C9"/>
    <w:rsid w:val="007D5D5B"/>
    <w:rsid w:val="007D7312"/>
    <w:rsid w:val="007E19F9"/>
    <w:rsid w:val="007E69F7"/>
    <w:rsid w:val="008029B4"/>
    <w:rsid w:val="00803F4B"/>
    <w:rsid w:val="0080656D"/>
    <w:rsid w:val="00815FE8"/>
    <w:rsid w:val="008427A2"/>
    <w:rsid w:val="00843532"/>
    <w:rsid w:val="008439BF"/>
    <w:rsid w:val="00861F43"/>
    <w:rsid w:val="008802AC"/>
    <w:rsid w:val="0089515D"/>
    <w:rsid w:val="008A32DC"/>
    <w:rsid w:val="008A3671"/>
    <w:rsid w:val="008A7677"/>
    <w:rsid w:val="008A7CFF"/>
    <w:rsid w:val="008B2715"/>
    <w:rsid w:val="008C34CB"/>
    <w:rsid w:val="008C5CE3"/>
    <w:rsid w:val="008C68B8"/>
    <w:rsid w:val="008E1452"/>
    <w:rsid w:val="008F47F3"/>
    <w:rsid w:val="009010DC"/>
    <w:rsid w:val="00914913"/>
    <w:rsid w:val="00926D57"/>
    <w:rsid w:val="00927479"/>
    <w:rsid w:val="0098216B"/>
    <w:rsid w:val="009D7B44"/>
    <w:rsid w:val="009E187C"/>
    <w:rsid w:val="009E5D4F"/>
    <w:rsid w:val="00A12251"/>
    <w:rsid w:val="00A21799"/>
    <w:rsid w:val="00A245F2"/>
    <w:rsid w:val="00A510CF"/>
    <w:rsid w:val="00A65AFE"/>
    <w:rsid w:val="00A72C4E"/>
    <w:rsid w:val="00A77DC2"/>
    <w:rsid w:val="00A97D0D"/>
    <w:rsid w:val="00AA463B"/>
    <w:rsid w:val="00AC0DE2"/>
    <w:rsid w:val="00AC2A7A"/>
    <w:rsid w:val="00AD2CA9"/>
    <w:rsid w:val="00AD62D4"/>
    <w:rsid w:val="00B049E2"/>
    <w:rsid w:val="00B10DC2"/>
    <w:rsid w:val="00B10E18"/>
    <w:rsid w:val="00B154D5"/>
    <w:rsid w:val="00B17412"/>
    <w:rsid w:val="00B27FC5"/>
    <w:rsid w:val="00B357FB"/>
    <w:rsid w:val="00B37256"/>
    <w:rsid w:val="00B47222"/>
    <w:rsid w:val="00B47537"/>
    <w:rsid w:val="00B526F9"/>
    <w:rsid w:val="00B545D8"/>
    <w:rsid w:val="00B555E0"/>
    <w:rsid w:val="00B5688D"/>
    <w:rsid w:val="00B61FFB"/>
    <w:rsid w:val="00B65E14"/>
    <w:rsid w:val="00B70319"/>
    <w:rsid w:val="00B76AE0"/>
    <w:rsid w:val="00B849EF"/>
    <w:rsid w:val="00B86E35"/>
    <w:rsid w:val="00BA081D"/>
    <w:rsid w:val="00BA0D9C"/>
    <w:rsid w:val="00BA2A5A"/>
    <w:rsid w:val="00BA2FBA"/>
    <w:rsid w:val="00BA4D59"/>
    <w:rsid w:val="00BC591F"/>
    <w:rsid w:val="00BD2A45"/>
    <w:rsid w:val="00C15578"/>
    <w:rsid w:val="00C267F1"/>
    <w:rsid w:val="00C27947"/>
    <w:rsid w:val="00C354D5"/>
    <w:rsid w:val="00C641E4"/>
    <w:rsid w:val="00C73F96"/>
    <w:rsid w:val="00C82251"/>
    <w:rsid w:val="00CD13BB"/>
    <w:rsid w:val="00CF5753"/>
    <w:rsid w:val="00D115B1"/>
    <w:rsid w:val="00D346C7"/>
    <w:rsid w:val="00D44865"/>
    <w:rsid w:val="00D64A49"/>
    <w:rsid w:val="00D66AF9"/>
    <w:rsid w:val="00D81378"/>
    <w:rsid w:val="00D941F4"/>
    <w:rsid w:val="00DA352B"/>
    <w:rsid w:val="00DA41A9"/>
    <w:rsid w:val="00DA5BEA"/>
    <w:rsid w:val="00DB15C6"/>
    <w:rsid w:val="00DB269A"/>
    <w:rsid w:val="00DB33C2"/>
    <w:rsid w:val="00DC4F35"/>
    <w:rsid w:val="00DC6A63"/>
    <w:rsid w:val="00DF13D8"/>
    <w:rsid w:val="00DF2476"/>
    <w:rsid w:val="00DF77F4"/>
    <w:rsid w:val="00E06C59"/>
    <w:rsid w:val="00E0782F"/>
    <w:rsid w:val="00E36262"/>
    <w:rsid w:val="00E47A35"/>
    <w:rsid w:val="00E56424"/>
    <w:rsid w:val="00E65727"/>
    <w:rsid w:val="00E754DE"/>
    <w:rsid w:val="00E8133F"/>
    <w:rsid w:val="00E83C17"/>
    <w:rsid w:val="00E922CB"/>
    <w:rsid w:val="00E93AD0"/>
    <w:rsid w:val="00E96088"/>
    <w:rsid w:val="00EA25B9"/>
    <w:rsid w:val="00EA771B"/>
    <w:rsid w:val="00EB0101"/>
    <w:rsid w:val="00EB0AEB"/>
    <w:rsid w:val="00EC0589"/>
    <w:rsid w:val="00EC5381"/>
    <w:rsid w:val="00EE3050"/>
    <w:rsid w:val="00EF16B9"/>
    <w:rsid w:val="00EF3751"/>
    <w:rsid w:val="00EF4983"/>
    <w:rsid w:val="00F07F96"/>
    <w:rsid w:val="00F17594"/>
    <w:rsid w:val="00F259A1"/>
    <w:rsid w:val="00F30A31"/>
    <w:rsid w:val="00F37CC1"/>
    <w:rsid w:val="00F4409E"/>
    <w:rsid w:val="00F44F3A"/>
    <w:rsid w:val="00F731F8"/>
    <w:rsid w:val="00F76EEE"/>
    <w:rsid w:val="00FB64EA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0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2020-03-27T16:54:00Z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