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215"/>
        <w:gridCol w:w="1579"/>
        <w:gridCol w:w="2853"/>
        <w:gridCol w:w="1428"/>
        <w:gridCol w:w="1140"/>
        <w:gridCol w:w="1225"/>
      </w:tblGrid>
      <w:tr w:rsidR="00782380" w14:paraId="47EC623B" w14:textId="77777777" w:rsidTr="00782380">
        <w:trPr>
          <w:trHeight w:val="336"/>
        </w:trPr>
        <w:tc>
          <w:tcPr>
            <w:tcW w:w="6647" w:type="dxa"/>
            <w:gridSpan w:val="3"/>
            <w:shd w:val="pct10" w:color="auto" w:fill="auto"/>
          </w:tcPr>
          <w:p w14:paraId="230D774A" w14:textId="77777777" w:rsidR="00782380" w:rsidRPr="00B27FC5" w:rsidRDefault="00782380">
            <w:pPr>
              <w:pStyle w:val="Standard1"/>
              <w:rPr>
                <w:lang w:val="en-CA"/>
              </w:rPr>
            </w:pPr>
            <w:bookmarkStart w:id="0" w:name="MinuteAdditional"/>
            <w:bookmarkEnd w:id="0"/>
          </w:p>
        </w:tc>
        <w:tc>
          <w:tcPr>
            <w:tcW w:w="1428" w:type="dxa"/>
            <w:shd w:val="pct10" w:color="auto" w:fill="auto"/>
          </w:tcPr>
          <w:p w14:paraId="56A62161" w14:textId="77777777" w:rsidR="00782380" w:rsidRDefault="00782380">
            <w:pPr>
              <w:pStyle w:val="Standard1"/>
            </w:pPr>
          </w:p>
        </w:tc>
        <w:tc>
          <w:tcPr>
            <w:tcW w:w="1140" w:type="dxa"/>
            <w:shd w:val="pct10" w:color="auto" w:fill="auto"/>
          </w:tcPr>
          <w:p w14:paraId="3E5B7BBA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shd w:val="pct10" w:color="auto" w:fill="auto"/>
          </w:tcPr>
          <w:p w14:paraId="56A66137" w14:textId="77777777" w:rsidR="00782380" w:rsidRDefault="00782380">
            <w:pPr>
              <w:pStyle w:val="Standard1"/>
            </w:pPr>
          </w:p>
        </w:tc>
      </w:tr>
      <w:tr w:rsidR="00A510CF" w14:paraId="7E4DBFCE" w14:textId="77777777" w:rsidTr="00FF1A96">
        <w:trPr>
          <w:trHeight w:val="1447"/>
        </w:trPr>
        <w:tc>
          <w:tcPr>
            <w:tcW w:w="10440" w:type="dxa"/>
            <w:gridSpan w:val="6"/>
            <w:shd w:val="pct10" w:color="auto" w:fill="auto"/>
          </w:tcPr>
          <w:p w14:paraId="5ECD5AE4" w14:textId="77777777" w:rsidR="007B74A5" w:rsidRDefault="00A510CF" w:rsidP="007B74A5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>Team 27</w:t>
            </w:r>
            <w:bookmarkStart w:id="2" w:name="Logistics"/>
            <w:bookmarkEnd w:id="2"/>
          </w:p>
          <w:p w14:paraId="76257474" w14:textId="5203C36C" w:rsidR="00A510CF" w:rsidRDefault="007B74A5" w:rsidP="007B74A5">
            <w:pPr>
              <w:pStyle w:val="Standard1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Ca</w:t>
            </w:r>
            <w:r w:rsidR="00A510CF" w:rsidRPr="00A245F2">
              <w:rPr>
                <w:b/>
                <w:sz w:val="36"/>
                <w:szCs w:val="36"/>
              </w:rPr>
              <w:t>pstone Project I</w:t>
            </w:r>
            <w:r w:rsidR="004A1E77">
              <w:rPr>
                <w:b/>
                <w:sz w:val="36"/>
                <w:szCs w:val="36"/>
              </w:rPr>
              <w:t>I</w:t>
            </w:r>
            <w:r>
              <w:rPr>
                <w:b/>
                <w:sz w:val="36"/>
                <w:szCs w:val="36"/>
              </w:rPr>
              <w:t xml:space="preserve">: </w:t>
            </w:r>
            <w:r w:rsidR="00A510CF" w:rsidRPr="00A245F2">
              <w:rPr>
                <w:b/>
                <w:sz w:val="36"/>
                <w:szCs w:val="36"/>
              </w:rPr>
              <w:t>Minutes of Meeting #</w:t>
            </w:r>
            <w:r w:rsidR="00B31C12">
              <w:rPr>
                <w:b/>
                <w:sz w:val="36"/>
                <w:szCs w:val="36"/>
              </w:rPr>
              <w:t>2</w:t>
            </w:r>
            <w:r w:rsidR="005E4087">
              <w:rPr>
                <w:b/>
                <w:sz w:val="36"/>
                <w:szCs w:val="36"/>
              </w:rPr>
              <w:t>1</w:t>
            </w:r>
          </w:p>
          <w:p w14:paraId="294DA42B" w14:textId="77777777" w:rsidR="00997624" w:rsidRPr="00A245F2" w:rsidRDefault="00997624" w:rsidP="007B74A5">
            <w:pPr>
              <w:pStyle w:val="Standard1"/>
              <w:rPr>
                <w:b/>
                <w:sz w:val="36"/>
                <w:szCs w:val="36"/>
              </w:rPr>
            </w:pPr>
          </w:p>
          <w:p w14:paraId="1034612C" w14:textId="77777777" w:rsidR="005E2DFE" w:rsidRDefault="005E2DFE" w:rsidP="007B74A5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Agenda: </w:t>
            </w:r>
          </w:p>
          <w:p w14:paraId="5FA366A0" w14:textId="3FD53CA1" w:rsidR="00E96088" w:rsidRDefault="00E96088" w:rsidP="00E96088">
            <w:pPr>
              <w:pStyle w:val="Standard1"/>
              <w:numPr>
                <w:ilvl w:val="0"/>
                <w:numId w:val="4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Assess the progress</w:t>
            </w:r>
            <w:r w:rsidR="00D72DF2">
              <w:rPr>
                <w:sz w:val="24"/>
              </w:rPr>
              <w:t xml:space="preserve"> </w:t>
            </w:r>
          </w:p>
          <w:p w14:paraId="2FA39B1B" w14:textId="04E24589" w:rsidR="00F731F8" w:rsidRDefault="00577042" w:rsidP="00F731F8">
            <w:pPr>
              <w:pStyle w:val="Standard1"/>
              <w:numPr>
                <w:ilvl w:val="0"/>
                <w:numId w:val="4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 xml:space="preserve">Prepare the required materials for upcoming </w:t>
            </w:r>
            <w:r w:rsidR="00D72DF2">
              <w:rPr>
                <w:sz w:val="24"/>
              </w:rPr>
              <w:t>presentation</w:t>
            </w:r>
          </w:p>
          <w:p w14:paraId="63542F0A" w14:textId="77777777" w:rsidR="00D72DF2" w:rsidRPr="00D72DF2" w:rsidRDefault="00D72DF2" w:rsidP="00D72DF2">
            <w:pPr>
              <w:pStyle w:val="Standard1"/>
              <w:spacing w:before="0" w:after="0"/>
              <w:ind w:left="720"/>
              <w:rPr>
                <w:sz w:val="24"/>
              </w:rPr>
            </w:pPr>
          </w:p>
          <w:p w14:paraId="1E1E91AE" w14:textId="6D0548C3" w:rsidR="00A510CF" w:rsidRDefault="00A510CF" w:rsidP="007B74A5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 </w:t>
            </w:r>
            <w:r w:rsidR="00223D72">
              <w:rPr>
                <w:bCs/>
                <w:sz w:val="24"/>
              </w:rPr>
              <w:t xml:space="preserve">March </w:t>
            </w:r>
            <w:r w:rsidR="00B31C12">
              <w:rPr>
                <w:bCs/>
                <w:sz w:val="24"/>
              </w:rPr>
              <w:t>2</w:t>
            </w:r>
            <w:r w:rsidR="005E4087">
              <w:rPr>
                <w:bCs/>
                <w:sz w:val="24"/>
              </w:rPr>
              <w:t>7</w:t>
            </w:r>
            <w:r w:rsidR="005332FE" w:rsidRPr="005332FE">
              <w:rPr>
                <w:bCs/>
                <w:sz w:val="24"/>
                <w:vertAlign w:val="superscript"/>
              </w:rPr>
              <w:t>th</w:t>
            </w:r>
            <w:r w:rsidR="006E77AC">
              <w:rPr>
                <w:bCs/>
                <w:sz w:val="24"/>
              </w:rPr>
              <w:t xml:space="preserve">, </w:t>
            </w:r>
            <w:r w:rsidR="006E31A5" w:rsidRPr="006E31A5">
              <w:rPr>
                <w:bCs/>
                <w:sz w:val="24"/>
              </w:rPr>
              <w:t>2020</w:t>
            </w:r>
            <w:r>
              <w:rPr>
                <w:b/>
                <w:sz w:val="24"/>
              </w:rPr>
              <w:t xml:space="preserve">                                               </w:t>
            </w:r>
          </w:p>
          <w:p w14:paraId="6D292D50" w14:textId="2111AB33" w:rsidR="00A510CF" w:rsidRDefault="00A510CF" w:rsidP="007B74A5">
            <w:pPr>
              <w:pStyle w:val="Standard1"/>
              <w:spacing w:before="0" w:after="0"/>
              <w:rPr>
                <w:bCs/>
                <w:sz w:val="24"/>
              </w:rPr>
            </w:pPr>
            <w:r>
              <w:rPr>
                <w:b/>
                <w:sz w:val="24"/>
              </w:rPr>
              <w:t>Time</w:t>
            </w:r>
            <w:r w:rsidRPr="00C27947">
              <w:rPr>
                <w:bCs/>
                <w:sz w:val="24"/>
              </w:rPr>
              <w:t>:</w:t>
            </w:r>
            <w:r w:rsidR="000212A5" w:rsidRPr="000212A5">
              <w:rPr>
                <w:bCs/>
                <w:sz w:val="24"/>
              </w:rPr>
              <w:t xml:space="preserve"> 11</w:t>
            </w:r>
            <w:r w:rsidRPr="00C27947">
              <w:rPr>
                <w:bCs/>
                <w:sz w:val="24"/>
              </w:rPr>
              <w:t>.</w:t>
            </w:r>
            <w:r w:rsidR="000212A5" w:rsidRPr="000212A5">
              <w:rPr>
                <w:bCs/>
                <w:sz w:val="24"/>
              </w:rPr>
              <w:t>00</w:t>
            </w:r>
            <w:r w:rsidR="000212A5">
              <w:rPr>
                <w:bCs/>
                <w:sz w:val="24"/>
                <w:lang w:val="en-CA"/>
              </w:rPr>
              <w:t>a</w:t>
            </w:r>
            <w:r w:rsidRPr="00C27947">
              <w:rPr>
                <w:bCs/>
                <w:sz w:val="24"/>
              </w:rPr>
              <w:t>m</w:t>
            </w:r>
            <w:r w:rsidRPr="00A510CF">
              <w:rPr>
                <w:bCs/>
                <w:sz w:val="24"/>
              </w:rPr>
              <w:t xml:space="preserve"> –</w:t>
            </w:r>
            <w:r w:rsidR="000212A5">
              <w:rPr>
                <w:bCs/>
                <w:sz w:val="24"/>
              </w:rPr>
              <w:t>12</w:t>
            </w:r>
            <w:r w:rsidR="000A2BBE">
              <w:rPr>
                <w:bCs/>
                <w:sz w:val="24"/>
              </w:rPr>
              <w:t>.</w:t>
            </w:r>
            <w:r w:rsidR="000212A5">
              <w:rPr>
                <w:bCs/>
                <w:sz w:val="24"/>
              </w:rPr>
              <w:t>00</w:t>
            </w:r>
            <w:r w:rsidRPr="00A510CF">
              <w:rPr>
                <w:bCs/>
                <w:sz w:val="24"/>
              </w:rPr>
              <w:t>pm</w:t>
            </w:r>
            <w:r w:rsidR="000212A5">
              <w:rPr>
                <w:bCs/>
                <w:sz w:val="24"/>
              </w:rPr>
              <w:t xml:space="preserve"> (noon)</w:t>
            </w:r>
          </w:p>
          <w:p w14:paraId="713E3D26" w14:textId="77777777" w:rsidR="00B17412" w:rsidRDefault="00B17412" w:rsidP="007B74A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28D53B12" w14:textId="77777777" w:rsidR="00A510CF" w:rsidRDefault="00A510CF" w:rsidP="007B74A5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Location: </w:t>
            </w:r>
          </w:p>
          <w:p w14:paraId="1E214B2D" w14:textId="6F47C4FF" w:rsidR="00A510CF" w:rsidRPr="000A2BBE" w:rsidRDefault="005332FE" w:rsidP="007B74A5">
            <w:pPr>
              <w:pStyle w:val="Standard1"/>
              <w:spacing w:before="0" w:after="0"/>
              <w:rPr>
                <w:bCs/>
                <w:sz w:val="24"/>
              </w:rPr>
            </w:pPr>
            <w:r>
              <w:rPr>
                <w:bCs/>
                <w:sz w:val="24"/>
              </w:rPr>
              <w:t>Group videocall, shared desktop</w:t>
            </w:r>
          </w:p>
        </w:tc>
      </w:tr>
      <w:bookmarkEnd w:id="1"/>
      <w:tr w:rsidR="00782380" w14:paraId="320A820A" w14:textId="77777777" w:rsidTr="00782380">
        <w:trPr>
          <w:trHeight w:val="132"/>
        </w:trPr>
        <w:tc>
          <w:tcPr>
            <w:tcW w:w="6647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07C44676" w14:textId="77777777" w:rsidR="00782380" w:rsidRDefault="00782380">
            <w:pPr>
              <w:pStyle w:val="Standard1"/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pct10" w:color="auto" w:fill="auto"/>
          </w:tcPr>
          <w:p w14:paraId="0FCFE3D4" w14:textId="77777777" w:rsidR="00782380" w:rsidRDefault="00782380">
            <w:pPr>
              <w:pStyle w:val="Standard1"/>
            </w:pPr>
          </w:p>
        </w:tc>
        <w:tc>
          <w:tcPr>
            <w:tcW w:w="1140" w:type="dxa"/>
            <w:tcBorders>
              <w:bottom w:val="double" w:sz="6" w:space="0" w:color="auto"/>
            </w:tcBorders>
            <w:shd w:val="pct10" w:color="auto" w:fill="auto"/>
          </w:tcPr>
          <w:p w14:paraId="3563F004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tcBorders>
              <w:bottom w:val="double" w:sz="6" w:space="0" w:color="auto"/>
            </w:tcBorders>
            <w:shd w:val="pct10" w:color="auto" w:fill="auto"/>
          </w:tcPr>
          <w:p w14:paraId="55FBA58A" w14:textId="77777777" w:rsidR="00782380" w:rsidRDefault="00782380">
            <w:pPr>
              <w:pStyle w:val="Standard1"/>
            </w:pPr>
          </w:p>
        </w:tc>
      </w:tr>
      <w:tr w:rsidR="00AC2A7A" w14:paraId="3DA821D2" w14:textId="77777777" w:rsidTr="00AC2A7A">
        <w:trPr>
          <w:trHeight w:val="981"/>
        </w:trPr>
        <w:tc>
          <w:tcPr>
            <w:tcW w:w="3794" w:type="dxa"/>
            <w:gridSpan w:val="2"/>
          </w:tcPr>
          <w:p w14:paraId="034EFB41" w14:textId="77777777" w:rsidR="00AC2A7A" w:rsidRDefault="00AC2A7A" w:rsidP="00A510CF">
            <w:pPr>
              <w:jc w:val="right"/>
            </w:pPr>
            <w:bookmarkStart w:id="3" w:name="Attendees" w:colFirst="0" w:colLast="2"/>
            <w:r>
              <w:t>Attendees:</w:t>
            </w:r>
          </w:p>
        </w:tc>
        <w:tc>
          <w:tcPr>
            <w:tcW w:w="5421" w:type="dxa"/>
            <w:gridSpan w:val="3"/>
          </w:tcPr>
          <w:p w14:paraId="488027D9" w14:textId="77777777" w:rsidR="00AC2A7A" w:rsidRDefault="00AC2A7A" w:rsidP="00A510CF">
            <w:r w:rsidRPr="00A510CF">
              <w:t xml:space="preserve">Team member 1: Vladyslav </w:t>
            </w:r>
            <w:proofErr w:type="spellStart"/>
            <w:r w:rsidRPr="00A510CF">
              <w:t>Bordiug</w:t>
            </w:r>
            <w:proofErr w:type="spellEnd"/>
            <w:r w:rsidRPr="00A510CF">
              <w:t xml:space="preserve">                            </w:t>
            </w:r>
          </w:p>
          <w:p w14:paraId="2DD7D9F4" w14:textId="10CDF6C2" w:rsidR="00AC2A7A" w:rsidRPr="00A510CF" w:rsidRDefault="00AC2A7A" w:rsidP="00A510CF">
            <w:r w:rsidRPr="00A510CF">
              <w:t xml:space="preserve">Team member 2: Parisa Khataei </w:t>
            </w:r>
          </w:p>
          <w:p w14:paraId="5A556DC4" w14:textId="77777777" w:rsidR="00AC2A7A" w:rsidRDefault="00AC2A7A" w:rsidP="00A510CF">
            <w:r w:rsidRPr="00A510CF">
              <w:t xml:space="preserve">Team member 3: Nadezhda Mokhireva                             </w:t>
            </w:r>
          </w:p>
          <w:p w14:paraId="42F1C4B7" w14:textId="1A9B6227" w:rsidR="00997624" w:rsidRPr="00A510CF" w:rsidRDefault="00AC2A7A" w:rsidP="00A510CF">
            <w:r w:rsidRPr="00A510CF">
              <w:t xml:space="preserve">Team member 4: </w:t>
            </w:r>
            <w:r>
              <w:t xml:space="preserve">Mahdi </w:t>
            </w:r>
            <w:proofErr w:type="spellStart"/>
            <w:r>
              <w:t>Esmaeelpour</w:t>
            </w:r>
            <w:proofErr w:type="spellEnd"/>
          </w:p>
        </w:tc>
        <w:tc>
          <w:tcPr>
            <w:tcW w:w="1225" w:type="dxa"/>
          </w:tcPr>
          <w:p w14:paraId="50148110" w14:textId="77777777" w:rsidR="00AC2A7A" w:rsidRPr="00A510CF" w:rsidRDefault="00AC2A7A" w:rsidP="00A510CF"/>
        </w:tc>
      </w:tr>
      <w:tr w:rsidR="00782380" w14:paraId="4B88BEF9" w14:textId="77777777" w:rsidTr="00B17412">
        <w:trPr>
          <w:trHeight w:val="567"/>
        </w:trPr>
        <w:tc>
          <w:tcPr>
            <w:tcW w:w="6647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7278EFB0" w14:textId="1F0DE0C0" w:rsidR="00782380" w:rsidRDefault="00782380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3"/>
            <w:bookmarkEnd w:id="4"/>
            <w:r w:rsidRPr="00B17412">
              <w:rPr>
                <w:b/>
                <w:sz w:val="32"/>
                <w:szCs w:val="18"/>
              </w:rPr>
              <w:t>Agenda</w:t>
            </w:r>
          </w:p>
        </w:tc>
        <w:tc>
          <w:tcPr>
            <w:tcW w:w="1428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4903A69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14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C1D9134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25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5586789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</w:tr>
      <w:tr w:rsidR="00782380" w14:paraId="2B45FB27" w14:textId="77777777" w:rsidTr="00B17412">
        <w:trPr>
          <w:trHeight w:val="340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1325E1" w14:textId="77777777" w:rsidR="00782380" w:rsidRDefault="00782380" w:rsidP="00166F7A">
            <w:pPr>
              <w:pStyle w:val="Standard1"/>
              <w:spacing w:before="120" w:after="120"/>
              <w:jc w:val="center"/>
            </w:pPr>
            <w:r w:rsidRPr="00285969">
              <w:rPr>
                <w:b/>
              </w:rPr>
              <w:t>Item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A11741" w14:textId="77777777" w:rsidR="00782380" w:rsidRDefault="00782380" w:rsidP="00166F7A">
            <w:pPr>
              <w:pStyle w:val="Standard1"/>
              <w:spacing w:before="120" w:after="120"/>
              <w:jc w:val="center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0615BE" w14:textId="77777777" w:rsidR="00782380" w:rsidRDefault="00782380" w:rsidP="00166F7A">
            <w:pPr>
              <w:pStyle w:val="Standard1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7D010D" w14:textId="767F29EA" w:rsidR="00782380" w:rsidRDefault="00782380" w:rsidP="00166F7A">
            <w:pPr>
              <w:pStyle w:val="Standard1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Planned Date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9E2031" w14:textId="0777E43B" w:rsidR="00782380" w:rsidRPr="00285969" w:rsidRDefault="00782380" w:rsidP="00166F7A">
            <w:pPr>
              <w:pStyle w:val="Standard1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Actual Date</w:t>
            </w:r>
          </w:p>
        </w:tc>
      </w:tr>
      <w:tr w:rsidR="00D92787" w14:paraId="5D7BD9BC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C0CAAE" w14:textId="1186D3E6" w:rsidR="00D92787" w:rsidRDefault="00D92787" w:rsidP="00D92787">
            <w:pPr>
              <w:pStyle w:val="Standard1"/>
              <w:spacing w:before="120" w:after="120"/>
            </w:pPr>
            <w:r>
              <w:t>Review the last meeting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2C41F1" w14:textId="05EE3543" w:rsidR="00D92787" w:rsidRDefault="00D92787" w:rsidP="00D92787">
            <w:pPr>
              <w:pStyle w:val="Standard1"/>
              <w:spacing w:before="120" w:after="120"/>
            </w:pPr>
            <w:r>
              <w:t>Remind everyone of the outcomes and decisions of the last meeting based on the Minutes of Meeting #20 document.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EA6E07" w14:textId="74F87901" w:rsidR="00D92787" w:rsidRDefault="00D92787" w:rsidP="00D92787">
            <w:pPr>
              <w:pStyle w:val="Standard1"/>
              <w:spacing w:before="120" w:after="120"/>
            </w:pPr>
            <w:r>
              <w:t>Parisa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8BD437" w14:textId="10F388C8" w:rsidR="00D92787" w:rsidRDefault="00D92787" w:rsidP="00D92787">
            <w:pPr>
              <w:pStyle w:val="Standard1"/>
              <w:spacing w:before="120" w:after="120"/>
            </w:pPr>
            <w:r w:rsidRPr="00577042">
              <w:rPr>
                <w:bCs/>
              </w:rPr>
              <w:t xml:space="preserve">March </w:t>
            </w:r>
            <w:r>
              <w:rPr>
                <w:bCs/>
              </w:rPr>
              <w:t>27</w:t>
            </w:r>
            <w:r w:rsidRPr="00577042">
              <w:rPr>
                <w:bCs/>
                <w:vertAlign w:val="superscript"/>
              </w:rPr>
              <w:t>th</w:t>
            </w:r>
            <w:r w:rsidRPr="00577042">
              <w:rPr>
                <w:bCs/>
              </w:rP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591B60" w14:textId="420ED18D" w:rsidR="00D92787" w:rsidRDefault="00D92787" w:rsidP="00D92787">
            <w:pPr>
              <w:pStyle w:val="Standard1"/>
              <w:spacing w:before="120" w:after="120"/>
            </w:pPr>
            <w:r w:rsidRPr="00577042">
              <w:rPr>
                <w:bCs/>
              </w:rPr>
              <w:t xml:space="preserve">March </w:t>
            </w:r>
            <w:r>
              <w:rPr>
                <w:bCs/>
              </w:rPr>
              <w:t>27</w:t>
            </w:r>
            <w:r w:rsidRPr="00577042">
              <w:rPr>
                <w:bCs/>
                <w:vertAlign w:val="superscript"/>
              </w:rPr>
              <w:t>th</w:t>
            </w:r>
            <w:r w:rsidRPr="00577042">
              <w:rPr>
                <w:bCs/>
              </w:rPr>
              <w:t>, 2020</w:t>
            </w:r>
          </w:p>
        </w:tc>
      </w:tr>
      <w:tr w:rsidR="00D92787" w14:paraId="1F2F9D66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7A1092" w14:textId="1AB996E7" w:rsidR="00D92787" w:rsidRPr="00E96088" w:rsidRDefault="00D92787" w:rsidP="00D92787">
            <w:pPr>
              <w:pStyle w:val="Standard1"/>
              <w:spacing w:before="120" w:after="120"/>
            </w:pPr>
            <w:r w:rsidRPr="00E96088">
              <w:t xml:space="preserve">Assess the </w:t>
            </w:r>
            <w:r>
              <w:t>current state of the project</w:t>
            </w:r>
            <w:r w:rsidR="005A3E42">
              <w:t xml:space="preserve"> (test the updated version)</w:t>
            </w:r>
          </w:p>
          <w:p w14:paraId="749FCCE5" w14:textId="77777777" w:rsidR="00D92787" w:rsidRDefault="00D92787" w:rsidP="00D92787">
            <w:pPr>
              <w:pStyle w:val="Standard1"/>
              <w:spacing w:before="120" w:after="120"/>
            </w:pP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845618" w14:textId="7AA4D09A" w:rsidR="004422AF" w:rsidRPr="005A3E42" w:rsidRDefault="00D92787" w:rsidP="005A3E42">
            <w:pPr>
              <w:pStyle w:val="Standard1"/>
              <w:spacing w:before="120" w:after="120"/>
            </w:pPr>
            <w:r>
              <w:t>Launch the project, note what</w:t>
            </w:r>
            <w:r w:rsidR="005A3E42">
              <w:t xml:space="preserve"> still</w:t>
            </w:r>
            <w:r>
              <w:t xml:space="preserve"> needs to be corrected</w:t>
            </w:r>
            <w:r w:rsidR="005A3E42">
              <w:t xml:space="preserve"> after the changes to fix the source control issue were made.</w:t>
            </w:r>
            <w:r w:rsidR="006D3DD4">
              <w:t xml:space="preserve"> Assign the responsibilities for implementing the remaining changes.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E79596" w14:textId="48E48B80" w:rsidR="00D92787" w:rsidRDefault="005A3E42" w:rsidP="00D92787">
            <w:pPr>
              <w:pStyle w:val="Standard1"/>
              <w:spacing w:before="120" w:after="120"/>
            </w:pPr>
            <w:r w:rsidRPr="005A3E42">
              <w:t>Mahdi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625E2E" w14:textId="65FE5196" w:rsidR="00D92787" w:rsidRPr="00E0782F" w:rsidRDefault="00D92787" w:rsidP="00D92787">
            <w:pPr>
              <w:pStyle w:val="Standard1"/>
              <w:spacing w:before="120" w:after="120"/>
              <w:rPr>
                <w:bCs/>
              </w:rPr>
            </w:pPr>
            <w:r w:rsidRPr="00577042">
              <w:rPr>
                <w:bCs/>
              </w:rPr>
              <w:t xml:space="preserve">March </w:t>
            </w:r>
            <w:r>
              <w:rPr>
                <w:bCs/>
              </w:rPr>
              <w:t>27</w:t>
            </w:r>
            <w:r w:rsidRPr="00577042">
              <w:rPr>
                <w:bCs/>
                <w:vertAlign w:val="superscript"/>
              </w:rPr>
              <w:t>th</w:t>
            </w:r>
            <w:r w:rsidRPr="00577042">
              <w:rPr>
                <w:bCs/>
              </w:rP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C3D784" w14:textId="5CD3E402" w:rsidR="00D92787" w:rsidRPr="00E0782F" w:rsidRDefault="00D92787" w:rsidP="00D92787">
            <w:pPr>
              <w:pStyle w:val="Standard1"/>
              <w:spacing w:before="120" w:after="120"/>
              <w:rPr>
                <w:bCs/>
              </w:rPr>
            </w:pPr>
            <w:r w:rsidRPr="00577042">
              <w:rPr>
                <w:bCs/>
              </w:rPr>
              <w:t xml:space="preserve">March </w:t>
            </w:r>
            <w:r>
              <w:rPr>
                <w:bCs/>
              </w:rPr>
              <w:t>27</w:t>
            </w:r>
            <w:r w:rsidRPr="00577042">
              <w:rPr>
                <w:bCs/>
                <w:vertAlign w:val="superscript"/>
              </w:rPr>
              <w:t>th</w:t>
            </w:r>
            <w:r w:rsidRPr="00577042">
              <w:rPr>
                <w:bCs/>
              </w:rPr>
              <w:t>, 2020</w:t>
            </w:r>
          </w:p>
        </w:tc>
      </w:tr>
      <w:tr w:rsidR="005A3E42" w14:paraId="7BD5DE08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B8995D" w14:textId="284D5405" w:rsidR="005A3E42" w:rsidRDefault="005A3E42" w:rsidP="005A3E42">
            <w:pPr>
              <w:pStyle w:val="Standard1"/>
              <w:spacing w:before="120" w:after="120"/>
            </w:pPr>
            <w:r>
              <w:t>Prepare for the upcoming presentation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E047FF" w14:textId="2DA757FF" w:rsidR="005A3E42" w:rsidRDefault="006D3DD4" w:rsidP="005A3E42">
            <w:pPr>
              <w:pStyle w:val="Standard1"/>
              <w:spacing w:before="120" w:after="120"/>
            </w:pPr>
            <w:r>
              <w:t>D</w:t>
            </w:r>
            <w:r w:rsidR="005A3E42">
              <w:t>iscuss what materials, software and hardware will be required for the presentation.</w:t>
            </w:r>
            <w:r>
              <w:t xml:space="preserve"> Make sure every team member is ready to describe and showcase both their contribution and the project as a whole.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36D8DA" w14:textId="2A0063FD" w:rsidR="005A3E42" w:rsidRDefault="005A3E42" w:rsidP="005A3E42">
            <w:pPr>
              <w:pStyle w:val="Standard1"/>
              <w:spacing w:before="120" w:after="120"/>
            </w:pPr>
            <w:r>
              <w:t>Nadezhda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2A0D84" w14:textId="3A61E2AB" w:rsidR="005A3E42" w:rsidRPr="00577042" w:rsidRDefault="005A3E42" w:rsidP="005A3E42">
            <w:pPr>
              <w:pStyle w:val="Standard1"/>
              <w:spacing w:before="120" w:after="120"/>
              <w:rPr>
                <w:bCs/>
              </w:rPr>
            </w:pPr>
            <w:r w:rsidRPr="005A3E42">
              <w:rPr>
                <w:bCs/>
              </w:rPr>
              <w:t>March 27</w:t>
            </w:r>
            <w:r w:rsidRPr="005A3E42">
              <w:rPr>
                <w:bCs/>
                <w:vertAlign w:val="superscript"/>
              </w:rPr>
              <w:t>th</w:t>
            </w:r>
            <w:r w:rsidRPr="005A3E42">
              <w:rPr>
                <w:bCs/>
              </w:rP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55777E" w14:textId="68AAEE37" w:rsidR="005A3E42" w:rsidRPr="00577042" w:rsidRDefault="005A3E42" w:rsidP="005A3E42">
            <w:pPr>
              <w:pStyle w:val="Standard1"/>
              <w:spacing w:before="120" w:after="120"/>
              <w:rPr>
                <w:bCs/>
              </w:rPr>
            </w:pPr>
            <w:r w:rsidRPr="005A3E42">
              <w:rPr>
                <w:bCs/>
              </w:rPr>
              <w:t>March 27</w:t>
            </w:r>
            <w:r w:rsidRPr="005A3E42">
              <w:rPr>
                <w:bCs/>
                <w:vertAlign w:val="superscript"/>
              </w:rPr>
              <w:t>th</w:t>
            </w:r>
            <w:r w:rsidRPr="005A3E42">
              <w:rPr>
                <w:bCs/>
              </w:rPr>
              <w:t>, 2020</w:t>
            </w:r>
          </w:p>
        </w:tc>
      </w:tr>
      <w:tr w:rsidR="005A3E42" w:rsidRPr="005A3E42" w14:paraId="5B4F7AA5" w14:textId="77777777" w:rsidTr="005A3E42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32D597" w14:textId="77777777" w:rsidR="005A3E42" w:rsidRPr="005A3E42" w:rsidRDefault="005A3E42" w:rsidP="005A3E42">
            <w:pPr>
              <w:pStyle w:val="Standard1"/>
            </w:pPr>
            <w:r w:rsidRPr="005A3E42">
              <w:t xml:space="preserve">Document the meeting outcomes 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38E4FC" w14:textId="77777777" w:rsidR="005A3E42" w:rsidRPr="005A3E42" w:rsidRDefault="005A3E42" w:rsidP="005A3E42">
            <w:pPr>
              <w:pStyle w:val="Standard1"/>
            </w:pPr>
            <w:r w:rsidRPr="005A3E42">
              <w:t>Write down the highlights of the meeting in the Minutes of Meeting #21 document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B57D4C" w14:textId="77777777" w:rsidR="005A3E42" w:rsidRPr="005A3E42" w:rsidRDefault="005A3E42" w:rsidP="005A3E42">
            <w:pPr>
              <w:pStyle w:val="Standard1"/>
            </w:pPr>
            <w:r w:rsidRPr="005A3E42">
              <w:t>Vladyslav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94C014" w14:textId="77777777" w:rsidR="005A3E42" w:rsidRPr="005A3E42" w:rsidRDefault="005A3E42" w:rsidP="005A3E42">
            <w:pPr>
              <w:pStyle w:val="Standard1"/>
            </w:pPr>
            <w:r w:rsidRPr="005A3E42">
              <w:rPr>
                <w:bCs/>
              </w:rPr>
              <w:t>March 27</w:t>
            </w:r>
            <w:r w:rsidRPr="005A3E42">
              <w:rPr>
                <w:bCs/>
                <w:vertAlign w:val="superscript"/>
              </w:rPr>
              <w:t>th</w:t>
            </w:r>
            <w:r w:rsidRPr="005A3E42">
              <w:rPr>
                <w:bCs/>
              </w:rP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996F4C" w14:textId="77777777" w:rsidR="005A3E42" w:rsidRPr="005A3E42" w:rsidRDefault="005A3E42" w:rsidP="005A3E42">
            <w:pPr>
              <w:pStyle w:val="Standard1"/>
            </w:pPr>
            <w:r w:rsidRPr="005A3E42">
              <w:rPr>
                <w:bCs/>
              </w:rPr>
              <w:t>March 27</w:t>
            </w:r>
            <w:r w:rsidRPr="005A3E42">
              <w:rPr>
                <w:bCs/>
                <w:vertAlign w:val="superscript"/>
              </w:rPr>
              <w:t>th</w:t>
            </w:r>
            <w:r w:rsidRPr="005A3E42">
              <w:rPr>
                <w:bCs/>
              </w:rPr>
              <w:t>, 2020</w:t>
            </w:r>
          </w:p>
        </w:tc>
      </w:tr>
      <w:tr w:rsidR="005A3E42" w14:paraId="0CA0A267" w14:textId="77777777" w:rsidTr="005415BE">
        <w:trPr>
          <w:trHeight w:val="2920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380E67" w14:textId="77777777" w:rsidR="005A3E42" w:rsidRDefault="005A3E42" w:rsidP="005A3E42">
            <w:pPr>
              <w:pStyle w:val="Standard1"/>
              <w:spacing w:before="120" w:after="120"/>
            </w:pPr>
            <w:r>
              <w:t>Agree on the next meeting details</w:t>
            </w:r>
          </w:p>
          <w:p w14:paraId="487CC692" w14:textId="16E68CAA" w:rsidR="005A3E42" w:rsidRDefault="005A3E42" w:rsidP="005A3E42">
            <w:pPr>
              <w:pStyle w:val="Standard1"/>
              <w:spacing w:before="120" w:after="120"/>
            </w:pPr>
            <w:r>
              <w:t>(if required)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DAB3D1" w14:textId="3C6DB4EA" w:rsidR="005A3E42" w:rsidRDefault="005A3E42" w:rsidP="005A3E42">
            <w:pPr>
              <w:pStyle w:val="Standard1"/>
              <w:spacing w:before="120" w:after="120"/>
            </w:pPr>
            <w:r>
              <w:t>Date: March 31</w:t>
            </w:r>
            <w:r w:rsidRPr="00355DD2">
              <w:rPr>
                <w:vertAlign w:val="superscript"/>
              </w:rPr>
              <w:t>st</w:t>
            </w:r>
            <w:r>
              <w:t>, 2020</w:t>
            </w:r>
          </w:p>
          <w:p w14:paraId="62313E87" w14:textId="457F306A" w:rsidR="005A3E42" w:rsidRDefault="005A3E42" w:rsidP="005A3E42">
            <w:pPr>
              <w:pStyle w:val="Standard1"/>
              <w:spacing w:before="120" w:after="120"/>
            </w:pPr>
            <w:r>
              <w:t>Time: TBD</w:t>
            </w:r>
          </w:p>
          <w:p w14:paraId="1638A693" w14:textId="420C2A36" w:rsidR="005A3E42" w:rsidRDefault="005A3E42" w:rsidP="005A3E42">
            <w:pPr>
              <w:pStyle w:val="Standard1"/>
              <w:spacing w:before="120" w:after="120"/>
            </w:pPr>
            <w:r>
              <w:t xml:space="preserve">Location: Group videocall, shared desktop </w:t>
            </w:r>
          </w:p>
          <w:p w14:paraId="3E258943" w14:textId="7C7A31A4" w:rsidR="005A3E42" w:rsidRDefault="005A3E42" w:rsidP="005A3E42">
            <w:pPr>
              <w:pStyle w:val="Standard1"/>
              <w:spacing w:before="120" w:after="120"/>
            </w:pPr>
            <w:r>
              <w:t>Agenda: TBD, most likely practice the presentation</w:t>
            </w:r>
          </w:p>
          <w:p w14:paraId="121EECC6" w14:textId="53366D26" w:rsidR="005A3E42" w:rsidRPr="0068006E" w:rsidRDefault="005A3E42" w:rsidP="005A3E42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</w:t>
            </w:r>
            <w:r>
              <w:rPr>
                <w:b/>
                <w:lang w:val="en-GB"/>
              </w:rPr>
              <w:t>s</w:t>
            </w:r>
            <w:r w:rsidRPr="0068006E">
              <w:rPr>
                <w:b/>
                <w:lang w:val="en-GB"/>
              </w:rPr>
              <w:t>:</w:t>
            </w:r>
          </w:p>
          <w:p w14:paraId="099630BA" w14:textId="77777777" w:rsidR="005A3E42" w:rsidRPr="00166F7A" w:rsidRDefault="005A3E42" w:rsidP="005A3E42">
            <w:r w:rsidRPr="00166F7A">
              <w:t xml:space="preserve">Team member 1: Vladyslav </w:t>
            </w:r>
            <w:proofErr w:type="spellStart"/>
            <w:r w:rsidRPr="00166F7A">
              <w:t>Bordiug</w:t>
            </w:r>
            <w:proofErr w:type="spellEnd"/>
            <w:r w:rsidRPr="00166F7A">
              <w:t xml:space="preserve">                            </w:t>
            </w:r>
          </w:p>
          <w:p w14:paraId="61D7F70E" w14:textId="77777777" w:rsidR="005A3E42" w:rsidRPr="00166F7A" w:rsidRDefault="005A3E42" w:rsidP="005A3E42">
            <w:r w:rsidRPr="00166F7A">
              <w:t xml:space="preserve">Team member 2: Parisa Khataei </w:t>
            </w:r>
          </w:p>
          <w:p w14:paraId="352DC9B9" w14:textId="77777777" w:rsidR="005A3E42" w:rsidRPr="00166F7A" w:rsidRDefault="005A3E42" w:rsidP="005A3E42">
            <w:r w:rsidRPr="00166F7A">
              <w:t xml:space="preserve">Team member 3: Nadezhda Mokhireva                             </w:t>
            </w:r>
          </w:p>
          <w:p w14:paraId="20DEBF32" w14:textId="38A09ECA" w:rsidR="005A3E42" w:rsidRPr="0016291E" w:rsidRDefault="005A3E42" w:rsidP="005A3E42">
            <w:pPr>
              <w:rPr>
                <w:lang w:val="en-GB"/>
              </w:rPr>
            </w:pPr>
            <w:r w:rsidRPr="00166F7A">
              <w:t xml:space="preserve">Team member 4: Mahdi </w:t>
            </w:r>
            <w:proofErr w:type="spellStart"/>
            <w:r w:rsidRPr="00166F7A">
              <w:t>Esmaeelpour</w:t>
            </w:r>
            <w:proofErr w:type="spellEnd"/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59947E" w14:textId="1BEF0ACA" w:rsidR="005A3E42" w:rsidRDefault="005A3E42" w:rsidP="005A3E42">
            <w:pPr>
              <w:pStyle w:val="Standard1"/>
              <w:spacing w:before="120" w:after="120"/>
            </w:pPr>
            <w:r>
              <w:t>All team members agreed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A26982" w14:textId="3C13A243" w:rsidR="005A3E42" w:rsidRDefault="005A3E42" w:rsidP="005A3E42">
            <w:pPr>
              <w:pStyle w:val="Standard1"/>
              <w:spacing w:before="120" w:after="120"/>
            </w:pPr>
            <w:r w:rsidRPr="00577042">
              <w:rPr>
                <w:bCs/>
              </w:rPr>
              <w:t xml:space="preserve">March </w:t>
            </w:r>
            <w:r>
              <w:rPr>
                <w:bCs/>
              </w:rPr>
              <w:t>27</w:t>
            </w:r>
            <w:r w:rsidRPr="00577042">
              <w:rPr>
                <w:bCs/>
                <w:vertAlign w:val="superscript"/>
              </w:rPr>
              <w:t>th</w:t>
            </w:r>
            <w:r w:rsidRPr="00577042">
              <w:rPr>
                <w:bCs/>
              </w:rP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B681DB" w14:textId="02AB36E0" w:rsidR="005A3E42" w:rsidRPr="00B049E2" w:rsidRDefault="005A3E42" w:rsidP="005A3E42">
            <w:r w:rsidRPr="00577042">
              <w:rPr>
                <w:bCs/>
              </w:rPr>
              <w:t xml:space="preserve">March </w:t>
            </w:r>
            <w:r>
              <w:rPr>
                <w:bCs/>
              </w:rPr>
              <w:t>27</w:t>
            </w:r>
            <w:r w:rsidRPr="00577042">
              <w:rPr>
                <w:bCs/>
                <w:vertAlign w:val="superscript"/>
              </w:rPr>
              <w:t>th</w:t>
            </w:r>
            <w:r w:rsidRPr="00577042">
              <w:rPr>
                <w:bCs/>
              </w:rPr>
              <w:t>, 2020</w:t>
            </w:r>
          </w:p>
        </w:tc>
      </w:tr>
    </w:tbl>
    <w:p w14:paraId="0982F601" w14:textId="77777777" w:rsidR="007C0B2F" w:rsidRDefault="007C0B2F" w:rsidP="00B17412">
      <w:pPr>
        <w:rPr>
          <w:lang w:val="en-GB"/>
        </w:rPr>
      </w:pPr>
    </w:p>
    <w:sectPr w:rsidR="007C0B2F" w:rsidSect="00782380">
      <w:pgSz w:w="12240" w:h="15840" w:code="1"/>
      <w:pgMar w:top="426" w:right="1008" w:bottom="1135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245A2B"/>
    <w:multiLevelType w:val="hybridMultilevel"/>
    <w:tmpl w:val="3C947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DEB"/>
    <w:rsid w:val="00005B26"/>
    <w:rsid w:val="000212A5"/>
    <w:rsid w:val="00053A8B"/>
    <w:rsid w:val="00056104"/>
    <w:rsid w:val="00062C8D"/>
    <w:rsid w:val="00073410"/>
    <w:rsid w:val="00087F03"/>
    <w:rsid w:val="000A2BBE"/>
    <w:rsid w:val="000B66C5"/>
    <w:rsid w:val="000D29B9"/>
    <w:rsid w:val="000E1E0D"/>
    <w:rsid w:val="000E6D1E"/>
    <w:rsid w:val="00104BAF"/>
    <w:rsid w:val="00112655"/>
    <w:rsid w:val="00120431"/>
    <w:rsid w:val="0012691A"/>
    <w:rsid w:val="00136D2C"/>
    <w:rsid w:val="001453E4"/>
    <w:rsid w:val="00150D5B"/>
    <w:rsid w:val="0016291E"/>
    <w:rsid w:val="00166F7A"/>
    <w:rsid w:val="00176DDC"/>
    <w:rsid w:val="00187519"/>
    <w:rsid w:val="0019258F"/>
    <w:rsid w:val="001A2AC4"/>
    <w:rsid w:val="001B7575"/>
    <w:rsid w:val="001D01D2"/>
    <w:rsid w:val="00207F81"/>
    <w:rsid w:val="00214EE2"/>
    <w:rsid w:val="00223D72"/>
    <w:rsid w:val="00232C83"/>
    <w:rsid w:val="00232FAA"/>
    <w:rsid w:val="00245DEB"/>
    <w:rsid w:val="00246E97"/>
    <w:rsid w:val="00255652"/>
    <w:rsid w:val="00255BC4"/>
    <w:rsid w:val="00263325"/>
    <w:rsid w:val="00264505"/>
    <w:rsid w:val="00270A62"/>
    <w:rsid w:val="00275E67"/>
    <w:rsid w:val="00285969"/>
    <w:rsid w:val="00293F91"/>
    <w:rsid w:val="00294FF1"/>
    <w:rsid w:val="002B07CD"/>
    <w:rsid w:val="002B3F36"/>
    <w:rsid w:val="002B44FF"/>
    <w:rsid w:val="002D5141"/>
    <w:rsid w:val="002E2E9F"/>
    <w:rsid w:val="002E4C88"/>
    <w:rsid w:val="002F0D1C"/>
    <w:rsid w:val="002F2A5F"/>
    <w:rsid w:val="002F6C9E"/>
    <w:rsid w:val="003145C1"/>
    <w:rsid w:val="00317406"/>
    <w:rsid w:val="00322A2D"/>
    <w:rsid w:val="00330A4B"/>
    <w:rsid w:val="00330F14"/>
    <w:rsid w:val="00340850"/>
    <w:rsid w:val="00340DD9"/>
    <w:rsid w:val="00344A31"/>
    <w:rsid w:val="00346BD2"/>
    <w:rsid w:val="00355DD2"/>
    <w:rsid w:val="00386AD2"/>
    <w:rsid w:val="003878A8"/>
    <w:rsid w:val="003A2AAC"/>
    <w:rsid w:val="003A6B16"/>
    <w:rsid w:val="003C1628"/>
    <w:rsid w:val="003C1885"/>
    <w:rsid w:val="003D0276"/>
    <w:rsid w:val="003D2062"/>
    <w:rsid w:val="003D2877"/>
    <w:rsid w:val="003D3E2F"/>
    <w:rsid w:val="003D3F98"/>
    <w:rsid w:val="004070FC"/>
    <w:rsid w:val="004422AF"/>
    <w:rsid w:val="0044595B"/>
    <w:rsid w:val="00445966"/>
    <w:rsid w:val="00475B02"/>
    <w:rsid w:val="00476EF0"/>
    <w:rsid w:val="004772BC"/>
    <w:rsid w:val="00491198"/>
    <w:rsid w:val="004A1E77"/>
    <w:rsid w:val="004B0251"/>
    <w:rsid w:val="004C7374"/>
    <w:rsid w:val="004D6467"/>
    <w:rsid w:val="004E2405"/>
    <w:rsid w:val="00504786"/>
    <w:rsid w:val="00510133"/>
    <w:rsid w:val="005332FE"/>
    <w:rsid w:val="00533C57"/>
    <w:rsid w:val="00534F83"/>
    <w:rsid w:val="005415BE"/>
    <w:rsid w:val="00564447"/>
    <w:rsid w:val="00575F35"/>
    <w:rsid w:val="005760F0"/>
    <w:rsid w:val="00577042"/>
    <w:rsid w:val="00585175"/>
    <w:rsid w:val="005979D6"/>
    <w:rsid w:val="005A3E42"/>
    <w:rsid w:val="005B3573"/>
    <w:rsid w:val="005C44D4"/>
    <w:rsid w:val="005E2DFE"/>
    <w:rsid w:val="005E4087"/>
    <w:rsid w:val="005F3F0E"/>
    <w:rsid w:val="0063101C"/>
    <w:rsid w:val="00641B79"/>
    <w:rsid w:val="006434AF"/>
    <w:rsid w:val="00657935"/>
    <w:rsid w:val="006601FF"/>
    <w:rsid w:val="0066588B"/>
    <w:rsid w:val="00670956"/>
    <w:rsid w:val="00674881"/>
    <w:rsid w:val="0068006E"/>
    <w:rsid w:val="00687357"/>
    <w:rsid w:val="006916E7"/>
    <w:rsid w:val="006A5152"/>
    <w:rsid w:val="006A5C21"/>
    <w:rsid w:val="006B3431"/>
    <w:rsid w:val="006C0B49"/>
    <w:rsid w:val="006C25AC"/>
    <w:rsid w:val="006D0DAB"/>
    <w:rsid w:val="006D3DD4"/>
    <w:rsid w:val="006E31A5"/>
    <w:rsid w:val="006E7571"/>
    <w:rsid w:val="006E77AC"/>
    <w:rsid w:val="006F1406"/>
    <w:rsid w:val="006F3CD5"/>
    <w:rsid w:val="00702DEC"/>
    <w:rsid w:val="00704321"/>
    <w:rsid w:val="00732FCB"/>
    <w:rsid w:val="00754E7F"/>
    <w:rsid w:val="0077361D"/>
    <w:rsid w:val="0078181E"/>
    <w:rsid w:val="00782380"/>
    <w:rsid w:val="00783355"/>
    <w:rsid w:val="00784A5B"/>
    <w:rsid w:val="0079493B"/>
    <w:rsid w:val="007B74A5"/>
    <w:rsid w:val="007C0B2F"/>
    <w:rsid w:val="007C29FA"/>
    <w:rsid w:val="007C36F0"/>
    <w:rsid w:val="007D54C9"/>
    <w:rsid w:val="007D5D5B"/>
    <w:rsid w:val="007D7312"/>
    <w:rsid w:val="007E19F9"/>
    <w:rsid w:val="007E69F7"/>
    <w:rsid w:val="008029B4"/>
    <w:rsid w:val="00803F4B"/>
    <w:rsid w:val="0080656D"/>
    <w:rsid w:val="00815FE8"/>
    <w:rsid w:val="008427A2"/>
    <w:rsid w:val="00843532"/>
    <w:rsid w:val="008439BF"/>
    <w:rsid w:val="00861F43"/>
    <w:rsid w:val="008802AC"/>
    <w:rsid w:val="0089515D"/>
    <w:rsid w:val="008A32DC"/>
    <w:rsid w:val="008A3671"/>
    <w:rsid w:val="008A7677"/>
    <w:rsid w:val="008A7CFF"/>
    <w:rsid w:val="008B2715"/>
    <w:rsid w:val="008C34CB"/>
    <w:rsid w:val="008C5CE3"/>
    <w:rsid w:val="008C68B8"/>
    <w:rsid w:val="008E1452"/>
    <w:rsid w:val="008F47F3"/>
    <w:rsid w:val="009010DC"/>
    <w:rsid w:val="00914913"/>
    <w:rsid w:val="00926D57"/>
    <w:rsid w:val="00927479"/>
    <w:rsid w:val="0098216B"/>
    <w:rsid w:val="00997624"/>
    <w:rsid w:val="009D7B44"/>
    <w:rsid w:val="009E187C"/>
    <w:rsid w:val="009E5D4F"/>
    <w:rsid w:val="00A12251"/>
    <w:rsid w:val="00A21799"/>
    <w:rsid w:val="00A245F2"/>
    <w:rsid w:val="00A510CF"/>
    <w:rsid w:val="00A65AFE"/>
    <w:rsid w:val="00A72C4E"/>
    <w:rsid w:val="00A77DC2"/>
    <w:rsid w:val="00A97D0D"/>
    <w:rsid w:val="00AA3DEF"/>
    <w:rsid w:val="00AA463B"/>
    <w:rsid w:val="00AC0DE2"/>
    <w:rsid w:val="00AC2A7A"/>
    <w:rsid w:val="00AD2CA9"/>
    <w:rsid w:val="00AD468F"/>
    <w:rsid w:val="00AD62D4"/>
    <w:rsid w:val="00B049E2"/>
    <w:rsid w:val="00B10DC2"/>
    <w:rsid w:val="00B10E18"/>
    <w:rsid w:val="00B154D5"/>
    <w:rsid w:val="00B17412"/>
    <w:rsid w:val="00B27FC5"/>
    <w:rsid w:val="00B31C12"/>
    <w:rsid w:val="00B357FB"/>
    <w:rsid w:val="00B37256"/>
    <w:rsid w:val="00B47222"/>
    <w:rsid w:val="00B47537"/>
    <w:rsid w:val="00B526F9"/>
    <w:rsid w:val="00B545D8"/>
    <w:rsid w:val="00B555E0"/>
    <w:rsid w:val="00B5688D"/>
    <w:rsid w:val="00B61FFB"/>
    <w:rsid w:val="00B65E14"/>
    <w:rsid w:val="00B70319"/>
    <w:rsid w:val="00B76AE0"/>
    <w:rsid w:val="00B849EF"/>
    <w:rsid w:val="00B86E35"/>
    <w:rsid w:val="00BA081D"/>
    <w:rsid w:val="00BA0D9C"/>
    <w:rsid w:val="00BA2A5A"/>
    <w:rsid w:val="00BA2FBA"/>
    <w:rsid w:val="00BA4D59"/>
    <w:rsid w:val="00BC591F"/>
    <w:rsid w:val="00BD2A45"/>
    <w:rsid w:val="00C15578"/>
    <w:rsid w:val="00C267F1"/>
    <w:rsid w:val="00C27947"/>
    <w:rsid w:val="00C354D5"/>
    <w:rsid w:val="00C641E4"/>
    <w:rsid w:val="00C73F96"/>
    <w:rsid w:val="00C82251"/>
    <w:rsid w:val="00CD13BB"/>
    <w:rsid w:val="00CE7887"/>
    <w:rsid w:val="00CF5753"/>
    <w:rsid w:val="00D115B1"/>
    <w:rsid w:val="00D346C7"/>
    <w:rsid w:val="00D44865"/>
    <w:rsid w:val="00D64A49"/>
    <w:rsid w:val="00D66AF9"/>
    <w:rsid w:val="00D72DF2"/>
    <w:rsid w:val="00D81378"/>
    <w:rsid w:val="00D92787"/>
    <w:rsid w:val="00D941F4"/>
    <w:rsid w:val="00DA352B"/>
    <w:rsid w:val="00DA41A9"/>
    <w:rsid w:val="00DA5BEA"/>
    <w:rsid w:val="00DB15C6"/>
    <w:rsid w:val="00DB1B3A"/>
    <w:rsid w:val="00DB269A"/>
    <w:rsid w:val="00DB33C2"/>
    <w:rsid w:val="00DC4F35"/>
    <w:rsid w:val="00DC6A63"/>
    <w:rsid w:val="00DF13D8"/>
    <w:rsid w:val="00DF2476"/>
    <w:rsid w:val="00DF77F4"/>
    <w:rsid w:val="00E06C59"/>
    <w:rsid w:val="00E0782F"/>
    <w:rsid w:val="00E36262"/>
    <w:rsid w:val="00E47A35"/>
    <w:rsid w:val="00E56424"/>
    <w:rsid w:val="00E65727"/>
    <w:rsid w:val="00E754DE"/>
    <w:rsid w:val="00E8133F"/>
    <w:rsid w:val="00E83C17"/>
    <w:rsid w:val="00E922CB"/>
    <w:rsid w:val="00E93AD0"/>
    <w:rsid w:val="00E96088"/>
    <w:rsid w:val="00EA25B9"/>
    <w:rsid w:val="00EA771B"/>
    <w:rsid w:val="00EB0101"/>
    <w:rsid w:val="00EB0AEB"/>
    <w:rsid w:val="00EC0589"/>
    <w:rsid w:val="00EC5381"/>
    <w:rsid w:val="00EE3050"/>
    <w:rsid w:val="00EF16B9"/>
    <w:rsid w:val="00EF3751"/>
    <w:rsid w:val="00EF4983"/>
    <w:rsid w:val="00F07F96"/>
    <w:rsid w:val="00F17594"/>
    <w:rsid w:val="00F259A1"/>
    <w:rsid w:val="00F30A31"/>
    <w:rsid w:val="00F37CC1"/>
    <w:rsid w:val="00F4409E"/>
    <w:rsid w:val="00F44F3A"/>
    <w:rsid w:val="00F731F8"/>
    <w:rsid w:val="00F76EEE"/>
    <w:rsid w:val="00F77990"/>
    <w:rsid w:val="00FB64EA"/>
    <w:rsid w:val="00FC5253"/>
    <w:rsid w:val="00FD0149"/>
    <w:rsid w:val="00FD0896"/>
    <w:rsid w:val="00FD5E20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EF1F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608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0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2019-10-01T12:03:00Z</dcterms:created>
  <dcterms:modified xsi:type="dcterms:W3CDTF">2020-03-27T18:07:00Z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