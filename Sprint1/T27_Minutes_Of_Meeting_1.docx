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35"/>
        <w:gridCol w:w="5945"/>
        <w:gridCol w:w="1428"/>
      </w:tblGrid>
      <w:tr w:rsidR="002B07CD" w14:paraId="59F2614A" w14:textId="77777777" w:rsidTr="00A245F2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25AD9132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0EA7E46A" w14:textId="77777777" w:rsidR="002B07CD" w:rsidRDefault="002B07CD">
            <w:pPr>
              <w:pStyle w:val="Standard1"/>
            </w:pPr>
          </w:p>
        </w:tc>
      </w:tr>
      <w:tr w:rsidR="002B07CD" w14:paraId="57934DB4" w14:textId="77777777" w:rsidTr="00A245F2">
        <w:trPr>
          <w:trHeight w:val="1447"/>
        </w:trPr>
        <w:tc>
          <w:tcPr>
            <w:tcW w:w="0" w:type="auto"/>
            <w:shd w:val="pct10" w:color="auto" w:fill="auto"/>
          </w:tcPr>
          <w:p w14:paraId="428B4938" w14:textId="30454478"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</w:t>
            </w:r>
            <w:r w:rsidR="00101360">
              <w:rPr>
                <w:b/>
                <w:sz w:val="40"/>
              </w:rPr>
              <w:t>:</w:t>
            </w:r>
            <w:r>
              <w:rPr>
                <w:b/>
                <w:sz w:val="40"/>
              </w:rPr>
              <w:t xml:space="preserve"> </w:t>
            </w:r>
            <w:r w:rsidR="00101360">
              <w:rPr>
                <w:b/>
                <w:sz w:val="40"/>
              </w:rPr>
              <w:t>T27</w:t>
            </w:r>
          </w:p>
        </w:tc>
        <w:tc>
          <w:tcPr>
            <w:tcW w:w="0" w:type="auto"/>
            <w:shd w:val="pct10" w:color="auto" w:fill="auto"/>
          </w:tcPr>
          <w:p w14:paraId="26D5D601" w14:textId="02848093" w:rsidR="00A245F2" w:rsidRPr="00A245F2" w:rsidRDefault="00A245F2" w:rsidP="00FF325D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747FA2A0" w14:textId="794D7C55" w:rsidR="00A245F2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101360">
              <w:rPr>
                <w:b/>
                <w:sz w:val="36"/>
                <w:szCs w:val="36"/>
              </w:rPr>
              <w:t>1</w:t>
            </w:r>
          </w:p>
          <w:p w14:paraId="5F8ED227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5211017" w14:textId="2F242C6B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101360">
              <w:rPr>
                <w:b/>
                <w:sz w:val="24"/>
              </w:rPr>
              <w:t xml:space="preserve"> September 20, 2019</w:t>
            </w:r>
          </w:p>
          <w:p w14:paraId="607307BD" w14:textId="7FC35D41"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101360">
              <w:rPr>
                <w:b/>
                <w:sz w:val="24"/>
              </w:rPr>
              <w:t xml:space="preserve"> 4:00pm – 4:</w:t>
            </w:r>
            <w:r w:rsidR="00FF325D">
              <w:rPr>
                <w:b/>
                <w:sz w:val="24"/>
              </w:rPr>
              <w:t>4</w:t>
            </w:r>
            <w:r w:rsidR="00101360">
              <w:rPr>
                <w:b/>
                <w:sz w:val="24"/>
              </w:rPr>
              <w:t>0pm</w:t>
            </w:r>
          </w:p>
          <w:p w14:paraId="37FCBF25" w14:textId="48FC8E9A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101360">
              <w:rPr>
                <w:b/>
                <w:sz w:val="24"/>
              </w:rPr>
              <w:t xml:space="preserve"> George Brown College Casa Loma, Library</w:t>
            </w:r>
          </w:p>
        </w:tc>
        <w:tc>
          <w:tcPr>
            <w:tcW w:w="1428" w:type="dxa"/>
            <w:shd w:val="pct10" w:color="auto" w:fill="auto"/>
          </w:tcPr>
          <w:p w14:paraId="763DADFA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7485139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C60C5DB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2B07CD" w14:paraId="79B84C36" w14:textId="77777777" w:rsidTr="00A245F2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4918E900" w14:textId="77777777" w:rsidR="002B07CD" w:rsidRDefault="002B07CD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5BAF9371" w14:textId="77777777" w:rsidR="002B07CD" w:rsidRDefault="002B07CD">
            <w:pPr>
              <w:pStyle w:val="Standard1"/>
            </w:pPr>
          </w:p>
        </w:tc>
      </w:tr>
      <w:tr w:rsidR="002B07CD" w14:paraId="29D502C9" w14:textId="77777777" w:rsidTr="00FF325D">
        <w:trPr>
          <w:trHeight w:val="981"/>
        </w:trPr>
        <w:tc>
          <w:tcPr>
            <w:tcW w:w="0" w:type="auto"/>
            <w:tcBorders>
              <w:bottom w:val="single" w:sz="6" w:space="0" w:color="auto"/>
            </w:tcBorders>
          </w:tcPr>
          <w:p w14:paraId="32F62552" w14:textId="77777777" w:rsidR="002B07CD" w:rsidRDefault="002B07CD">
            <w:bookmarkStart w:id="3" w:name="Attendees" w:colFirst="0" w:colLast="2"/>
            <w:r>
              <w:t>Attendees: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4EB58BD" w14:textId="7A59D179" w:rsidR="00101360" w:rsidRDefault="002B07CD">
            <w:pPr>
              <w:pStyle w:val="Standard1"/>
            </w:pPr>
            <w:r>
              <w:t xml:space="preserve">Team member 1: </w:t>
            </w:r>
            <w:r w:rsidR="00101360">
              <w:t>Nad</w:t>
            </w:r>
            <w:r w:rsidR="00383ED7">
              <w:t>ia</w:t>
            </w:r>
            <w:r w:rsidR="00101360">
              <w:t xml:space="preserve"> Mokhireva</w:t>
            </w:r>
          </w:p>
          <w:p w14:paraId="280285B8" w14:textId="7FDB85B4" w:rsidR="002B07CD" w:rsidRDefault="002B07CD">
            <w:pPr>
              <w:pStyle w:val="Standard1"/>
            </w:pPr>
            <w:r>
              <w:t xml:space="preserve">Team member </w:t>
            </w:r>
            <w:r w:rsidR="00101360">
              <w:t>2</w:t>
            </w:r>
            <w:r>
              <w:t>:</w:t>
            </w:r>
            <w:r w:rsidR="00101360">
              <w:t xml:space="preserve"> Parisa </w:t>
            </w:r>
            <w:proofErr w:type="spellStart"/>
            <w:r w:rsidR="00101360">
              <w:t>Khataei</w:t>
            </w:r>
            <w:proofErr w:type="spellEnd"/>
            <w:r>
              <w:t xml:space="preserve"> </w:t>
            </w:r>
          </w:p>
          <w:p w14:paraId="13D8A140" w14:textId="7F687CE8" w:rsidR="00101360" w:rsidRDefault="002B07CD" w:rsidP="00275E67">
            <w:pPr>
              <w:pStyle w:val="Standard1"/>
            </w:pPr>
            <w:r>
              <w:t xml:space="preserve">Team member </w:t>
            </w:r>
            <w:r w:rsidR="00101360">
              <w:t>3</w:t>
            </w:r>
            <w:r>
              <w:t xml:space="preserve">: </w:t>
            </w:r>
            <w:r w:rsidR="00924865">
              <w:t xml:space="preserve">Muhammad </w:t>
            </w:r>
            <w:r w:rsidR="00101360">
              <w:t>Talha Sultan</w:t>
            </w:r>
            <w:r>
              <w:t xml:space="preserve">                    </w:t>
            </w:r>
          </w:p>
          <w:p w14:paraId="03D0AFE6" w14:textId="3BB5E1BE" w:rsidR="002B07CD" w:rsidRDefault="002B07CD" w:rsidP="00275E67">
            <w:pPr>
              <w:pStyle w:val="Standard1"/>
            </w:pPr>
            <w:r>
              <w:t xml:space="preserve">Team member 4: </w:t>
            </w:r>
            <w:proofErr w:type="spellStart"/>
            <w:r w:rsidR="00101360">
              <w:t>Vladyslav</w:t>
            </w:r>
            <w:proofErr w:type="spellEnd"/>
            <w:r w:rsidR="00101360">
              <w:t xml:space="preserve"> </w:t>
            </w:r>
            <w:proofErr w:type="spellStart"/>
            <w:r w:rsidR="00101360">
              <w:t>Bordiug</w:t>
            </w:r>
            <w:proofErr w:type="spellEnd"/>
          </w:p>
          <w:p w14:paraId="77F8CC0A" w14:textId="6A0FC2DB" w:rsidR="00924865" w:rsidRDefault="002B07CD" w:rsidP="00275E67">
            <w:pPr>
              <w:pStyle w:val="Standard1"/>
            </w:pPr>
            <w:r>
              <w:t>Team member 5:</w:t>
            </w:r>
            <w:r w:rsidR="00101360">
              <w:t xml:space="preserve"> M</w:t>
            </w:r>
            <w:r w:rsidR="00924865">
              <w:t>ahdi</w:t>
            </w:r>
            <w:r w:rsidR="00101360">
              <w:t xml:space="preserve"> </w:t>
            </w:r>
            <w:proofErr w:type="spellStart"/>
            <w:r w:rsidR="00101360">
              <w:t>Esma</w:t>
            </w:r>
            <w:r w:rsidR="00924865">
              <w:t>ee</w:t>
            </w:r>
            <w:r w:rsidR="00101360">
              <w:t>lpour</w:t>
            </w:r>
            <w:proofErr w:type="spellEnd"/>
          </w:p>
        </w:tc>
        <w:tc>
          <w:tcPr>
            <w:tcW w:w="1428" w:type="dxa"/>
            <w:tcBorders>
              <w:bottom w:val="single" w:sz="6" w:space="0" w:color="auto"/>
            </w:tcBorders>
          </w:tcPr>
          <w:p w14:paraId="1EB89266" w14:textId="77777777" w:rsidR="002B07CD" w:rsidRDefault="002B07CD">
            <w:pPr>
              <w:pStyle w:val="Standard1"/>
            </w:pPr>
          </w:p>
        </w:tc>
      </w:tr>
      <w:tr w:rsidR="002B07CD" w14:paraId="031C5DE7" w14:textId="77777777" w:rsidTr="00FF325D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single" w:sz="4" w:space="0" w:color="auto"/>
            </w:tcBorders>
            <w:shd w:val="pct10" w:color="auto" w:fill="auto"/>
          </w:tcPr>
          <w:p w14:paraId="06782B3B" w14:textId="77777777" w:rsidR="002B07CD" w:rsidRDefault="002B07CD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single" w:sz="4" w:space="0" w:color="auto"/>
            </w:tcBorders>
            <w:shd w:val="pct10" w:color="auto" w:fill="auto"/>
          </w:tcPr>
          <w:p w14:paraId="4B1F195A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2B07CD" w14:paraId="748593AF" w14:textId="77777777" w:rsidTr="00FF325D">
        <w:trPr>
          <w:trHeight w:val="615"/>
        </w:trPr>
        <w:tc>
          <w:tcPr>
            <w:tcW w:w="283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4B0FFA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594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B0D858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686F60" w14:textId="77777777"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2B07CD" w14:paraId="4624448C" w14:textId="77777777" w:rsidTr="00FF325D">
        <w:trPr>
          <w:trHeight w:val="615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7F8A4C" w14:textId="4FC2BBD3" w:rsidR="002B07CD" w:rsidRDefault="00FF325D" w:rsidP="00F44F3A">
            <w:pPr>
              <w:pStyle w:val="Standard1"/>
              <w:spacing w:before="120" w:after="120"/>
            </w:pPr>
            <w:r>
              <w:t>Review project plan</w:t>
            </w:r>
          </w:p>
        </w:tc>
        <w:tc>
          <w:tcPr>
            <w:tcW w:w="5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96AD7" w14:textId="5FCED8D6" w:rsidR="002B07CD" w:rsidRDefault="00383ED7" w:rsidP="00D115B1">
            <w:pPr>
              <w:pStyle w:val="Standard1"/>
              <w:spacing w:before="120" w:after="120"/>
            </w:pPr>
            <w:r>
              <w:t>Read and discuss the document, clarify expectations and deliverables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B47CCB" w14:textId="645B0B13" w:rsidR="002B07CD" w:rsidRDefault="00383ED7" w:rsidP="00D115B1">
            <w:pPr>
              <w:pStyle w:val="Standard1"/>
              <w:spacing w:before="120" w:after="120"/>
            </w:pPr>
            <w:r>
              <w:t xml:space="preserve">Parisa </w:t>
            </w:r>
            <w:proofErr w:type="spellStart"/>
            <w:r>
              <w:t>Khataei</w:t>
            </w:r>
            <w:proofErr w:type="spellEnd"/>
          </w:p>
        </w:tc>
      </w:tr>
      <w:tr w:rsidR="002B07CD" w14:paraId="0D3EC1D4" w14:textId="77777777" w:rsidTr="00FF325D">
        <w:trPr>
          <w:trHeight w:val="615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68FAA" w14:textId="1C780E2F" w:rsidR="002B07CD" w:rsidRDefault="00FF325D" w:rsidP="00F44F3A">
            <w:pPr>
              <w:pStyle w:val="Standard1"/>
              <w:spacing w:before="120" w:after="120"/>
            </w:pPr>
            <w:r>
              <w:t>Correct the plan</w:t>
            </w:r>
          </w:p>
        </w:tc>
        <w:tc>
          <w:tcPr>
            <w:tcW w:w="5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A260AD" w14:textId="7F437039" w:rsidR="002B07CD" w:rsidRDefault="00383ED7" w:rsidP="00F44F3A">
            <w:pPr>
              <w:pStyle w:val="Standard1"/>
              <w:spacing w:before="120" w:after="120"/>
            </w:pPr>
            <w:r>
              <w:t xml:space="preserve">Finalize the project scope, adjust the time allocated for each task to the sprint deadline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638053" w14:textId="73E6F35B" w:rsidR="002B07CD" w:rsidRDefault="00383ED7" w:rsidP="00F44F3A">
            <w:pPr>
              <w:pStyle w:val="Standard1"/>
              <w:spacing w:before="120" w:after="120"/>
            </w:pPr>
            <w:r>
              <w:t xml:space="preserve">Mahdi </w:t>
            </w:r>
            <w:proofErr w:type="spellStart"/>
            <w:r>
              <w:t>Esmaeelpour</w:t>
            </w:r>
            <w:proofErr w:type="spellEnd"/>
          </w:p>
        </w:tc>
      </w:tr>
      <w:tr w:rsidR="002B07CD" w14:paraId="7020B5D8" w14:textId="77777777" w:rsidTr="00FF325D">
        <w:trPr>
          <w:trHeight w:val="615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9E950B" w14:textId="0BD83047" w:rsidR="002B07CD" w:rsidRDefault="00FF325D" w:rsidP="00136D2C">
            <w:pPr>
              <w:pStyle w:val="Standard1"/>
              <w:spacing w:before="120" w:after="120"/>
            </w:pPr>
            <w:r>
              <w:t>Review sprint 1 deliverables</w:t>
            </w:r>
          </w:p>
        </w:tc>
        <w:tc>
          <w:tcPr>
            <w:tcW w:w="5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C89539" w14:textId="5CC9622D" w:rsidR="002B07CD" w:rsidRDefault="00383ED7" w:rsidP="00F44F3A">
            <w:pPr>
              <w:pStyle w:val="Standard1"/>
              <w:spacing w:before="120" w:after="120"/>
            </w:pPr>
            <w:r>
              <w:t>Discuss the deliverables of sprint 1 and make sure every team member understands it and is ready to commit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117776" w14:textId="63F572FF" w:rsidR="002B07CD" w:rsidRDefault="00383ED7" w:rsidP="00F44F3A">
            <w:pPr>
              <w:pStyle w:val="Standard1"/>
              <w:spacing w:before="120" w:after="120"/>
            </w:pPr>
            <w:r>
              <w:t>Nadia Mokhireva</w:t>
            </w:r>
          </w:p>
        </w:tc>
      </w:tr>
      <w:tr w:rsidR="002B07CD" w14:paraId="46FCAF18" w14:textId="77777777" w:rsidTr="00FF325D">
        <w:trPr>
          <w:trHeight w:val="615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ED005A" w14:textId="69DBC215" w:rsidR="002B07CD" w:rsidRDefault="00FF325D" w:rsidP="00136D2C">
            <w:pPr>
              <w:pStyle w:val="Standard1"/>
              <w:spacing w:before="120" w:after="120"/>
            </w:pPr>
            <w:r>
              <w:t>Divide the work for sprint 1 among team members</w:t>
            </w:r>
          </w:p>
        </w:tc>
        <w:tc>
          <w:tcPr>
            <w:tcW w:w="5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335149" w14:textId="50F904EF" w:rsidR="002B07CD" w:rsidRDefault="00383ED7" w:rsidP="00F44F3A">
            <w:pPr>
              <w:pStyle w:val="Standard1"/>
              <w:spacing w:before="120" w:after="120"/>
            </w:pPr>
            <w:r>
              <w:t>After the outcomes are discussed, each team member picks the part of work they agree to do, depending on their skillset, personal preferences and other team members’ opinion.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C2607F" w14:textId="4E778A69" w:rsidR="002B07CD" w:rsidRDefault="008C2DBC" w:rsidP="00F44F3A">
            <w:pPr>
              <w:pStyle w:val="Standard1"/>
              <w:spacing w:before="120" w:after="120"/>
            </w:pPr>
            <w:r>
              <w:t>All members</w:t>
            </w:r>
          </w:p>
        </w:tc>
      </w:tr>
      <w:tr w:rsidR="00FF325D" w14:paraId="3A7021DB" w14:textId="77777777" w:rsidTr="00FF325D">
        <w:trPr>
          <w:trHeight w:val="615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1CE3E3" w14:textId="45102ADE" w:rsidR="00FF325D" w:rsidRDefault="00FF325D" w:rsidP="00136D2C">
            <w:pPr>
              <w:pStyle w:val="Standard1"/>
              <w:spacing w:before="120" w:after="120"/>
            </w:pPr>
            <w:r>
              <w:t>Set time and location for the next meeting</w:t>
            </w:r>
          </w:p>
        </w:tc>
        <w:tc>
          <w:tcPr>
            <w:tcW w:w="5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5F3C22" w14:textId="53312F85" w:rsidR="00FF325D" w:rsidRDefault="00383ED7" w:rsidP="00F44F3A">
            <w:pPr>
              <w:pStyle w:val="Standard1"/>
              <w:spacing w:before="120" w:after="120"/>
            </w:pPr>
            <w:r>
              <w:t>Takes every team member’s availability into account and decide on where and when the next meeting will take place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928E76" w14:textId="2705B316" w:rsidR="00FF325D" w:rsidRDefault="00383ED7" w:rsidP="00F44F3A">
            <w:pPr>
              <w:pStyle w:val="Standard1"/>
              <w:spacing w:before="120" w:after="120"/>
            </w:pPr>
            <w:proofErr w:type="spellStart"/>
            <w:r>
              <w:t>Vladyslav</w:t>
            </w:r>
            <w:proofErr w:type="spellEnd"/>
            <w:r>
              <w:t xml:space="preserve"> </w:t>
            </w:r>
            <w:proofErr w:type="spellStart"/>
            <w:r>
              <w:t>Bordiug</w:t>
            </w:r>
            <w:proofErr w:type="spellEnd"/>
          </w:p>
        </w:tc>
      </w:tr>
      <w:tr w:rsidR="003772A8" w14:paraId="36523178" w14:textId="77777777" w:rsidTr="00FF325D">
        <w:trPr>
          <w:trHeight w:val="615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61CFE9" w14:textId="7A25F174" w:rsidR="003772A8" w:rsidRDefault="003772A8" w:rsidP="00136D2C">
            <w:pPr>
              <w:pStyle w:val="Standard1"/>
              <w:spacing w:before="120" w:after="120"/>
            </w:pPr>
            <w:bookmarkStart w:id="5" w:name="_GoBack"/>
            <w:r>
              <w:t>Document the meeting results</w:t>
            </w:r>
          </w:p>
        </w:tc>
        <w:tc>
          <w:tcPr>
            <w:tcW w:w="5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71DBEA" w14:textId="4271C938" w:rsidR="003772A8" w:rsidRDefault="003772A8" w:rsidP="00F44F3A">
            <w:pPr>
              <w:pStyle w:val="Standard1"/>
              <w:spacing w:before="120" w:after="120"/>
            </w:pPr>
            <w:r>
              <w:t>Write down the key points what were discussed during the meeting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0E514F" w14:textId="3F11F5A4" w:rsidR="003772A8" w:rsidRDefault="003772A8" w:rsidP="00F44F3A">
            <w:pPr>
              <w:pStyle w:val="Standard1"/>
              <w:spacing w:before="120" w:after="120"/>
            </w:pPr>
            <w:r>
              <w:t>Nadia Mokhireva</w:t>
            </w:r>
          </w:p>
        </w:tc>
      </w:tr>
      <w:bookmarkEnd w:id="5"/>
      <w:tr w:rsidR="002B07CD" w14:paraId="2052558B" w14:textId="77777777" w:rsidTr="00FF325D">
        <w:trPr>
          <w:trHeight w:val="1992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D60615" w14:textId="77777777" w:rsidR="002B07CD" w:rsidRDefault="002B07CD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5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B42FB7" w14:textId="71BA5FB8" w:rsidR="002B07CD" w:rsidRDefault="002B07CD" w:rsidP="00F44F3A">
            <w:pPr>
              <w:pStyle w:val="Standard1"/>
              <w:spacing w:before="120" w:after="120"/>
            </w:pPr>
            <w:r>
              <w:t>Date:</w:t>
            </w:r>
            <w:r w:rsidR="00924865">
              <w:t xml:space="preserve"> Monday, September 23, 2019</w:t>
            </w:r>
          </w:p>
          <w:p w14:paraId="0A976264" w14:textId="02099FF2" w:rsidR="002B07CD" w:rsidRDefault="002B07CD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924865">
              <w:t>6:00pm – 6:30pm</w:t>
            </w:r>
          </w:p>
          <w:p w14:paraId="6CA640CF" w14:textId="78FD51CE" w:rsidR="002B07CD" w:rsidRDefault="002B07CD" w:rsidP="00F44F3A">
            <w:pPr>
              <w:pStyle w:val="Standard1"/>
              <w:spacing w:before="120" w:after="120"/>
            </w:pPr>
            <w:r>
              <w:t>Location:</w:t>
            </w:r>
            <w:r w:rsidR="00924865">
              <w:t xml:space="preserve"> Toronto Public Library</w:t>
            </w:r>
            <w:r w:rsidR="00E22A3D">
              <w:t xml:space="preserve"> Deer Park Branch (Yonge &amp; </w:t>
            </w:r>
            <w:proofErr w:type="spellStart"/>
            <w:proofErr w:type="gramStart"/>
            <w:r w:rsidR="00E22A3D">
              <w:t>St.Clair</w:t>
            </w:r>
            <w:proofErr w:type="spellEnd"/>
            <w:proofErr w:type="gramEnd"/>
            <w:r w:rsidR="00E22A3D">
              <w:t>)</w:t>
            </w:r>
          </w:p>
          <w:p w14:paraId="6DB05160" w14:textId="4FAA5919" w:rsidR="002B07CD" w:rsidRDefault="002B07CD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537709" w:rsidRPr="00537709">
              <w:t>review the progress of sprint 1, make necessary adjustments to work division among members</w:t>
            </w:r>
          </w:p>
          <w:p w14:paraId="202ED45A" w14:textId="2D7BC8EC" w:rsidR="002B07CD" w:rsidRDefault="002B07CD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</w:t>
            </w:r>
            <w:r w:rsidR="00FF325D">
              <w:rPr>
                <w:b/>
                <w:lang w:val="en-GB"/>
              </w:rPr>
              <w:t>s</w:t>
            </w:r>
            <w:r w:rsidRPr="0068006E">
              <w:rPr>
                <w:b/>
                <w:lang w:val="en-GB"/>
              </w:rPr>
              <w:t>:</w:t>
            </w:r>
          </w:p>
          <w:p w14:paraId="3F953991" w14:textId="77777777" w:rsidR="002B07CD" w:rsidRPr="0068006E" w:rsidRDefault="002B07CD" w:rsidP="00275E67">
            <w:pPr>
              <w:rPr>
                <w:b/>
                <w:lang w:val="en-GB"/>
              </w:rPr>
            </w:pPr>
          </w:p>
          <w:p w14:paraId="0D73742D" w14:textId="77777777" w:rsidR="00383ED7" w:rsidRPr="00383ED7" w:rsidRDefault="00383ED7" w:rsidP="00383ED7">
            <w:r w:rsidRPr="00383ED7">
              <w:t>Team member 1: Nadia Mokhireva</w:t>
            </w:r>
          </w:p>
          <w:p w14:paraId="213C9706" w14:textId="77777777" w:rsidR="00383ED7" w:rsidRPr="00383ED7" w:rsidRDefault="00383ED7" w:rsidP="00383ED7">
            <w:r w:rsidRPr="00383ED7">
              <w:t xml:space="preserve">Team member 2: Parisa </w:t>
            </w:r>
            <w:proofErr w:type="spellStart"/>
            <w:r w:rsidRPr="00383ED7">
              <w:t>Khataei</w:t>
            </w:r>
            <w:proofErr w:type="spellEnd"/>
            <w:r w:rsidRPr="00383ED7">
              <w:t xml:space="preserve"> </w:t>
            </w:r>
          </w:p>
          <w:p w14:paraId="2C7A8F42" w14:textId="77777777" w:rsidR="00383ED7" w:rsidRPr="00383ED7" w:rsidRDefault="00383ED7" w:rsidP="00383ED7">
            <w:r w:rsidRPr="00383ED7">
              <w:t xml:space="preserve">Team member 3: Muhammad Talha Sultan                    </w:t>
            </w:r>
          </w:p>
          <w:p w14:paraId="74D694CA" w14:textId="77777777" w:rsidR="00383ED7" w:rsidRPr="00383ED7" w:rsidRDefault="00383ED7" w:rsidP="00383ED7">
            <w:r w:rsidRPr="00383ED7">
              <w:t xml:space="preserve">Team member 4: </w:t>
            </w:r>
            <w:proofErr w:type="spellStart"/>
            <w:r w:rsidRPr="00383ED7">
              <w:t>Vladyslav</w:t>
            </w:r>
            <w:proofErr w:type="spellEnd"/>
            <w:r w:rsidRPr="00383ED7">
              <w:t xml:space="preserve"> </w:t>
            </w:r>
            <w:proofErr w:type="spellStart"/>
            <w:r w:rsidRPr="00383ED7">
              <w:t>Bordiug</w:t>
            </w:r>
            <w:proofErr w:type="spellEnd"/>
          </w:p>
          <w:p w14:paraId="7CE7016B" w14:textId="77777777" w:rsidR="0016291E" w:rsidRDefault="00383ED7" w:rsidP="00383ED7">
            <w:pPr>
              <w:rPr>
                <w:lang w:val="en-GB"/>
              </w:rPr>
            </w:pPr>
            <w:r w:rsidRPr="00383ED7">
              <w:t xml:space="preserve">Team member 5: Mahdi </w:t>
            </w:r>
            <w:proofErr w:type="spellStart"/>
            <w:r w:rsidRPr="00383ED7">
              <w:t>Esmaeelpour</w:t>
            </w:r>
            <w:proofErr w:type="spellEnd"/>
            <w:r w:rsidRPr="00383ED7">
              <w:rPr>
                <w:lang w:val="en-GB"/>
              </w:rPr>
              <w:t xml:space="preserve"> </w:t>
            </w:r>
          </w:p>
          <w:p w14:paraId="647AEBA9" w14:textId="18548109" w:rsidR="00383ED7" w:rsidRPr="0016291E" w:rsidRDefault="00383ED7" w:rsidP="00383ED7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ADE38C" w14:textId="77777777" w:rsidR="002B07CD" w:rsidRDefault="008C2DBC" w:rsidP="00F44F3A">
            <w:pPr>
              <w:pStyle w:val="Standard1"/>
              <w:spacing w:before="120" w:after="120"/>
            </w:pPr>
            <w:r>
              <w:lastRenderedPageBreak/>
              <w:t>All team members are responsible for attending the meeting;</w:t>
            </w:r>
          </w:p>
          <w:p w14:paraId="5AAFAB7A" w14:textId="451F955B" w:rsidR="008C2DBC" w:rsidRDefault="008C2DBC" w:rsidP="00F44F3A">
            <w:pPr>
              <w:pStyle w:val="Standard1"/>
              <w:spacing w:before="120" w:after="120"/>
            </w:pPr>
            <w:r>
              <w:t>Talha Sultan will be sending out a reminder</w:t>
            </w:r>
          </w:p>
        </w:tc>
      </w:tr>
    </w:tbl>
    <w:p w14:paraId="11A87065" w14:textId="77777777"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01360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772A8"/>
    <w:rsid w:val="00383ED7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37709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3355"/>
    <w:rsid w:val="007C0B2F"/>
    <w:rsid w:val="007D7312"/>
    <w:rsid w:val="007E19F9"/>
    <w:rsid w:val="008029B4"/>
    <w:rsid w:val="00815FE8"/>
    <w:rsid w:val="008A7CFF"/>
    <w:rsid w:val="008C2DBC"/>
    <w:rsid w:val="008C34CB"/>
    <w:rsid w:val="00914913"/>
    <w:rsid w:val="00924865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D115B1"/>
    <w:rsid w:val="00D64A49"/>
    <w:rsid w:val="00D66AF9"/>
    <w:rsid w:val="00DA41A9"/>
    <w:rsid w:val="00DB269A"/>
    <w:rsid w:val="00DC6A63"/>
    <w:rsid w:val="00E22A3D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325D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0C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2018-09-12T21:25:00Z</dcterms:created>
  <dcterms:modified xsi:type="dcterms:W3CDTF">2019-09-22T18:42:00Z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