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215"/>
        <w:gridCol w:w="1579"/>
        <w:gridCol w:w="2853"/>
        <w:gridCol w:w="1428"/>
        <w:gridCol w:w="1140"/>
        <w:gridCol w:w="1225"/>
      </w:tblGrid>
      <w:tr w:rsidR="00782380" w14:paraId="47EC623B" w14:textId="77777777" w:rsidTr="00782380">
        <w:trPr>
          <w:trHeight w:val="336"/>
        </w:trPr>
        <w:tc>
          <w:tcPr>
            <w:tcW w:w="6647" w:type="dxa"/>
            <w:gridSpan w:val="3"/>
            <w:shd w:val="pct10" w:color="auto" w:fill="auto"/>
          </w:tcPr>
          <w:p w14:paraId="230D774A" w14:textId="77777777" w:rsidR="00782380" w:rsidRDefault="00782380">
            <w:pPr>
              <w:pStyle w:val="Standard1"/>
            </w:pPr>
            <w:bookmarkStart w:id="0" w:name="MinuteAdditional"/>
            <w:bookmarkEnd w:id="0"/>
          </w:p>
        </w:tc>
        <w:tc>
          <w:tcPr>
            <w:tcW w:w="1428" w:type="dxa"/>
            <w:shd w:val="pct10" w:color="auto" w:fill="auto"/>
          </w:tcPr>
          <w:p w14:paraId="56A62161" w14:textId="77777777" w:rsidR="00782380" w:rsidRDefault="00782380">
            <w:pPr>
              <w:pStyle w:val="Standard1"/>
            </w:pPr>
          </w:p>
        </w:tc>
        <w:tc>
          <w:tcPr>
            <w:tcW w:w="1140" w:type="dxa"/>
            <w:shd w:val="pct10" w:color="auto" w:fill="auto"/>
          </w:tcPr>
          <w:p w14:paraId="3E5B7BBA" w14:textId="77777777" w:rsidR="00782380" w:rsidRDefault="00782380">
            <w:pPr>
              <w:pStyle w:val="Standard1"/>
            </w:pPr>
          </w:p>
        </w:tc>
        <w:tc>
          <w:tcPr>
            <w:tcW w:w="1225" w:type="dxa"/>
            <w:shd w:val="pct10" w:color="auto" w:fill="auto"/>
          </w:tcPr>
          <w:p w14:paraId="56A66137" w14:textId="77777777" w:rsidR="00782380" w:rsidRDefault="00782380">
            <w:pPr>
              <w:pStyle w:val="Standard1"/>
            </w:pPr>
          </w:p>
        </w:tc>
      </w:tr>
      <w:tr w:rsidR="00A510CF" w14:paraId="7E4DBFCE" w14:textId="77777777" w:rsidTr="00FF1A96">
        <w:trPr>
          <w:trHeight w:val="1447"/>
        </w:trPr>
        <w:tc>
          <w:tcPr>
            <w:tcW w:w="10440" w:type="dxa"/>
            <w:gridSpan w:val="6"/>
            <w:shd w:val="pct10" w:color="auto" w:fill="auto"/>
          </w:tcPr>
          <w:p w14:paraId="14F43F12" w14:textId="77777777" w:rsidR="00A510CF" w:rsidRDefault="00A510CF" w:rsidP="00A510CF">
            <w:pPr>
              <w:pStyle w:val="Standard1"/>
              <w:jc w:val="center"/>
              <w:rPr>
                <w:b/>
                <w:sz w:val="40"/>
              </w:rPr>
            </w:pPr>
            <w:bookmarkStart w:id="1" w:name="AgendaTitle" w:colFirst="0" w:colLast="0"/>
            <w:r>
              <w:rPr>
                <w:b/>
                <w:sz w:val="40"/>
              </w:rPr>
              <w:t>Team 27</w:t>
            </w:r>
          </w:p>
          <w:p w14:paraId="0264F55C" w14:textId="6BDC1D3A" w:rsidR="00A510CF" w:rsidRPr="00A245F2" w:rsidRDefault="00A510CF" w:rsidP="0044595B">
            <w:pPr>
              <w:pStyle w:val="Standard1"/>
              <w:spacing w:before="0" w:after="0"/>
              <w:jc w:val="center"/>
              <w:rPr>
                <w:b/>
                <w:sz w:val="36"/>
                <w:szCs w:val="36"/>
              </w:rPr>
            </w:pPr>
            <w:bookmarkStart w:id="2" w:name="Logistics"/>
            <w:bookmarkEnd w:id="2"/>
            <w:r w:rsidRPr="00A245F2">
              <w:rPr>
                <w:b/>
                <w:sz w:val="36"/>
                <w:szCs w:val="36"/>
              </w:rPr>
              <w:t>Capstone Project I</w:t>
            </w:r>
          </w:p>
          <w:p w14:paraId="76257474" w14:textId="38479349" w:rsidR="00A510CF" w:rsidRPr="00A245F2" w:rsidRDefault="00A510CF" w:rsidP="00A510CF">
            <w:pPr>
              <w:pStyle w:val="Standard1"/>
              <w:spacing w:before="0" w:after="0"/>
              <w:jc w:val="center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>Minutes of Meeting #</w:t>
            </w:r>
            <w:r w:rsidR="00012A9C">
              <w:rPr>
                <w:b/>
                <w:sz w:val="36"/>
                <w:szCs w:val="36"/>
              </w:rPr>
              <w:t>8</w:t>
            </w:r>
          </w:p>
          <w:p w14:paraId="15F18287" w14:textId="77777777" w:rsidR="00A510CF" w:rsidRDefault="00A510CF" w:rsidP="00A510CF">
            <w:pPr>
              <w:pStyle w:val="Standard1"/>
              <w:spacing w:before="0" w:after="0"/>
              <w:jc w:val="center"/>
              <w:rPr>
                <w:b/>
                <w:sz w:val="24"/>
              </w:rPr>
            </w:pPr>
          </w:p>
          <w:p w14:paraId="1E1E91AE" w14:textId="093DCF31" w:rsidR="00A510CF" w:rsidRDefault="00A510CF" w:rsidP="00A510CF">
            <w:pPr>
              <w:pStyle w:val="Standard1"/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Date:  </w:t>
            </w:r>
            <w:r w:rsidR="00B47537">
              <w:rPr>
                <w:bCs/>
                <w:sz w:val="24"/>
              </w:rPr>
              <w:t>November</w:t>
            </w:r>
            <w:r w:rsidRPr="00A510CF">
              <w:rPr>
                <w:bCs/>
                <w:sz w:val="24"/>
              </w:rPr>
              <w:t xml:space="preserve"> </w:t>
            </w:r>
            <w:r w:rsidR="00012A9C">
              <w:rPr>
                <w:bCs/>
                <w:sz w:val="24"/>
              </w:rPr>
              <w:t>2</w:t>
            </w:r>
            <w:r w:rsidR="005C6FFB">
              <w:rPr>
                <w:bCs/>
                <w:sz w:val="24"/>
              </w:rPr>
              <w:t>5</w:t>
            </w:r>
            <w:r w:rsidRPr="00A510CF">
              <w:rPr>
                <w:bCs/>
                <w:sz w:val="24"/>
              </w:rPr>
              <w:t>, 2019</w:t>
            </w:r>
            <w:r>
              <w:rPr>
                <w:b/>
                <w:sz w:val="24"/>
              </w:rPr>
              <w:t xml:space="preserve">                                               </w:t>
            </w:r>
          </w:p>
          <w:p w14:paraId="6D292D50" w14:textId="76F38E87" w:rsidR="00A510CF" w:rsidRDefault="00A510CF" w:rsidP="00A510CF">
            <w:pPr>
              <w:pStyle w:val="Standard1"/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Time: </w:t>
            </w:r>
            <w:r w:rsidR="005C6FFB" w:rsidRPr="005C6FFB">
              <w:rPr>
                <w:sz w:val="24"/>
              </w:rPr>
              <w:t>9</w:t>
            </w:r>
            <w:r w:rsidRPr="00A510CF">
              <w:rPr>
                <w:bCs/>
                <w:sz w:val="24"/>
              </w:rPr>
              <w:t>.</w:t>
            </w:r>
            <w:r w:rsidR="008A7677">
              <w:rPr>
                <w:bCs/>
                <w:sz w:val="24"/>
              </w:rPr>
              <w:t>0</w:t>
            </w:r>
            <w:r w:rsidRPr="00A510CF">
              <w:rPr>
                <w:bCs/>
                <w:sz w:val="24"/>
              </w:rPr>
              <w:t xml:space="preserve">0pm – </w:t>
            </w:r>
            <w:r w:rsidR="005C6FFB">
              <w:rPr>
                <w:bCs/>
                <w:sz w:val="24"/>
              </w:rPr>
              <w:t>9</w:t>
            </w:r>
            <w:r w:rsidRPr="00A510CF">
              <w:rPr>
                <w:bCs/>
                <w:sz w:val="24"/>
              </w:rPr>
              <w:t>.</w:t>
            </w:r>
            <w:r w:rsidR="005C6FFB">
              <w:rPr>
                <w:bCs/>
                <w:sz w:val="24"/>
              </w:rPr>
              <w:t>30</w:t>
            </w:r>
            <w:r w:rsidRPr="00A510CF">
              <w:rPr>
                <w:bCs/>
                <w:sz w:val="24"/>
              </w:rPr>
              <w:t>pm</w:t>
            </w:r>
          </w:p>
          <w:p w14:paraId="28D53B12" w14:textId="77777777" w:rsidR="00A510CF" w:rsidRDefault="00A510CF" w:rsidP="00A510CF">
            <w:pPr>
              <w:pStyle w:val="Standard1"/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Location: </w:t>
            </w:r>
          </w:p>
          <w:p w14:paraId="1E214B2D" w14:textId="4EE2CA8D" w:rsidR="00A510CF" w:rsidRDefault="005C6FFB" w:rsidP="0044595B">
            <w:pPr>
              <w:pStyle w:val="Standard1"/>
              <w:spacing w:before="0" w:after="0"/>
              <w:jc w:val="center"/>
              <w:rPr>
                <w:b/>
                <w:sz w:val="24"/>
              </w:rPr>
            </w:pPr>
            <w:r>
              <w:rPr>
                <w:bCs/>
                <w:sz w:val="24"/>
              </w:rPr>
              <w:t>WhatsApp Video Call</w:t>
            </w:r>
          </w:p>
        </w:tc>
      </w:tr>
      <w:bookmarkEnd w:id="1"/>
      <w:tr w:rsidR="00782380" w14:paraId="320A820A" w14:textId="77777777" w:rsidTr="00782380">
        <w:trPr>
          <w:trHeight w:val="132"/>
        </w:trPr>
        <w:tc>
          <w:tcPr>
            <w:tcW w:w="6647" w:type="dxa"/>
            <w:gridSpan w:val="3"/>
            <w:tcBorders>
              <w:bottom w:val="double" w:sz="6" w:space="0" w:color="auto"/>
            </w:tcBorders>
            <w:shd w:val="pct10" w:color="auto" w:fill="auto"/>
          </w:tcPr>
          <w:p w14:paraId="07C44676" w14:textId="77777777" w:rsidR="00782380" w:rsidRDefault="00782380">
            <w:pPr>
              <w:pStyle w:val="Standard1"/>
            </w:pPr>
          </w:p>
        </w:tc>
        <w:tc>
          <w:tcPr>
            <w:tcW w:w="1428" w:type="dxa"/>
            <w:tcBorders>
              <w:bottom w:val="double" w:sz="6" w:space="0" w:color="auto"/>
            </w:tcBorders>
            <w:shd w:val="pct10" w:color="auto" w:fill="auto"/>
          </w:tcPr>
          <w:p w14:paraId="0FCFE3D4" w14:textId="77777777" w:rsidR="00782380" w:rsidRDefault="00782380">
            <w:pPr>
              <w:pStyle w:val="Standard1"/>
            </w:pPr>
          </w:p>
        </w:tc>
        <w:tc>
          <w:tcPr>
            <w:tcW w:w="1140" w:type="dxa"/>
            <w:tcBorders>
              <w:bottom w:val="double" w:sz="6" w:space="0" w:color="auto"/>
            </w:tcBorders>
            <w:shd w:val="pct10" w:color="auto" w:fill="auto"/>
          </w:tcPr>
          <w:p w14:paraId="3563F004" w14:textId="77777777" w:rsidR="00782380" w:rsidRDefault="00782380">
            <w:pPr>
              <w:pStyle w:val="Standard1"/>
            </w:pPr>
          </w:p>
        </w:tc>
        <w:tc>
          <w:tcPr>
            <w:tcW w:w="1225" w:type="dxa"/>
            <w:tcBorders>
              <w:bottom w:val="double" w:sz="6" w:space="0" w:color="auto"/>
            </w:tcBorders>
            <w:shd w:val="pct10" w:color="auto" w:fill="auto"/>
          </w:tcPr>
          <w:p w14:paraId="55FBA58A" w14:textId="77777777" w:rsidR="00782380" w:rsidRDefault="00782380">
            <w:pPr>
              <w:pStyle w:val="Standard1"/>
            </w:pPr>
          </w:p>
        </w:tc>
      </w:tr>
      <w:tr w:rsidR="00AC2A7A" w14:paraId="3DA821D2" w14:textId="77777777" w:rsidTr="00AC2A7A">
        <w:trPr>
          <w:trHeight w:val="981"/>
        </w:trPr>
        <w:tc>
          <w:tcPr>
            <w:tcW w:w="3794" w:type="dxa"/>
            <w:gridSpan w:val="2"/>
          </w:tcPr>
          <w:p w14:paraId="034EFB41" w14:textId="77777777" w:rsidR="00AC2A7A" w:rsidRDefault="00AC2A7A" w:rsidP="00A510CF">
            <w:pPr>
              <w:jc w:val="right"/>
            </w:pPr>
            <w:bookmarkStart w:id="3" w:name="Attendees" w:colFirst="0" w:colLast="2"/>
            <w:r>
              <w:t>Attendees:</w:t>
            </w:r>
          </w:p>
        </w:tc>
        <w:tc>
          <w:tcPr>
            <w:tcW w:w="5421" w:type="dxa"/>
            <w:gridSpan w:val="3"/>
          </w:tcPr>
          <w:p w14:paraId="488027D9" w14:textId="77777777" w:rsidR="00AC2A7A" w:rsidRDefault="00AC2A7A" w:rsidP="00A510CF">
            <w:r w:rsidRPr="00A510CF">
              <w:t xml:space="preserve">Team member 1: Vladyslav Bordiug                            </w:t>
            </w:r>
          </w:p>
          <w:p w14:paraId="2DD7D9F4" w14:textId="10CDF6C2" w:rsidR="00AC2A7A" w:rsidRPr="00A510CF" w:rsidRDefault="00AC2A7A" w:rsidP="00A510CF">
            <w:r w:rsidRPr="00A510CF">
              <w:t xml:space="preserve">Team member 2: Parisa Khataei </w:t>
            </w:r>
          </w:p>
          <w:p w14:paraId="5A556DC4" w14:textId="77777777" w:rsidR="00AC2A7A" w:rsidRDefault="00AC2A7A" w:rsidP="00A510CF">
            <w:r w:rsidRPr="00A510CF">
              <w:t xml:space="preserve">Team member 3: Nadezhda Mokhireva                             </w:t>
            </w:r>
          </w:p>
          <w:p w14:paraId="42F1C4B7" w14:textId="77859296" w:rsidR="00AC2A7A" w:rsidRPr="00A510CF" w:rsidRDefault="00AC2A7A" w:rsidP="00A510CF">
            <w:r w:rsidRPr="00A510CF">
              <w:t xml:space="preserve">Team member 4: </w:t>
            </w:r>
            <w:r>
              <w:t>Mahdi Esmaeelpour</w:t>
            </w:r>
          </w:p>
        </w:tc>
        <w:tc>
          <w:tcPr>
            <w:tcW w:w="1225" w:type="dxa"/>
          </w:tcPr>
          <w:p w14:paraId="50148110" w14:textId="77777777" w:rsidR="00AC2A7A" w:rsidRPr="00A510CF" w:rsidRDefault="00AC2A7A" w:rsidP="00A510CF"/>
        </w:tc>
      </w:tr>
      <w:tr w:rsidR="00782380" w14:paraId="4B88BEF9" w14:textId="77777777" w:rsidTr="00782380">
        <w:trPr>
          <w:trHeight w:val="711"/>
        </w:trPr>
        <w:tc>
          <w:tcPr>
            <w:tcW w:w="6647" w:type="dxa"/>
            <w:gridSpan w:val="3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7278EFB0" w14:textId="15BCBB29" w:rsidR="00782380" w:rsidRDefault="00782380">
            <w:pPr>
              <w:pStyle w:val="Standard1"/>
              <w:rPr>
                <w:b/>
                <w:sz w:val="36"/>
              </w:rPr>
            </w:pPr>
            <w:bookmarkStart w:id="4" w:name="Topics"/>
            <w:bookmarkEnd w:id="3"/>
            <w:bookmarkEnd w:id="4"/>
            <w:r>
              <w:rPr>
                <w:b/>
                <w:sz w:val="36"/>
              </w:rPr>
              <w:t>Agenda</w:t>
            </w:r>
          </w:p>
        </w:tc>
        <w:tc>
          <w:tcPr>
            <w:tcW w:w="1428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24903A69" w14:textId="77777777" w:rsidR="00782380" w:rsidRDefault="00782380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140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4C1D9134" w14:textId="77777777" w:rsidR="00782380" w:rsidRDefault="00782380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25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25586789" w14:textId="77777777" w:rsidR="00782380" w:rsidRDefault="00782380">
            <w:pPr>
              <w:pStyle w:val="Standard1"/>
              <w:rPr>
                <w:b/>
                <w:sz w:val="36"/>
              </w:rPr>
            </w:pPr>
          </w:p>
        </w:tc>
      </w:tr>
      <w:tr w:rsidR="00782380" w14:paraId="2B45FB27" w14:textId="77777777" w:rsidTr="00166F7A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81325E1" w14:textId="77777777" w:rsidR="00782380" w:rsidRDefault="00782380" w:rsidP="00166F7A">
            <w:pPr>
              <w:pStyle w:val="Standard1"/>
              <w:spacing w:before="120" w:after="120"/>
              <w:jc w:val="center"/>
            </w:pPr>
            <w:r w:rsidRPr="00285969">
              <w:rPr>
                <w:b/>
              </w:rPr>
              <w:t>Item</w:t>
            </w:r>
          </w:p>
        </w:tc>
        <w:tc>
          <w:tcPr>
            <w:tcW w:w="443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A11741" w14:textId="77777777" w:rsidR="00782380" w:rsidRDefault="00782380" w:rsidP="00166F7A">
            <w:pPr>
              <w:pStyle w:val="Standard1"/>
              <w:spacing w:before="120" w:after="120"/>
              <w:jc w:val="center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0615BE" w14:textId="77777777" w:rsidR="00782380" w:rsidRDefault="00782380" w:rsidP="00166F7A">
            <w:pPr>
              <w:pStyle w:val="Standard1"/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07D010D" w14:textId="767F29EA" w:rsidR="00782380" w:rsidRDefault="00782380" w:rsidP="00166F7A">
            <w:pPr>
              <w:pStyle w:val="Standard1"/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Planned Date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69E2031" w14:textId="0777E43B" w:rsidR="00782380" w:rsidRPr="00285969" w:rsidRDefault="00782380" w:rsidP="00166F7A">
            <w:pPr>
              <w:pStyle w:val="Standard1"/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Actual Date</w:t>
            </w:r>
          </w:p>
        </w:tc>
      </w:tr>
      <w:tr w:rsidR="00346BD2" w14:paraId="5D7BD9BC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C0CAAE" w14:textId="1186D3E6" w:rsidR="00346BD2" w:rsidRDefault="00346BD2" w:rsidP="00346BD2">
            <w:pPr>
              <w:pStyle w:val="Standard1"/>
              <w:spacing w:before="120" w:after="120"/>
            </w:pPr>
            <w:r>
              <w:t>Review the last meeting</w:t>
            </w:r>
          </w:p>
        </w:tc>
        <w:tc>
          <w:tcPr>
            <w:tcW w:w="443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2C41F1" w14:textId="1EA9296E" w:rsidR="00346BD2" w:rsidRDefault="00346BD2" w:rsidP="00346BD2">
            <w:pPr>
              <w:pStyle w:val="Standard1"/>
              <w:spacing w:before="120" w:after="120"/>
            </w:pPr>
            <w:r>
              <w:t>Remind everyone of the outcomes and decisions of the last meeting based on the Minutes of Meeting #</w:t>
            </w:r>
            <w:r w:rsidR="00553E8A">
              <w:t>7</w:t>
            </w:r>
            <w:r>
              <w:t xml:space="preserve"> document</w:t>
            </w:r>
            <w:r w:rsidR="00B47537">
              <w:t xml:space="preserve">. 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EA6E07" w14:textId="3AD78396" w:rsidR="00346BD2" w:rsidRDefault="00EC0589" w:rsidP="00346BD2">
            <w:pPr>
              <w:pStyle w:val="Standard1"/>
              <w:spacing w:before="120" w:after="120"/>
            </w:pPr>
            <w:r>
              <w:t>Mahdi</w:t>
            </w:r>
            <w:r w:rsidR="00346BD2">
              <w:t xml:space="preserve"> </w:t>
            </w:r>
            <w:r w:rsidR="00553E8A" w:rsidRPr="00553E8A">
              <w:t>and Vladyslav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8BD437" w14:textId="08ADEDA9" w:rsidR="00346BD2" w:rsidRDefault="005C6FFB" w:rsidP="00346BD2">
            <w:pPr>
              <w:pStyle w:val="Standard1"/>
              <w:spacing w:before="120" w:after="120"/>
            </w:pPr>
            <w:r w:rsidRPr="005C6FFB">
              <w:rPr>
                <w:bCs/>
              </w:rPr>
              <w:t>November 25</w:t>
            </w:r>
            <w:r w:rsidR="00B47537">
              <w:t>, 2019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591B60" w14:textId="329DBEAF" w:rsidR="00346BD2" w:rsidRDefault="005C6FFB" w:rsidP="00346BD2">
            <w:pPr>
              <w:pStyle w:val="Standard1"/>
              <w:spacing w:before="120" w:after="120"/>
            </w:pPr>
            <w:r w:rsidRPr="005C6FFB">
              <w:rPr>
                <w:bCs/>
              </w:rPr>
              <w:t>November 25</w:t>
            </w:r>
            <w:r w:rsidRPr="005C6FFB">
              <w:t>, 2019</w:t>
            </w:r>
          </w:p>
        </w:tc>
      </w:tr>
      <w:tr w:rsidR="00346BD2" w14:paraId="342D42BE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1BCA382" w14:textId="7BF553CE" w:rsidR="00346BD2" w:rsidRDefault="00B555E0" w:rsidP="00346BD2">
            <w:pPr>
              <w:pStyle w:val="Standard1"/>
              <w:spacing w:before="120" w:after="120"/>
            </w:pPr>
            <w:r>
              <w:t xml:space="preserve">Discuss </w:t>
            </w:r>
            <w:r w:rsidR="005C6FFB">
              <w:t>presentation requirements</w:t>
            </w:r>
          </w:p>
        </w:tc>
        <w:tc>
          <w:tcPr>
            <w:tcW w:w="443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D97656" w14:textId="01A440CD" w:rsidR="00346BD2" w:rsidRDefault="00553E8A" w:rsidP="00346BD2">
            <w:pPr>
              <w:pStyle w:val="Standard1"/>
              <w:spacing w:before="120" w:after="120"/>
            </w:pPr>
            <w:r>
              <w:t>Read the presentation requirements, make sure every team member understands what should be delivered. Discuss any areas that might be hard to showcase (e.g visual representation, live demo etc.)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9D9F5A" w14:textId="08559721" w:rsidR="00346BD2" w:rsidRDefault="00553E8A" w:rsidP="00346BD2">
            <w:pPr>
              <w:pStyle w:val="Standard1"/>
              <w:spacing w:before="120" w:after="120"/>
            </w:pPr>
            <w:r w:rsidRPr="00553E8A">
              <w:t>Nadezhda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F735EF" w14:textId="05F989B6" w:rsidR="00346BD2" w:rsidRDefault="005C6FFB" w:rsidP="00346BD2">
            <w:pPr>
              <w:pStyle w:val="Standard1"/>
              <w:spacing w:before="120" w:after="120"/>
            </w:pPr>
            <w:r w:rsidRPr="005C6FFB">
              <w:rPr>
                <w:bCs/>
              </w:rPr>
              <w:t>November 25</w:t>
            </w:r>
            <w:r w:rsidRPr="005C6FFB">
              <w:t>, 2019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0DCDD95" w14:textId="3152E92C" w:rsidR="00346BD2" w:rsidRDefault="005C6FFB" w:rsidP="00346BD2">
            <w:pPr>
              <w:pStyle w:val="Standard1"/>
              <w:spacing w:before="120" w:after="120"/>
            </w:pPr>
            <w:r w:rsidRPr="005C6FFB">
              <w:rPr>
                <w:bCs/>
              </w:rPr>
              <w:t>November 25</w:t>
            </w:r>
            <w:r w:rsidRPr="005C6FFB">
              <w:t>, 2019</w:t>
            </w:r>
          </w:p>
        </w:tc>
      </w:tr>
      <w:tr w:rsidR="00346BD2" w14:paraId="698A0C8F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A4BF71" w14:textId="489DCF18" w:rsidR="00346BD2" w:rsidRDefault="005C6FFB" w:rsidP="00346BD2">
            <w:pPr>
              <w:pStyle w:val="Standard1"/>
              <w:spacing w:before="120" w:after="120"/>
            </w:pPr>
            <w:r>
              <w:t>Divide the work</w:t>
            </w:r>
            <w:r w:rsidR="00255BC4">
              <w:t xml:space="preserve"> </w:t>
            </w:r>
          </w:p>
        </w:tc>
        <w:tc>
          <w:tcPr>
            <w:tcW w:w="443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51552D" w14:textId="2C34D7A4" w:rsidR="00346BD2" w:rsidRDefault="00553E8A" w:rsidP="00346BD2">
            <w:pPr>
              <w:pStyle w:val="Standard1"/>
              <w:spacing w:before="120" w:after="120"/>
            </w:pPr>
            <w:r>
              <w:t>After the areas of concern are identified, team members choose their work, keeping in mind everyone’s skills, areas of knowledge and personal preferences.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C3D7465" w14:textId="581E35D2" w:rsidR="00346BD2" w:rsidRDefault="00553E8A" w:rsidP="00346BD2">
            <w:pPr>
              <w:pStyle w:val="Standard1"/>
              <w:spacing w:before="120" w:after="120"/>
            </w:pPr>
            <w:r>
              <w:t xml:space="preserve">All team members 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CA70063" w14:textId="6CEEA6A5" w:rsidR="00346BD2" w:rsidRDefault="005C6FFB" w:rsidP="00346BD2">
            <w:pPr>
              <w:pStyle w:val="Standard1"/>
              <w:spacing w:before="120" w:after="120"/>
            </w:pPr>
            <w:r w:rsidRPr="005C6FFB">
              <w:rPr>
                <w:bCs/>
              </w:rPr>
              <w:t>November 25</w:t>
            </w:r>
            <w:r w:rsidRPr="005C6FFB">
              <w:t>, 2019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C6AA90" w14:textId="346DBC34" w:rsidR="00346BD2" w:rsidRDefault="005C6FFB" w:rsidP="00346BD2">
            <w:pPr>
              <w:pStyle w:val="Standard1"/>
              <w:spacing w:before="120" w:after="120"/>
            </w:pPr>
            <w:r w:rsidRPr="005C6FFB">
              <w:rPr>
                <w:bCs/>
              </w:rPr>
              <w:t>November 25</w:t>
            </w:r>
            <w:r w:rsidRPr="005C6FFB">
              <w:t>, 2019</w:t>
            </w:r>
          </w:p>
        </w:tc>
      </w:tr>
      <w:tr w:rsidR="00346BD2" w14:paraId="539CFC02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CDFDDF" w14:textId="6DFD579C" w:rsidR="00346BD2" w:rsidRDefault="00346BD2" w:rsidP="00346BD2">
            <w:pPr>
              <w:pStyle w:val="Standard1"/>
              <w:spacing w:before="120" w:after="120"/>
            </w:pPr>
            <w:r>
              <w:t xml:space="preserve">Document the conversation </w:t>
            </w:r>
          </w:p>
        </w:tc>
        <w:tc>
          <w:tcPr>
            <w:tcW w:w="443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9118CC" w14:textId="70493FE3" w:rsidR="00F33A14" w:rsidRDefault="00246E97" w:rsidP="00346BD2">
            <w:pPr>
              <w:pStyle w:val="Standard1"/>
              <w:spacing w:before="120" w:after="120"/>
            </w:pPr>
            <w:r>
              <w:t xml:space="preserve">Write down the </w:t>
            </w:r>
            <w:r w:rsidR="00784A5B">
              <w:t xml:space="preserve">highlights of </w:t>
            </w:r>
            <w:r>
              <w:t>the meeting; work on the Minutes of Meeting #</w:t>
            </w:r>
            <w:r w:rsidR="00553E8A">
              <w:t>8</w:t>
            </w:r>
            <w:r>
              <w:t xml:space="preserve"> document</w:t>
            </w:r>
            <w:r w:rsidR="00553E8A">
              <w:t xml:space="preserve"> and the draft for the presentation</w:t>
            </w:r>
            <w:r w:rsidR="00F33A14">
              <w:t xml:space="preserve"> that documents everyone’s responsibilities</w:t>
            </w:r>
            <w:bookmarkStart w:id="5" w:name="_GoBack"/>
            <w:bookmarkEnd w:id="5"/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7125AD" w14:textId="059FF104" w:rsidR="00346BD2" w:rsidRDefault="00EC0589" w:rsidP="00346BD2">
            <w:pPr>
              <w:pStyle w:val="Standard1"/>
              <w:spacing w:before="120" w:after="120"/>
            </w:pPr>
            <w:r>
              <w:t>Parisa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BF0FFA" w14:textId="31D896AE" w:rsidR="00346BD2" w:rsidRDefault="005C6FFB" w:rsidP="00346BD2">
            <w:pPr>
              <w:pStyle w:val="Standard1"/>
              <w:spacing w:before="120" w:after="120"/>
            </w:pPr>
            <w:r w:rsidRPr="005C6FFB">
              <w:rPr>
                <w:bCs/>
              </w:rPr>
              <w:t>November 25</w:t>
            </w:r>
            <w:r w:rsidRPr="005C6FFB">
              <w:t>, 2019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D4B127" w14:textId="1B551116" w:rsidR="00346BD2" w:rsidRDefault="005C6FFB" w:rsidP="00346BD2">
            <w:pPr>
              <w:pStyle w:val="Standard1"/>
              <w:spacing w:before="120" w:after="120"/>
            </w:pPr>
            <w:r w:rsidRPr="005C6FFB">
              <w:rPr>
                <w:bCs/>
              </w:rPr>
              <w:t>November 25</w:t>
            </w:r>
            <w:r w:rsidRPr="005C6FFB">
              <w:t>, 2019</w:t>
            </w:r>
          </w:p>
        </w:tc>
      </w:tr>
      <w:tr w:rsidR="00346BD2" w14:paraId="0CA0A267" w14:textId="77777777" w:rsidTr="00782380">
        <w:trPr>
          <w:trHeight w:val="1992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7CC692" w14:textId="3E4E7C9C" w:rsidR="00346BD2" w:rsidRDefault="00346BD2" w:rsidP="00346BD2">
            <w:pPr>
              <w:pStyle w:val="Standard1"/>
              <w:spacing w:before="120" w:after="120"/>
            </w:pPr>
            <w:r>
              <w:t>Agree on the next meeting details</w:t>
            </w:r>
          </w:p>
        </w:tc>
        <w:tc>
          <w:tcPr>
            <w:tcW w:w="443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DAB3D1" w14:textId="5CB57963" w:rsidR="00346BD2" w:rsidRDefault="00346BD2" w:rsidP="00346BD2">
            <w:pPr>
              <w:pStyle w:val="Standard1"/>
              <w:spacing w:before="120" w:after="120"/>
            </w:pPr>
            <w:r>
              <w:t>Date:</w:t>
            </w:r>
            <w:r w:rsidR="00DB15C6">
              <w:t xml:space="preserve"> </w:t>
            </w:r>
            <w:r w:rsidR="00B47537">
              <w:t xml:space="preserve">November </w:t>
            </w:r>
            <w:r w:rsidR="0019258F">
              <w:t>2</w:t>
            </w:r>
            <w:r w:rsidR="005C6FFB">
              <w:t>7</w:t>
            </w:r>
            <w:r w:rsidR="00DB15C6">
              <w:t>, 2019</w:t>
            </w:r>
          </w:p>
          <w:p w14:paraId="62313E87" w14:textId="4BCA9466" w:rsidR="00346BD2" w:rsidRDefault="00346BD2" w:rsidP="00346BD2">
            <w:pPr>
              <w:pStyle w:val="Standard1"/>
              <w:spacing w:before="120" w:after="120"/>
            </w:pPr>
            <w:r>
              <w:t xml:space="preserve">Time: </w:t>
            </w:r>
            <w:r w:rsidR="005C6FFB">
              <w:t>8</w:t>
            </w:r>
            <w:r w:rsidR="00DB15C6">
              <w:t xml:space="preserve">pm – </w:t>
            </w:r>
            <w:r w:rsidR="005C6FFB">
              <w:t>9</w:t>
            </w:r>
            <w:r w:rsidR="00DB15C6">
              <w:t>pm</w:t>
            </w:r>
            <w:r w:rsidR="005C6FFB">
              <w:t xml:space="preserve"> (subject to change)</w:t>
            </w:r>
          </w:p>
          <w:p w14:paraId="1638A693" w14:textId="4858ABE3" w:rsidR="00346BD2" w:rsidRDefault="00346BD2" w:rsidP="00346BD2">
            <w:pPr>
              <w:pStyle w:val="Standard1"/>
              <w:spacing w:before="120" w:after="120"/>
            </w:pPr>
            <w:r>
              <w:t>Location:</w:t>
            </w:r>
            <w:r w:rsidR="00DB15C6">
              <w:t xml:space="preserve"> Casa Loma Campus Library</w:t>
            </w:r>
            <w:r w:rsidR="0019258F">
              <w:t xml:space="preserve"> </w:t>
            </w:r>
          </w:p>
          <w:p w14:paraId="3E258943" w14:textId="487D702E" w:rsidR="00346BD2" w:rsidRDefault="00346BD2" w:rsidP="00346BD2">
            <w:pPr>
              <w:pStyle w:val="Standard1"/>
              <w:spacing w:before="120" w:after="120"/>
            </w:pPr>
            <w:r>
              <w:t xml:space="preserve">Agenda: </w:t>
            </w:r>
            <w:r w:rsidR="0019258F">
              <w:t>Practice the final presentation</w:t>
            </w:r>
          </w:p>
          <w:p w14:paraId="121EECC6" w14:textId="793761F1" w:rsidR="00346BD2" w:rsidRPr="0068006E" w:rsidRDefault="00346BD2" w:rsidP="00346BD2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Signature:</w:t>
            </w:r>
          </w:p>
          <w:p w14:paraId="099630BA" w14:textId="77777777" w:rsidR="00346BD2" w:rsidRPr="00166F7A" w:rsidRDefault="00166F7A" w:rsidP="00346BD2">
            <w:r w:rsidRPr="00166F7A">
              <w:t xml:space="preserve">Team member 1: Vladyslav Bordiug                            </w:t>
            </w:r>
          </w:p>
          <w:p w14:paraId="61D7F70E" w14:textId="77777777" w:rsidR="00166F7A" w:rsidRPr="00166F7A" w:rsidRDefault="00166F7A" w:rsidP="00346BD2">
            <w:r w:rsidRPr="00166F7A">
              <w:t xml:space="preserve">Team member 2: Parisa Khataei </w:t>
            </w:r>
          </w:p>
          <w:p w14:paraId="352DC9B9" w14:textId="77777777" w:rsidR="00346BD2" w:rsidRPr="00166F7A" w:rsidRDefault="00166F7A" w:rsidP="00346BD2">
            <w:r w:rsidRPr="00166F7A">
              <w:t xml:space="preserve">Team member 3: Nadezhda Mokhireva                             </w:t>
            </w:r>
          </w:p>
          <w:p w14:paraId="20DEBF32" w14:textId="38A09ECA" w:rsidR="00346BD2" w:rsidRPr="0016291E" w:rsidRDefault="00166F7A" w:rsidP="00346BD2">
            <w:pPr>
              <w:rPr>
                <w:lang w:val="en-GB"/>
              </w:rPr>
            </w:pPr>
            <w:r w:rsidRPr="00166F7A">
              <w:t xml:space="preserve">Team member 4: </w:t>
            </w:r>
            <w:r w:rsidR="00346BD2" w:rsidRPr="00166F7A">
              <w:t>Mahdi Esmaeelpour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59947E" w14:textId="1BEF0ACA" w:rsidR="00346BD2" w:rsidRDefault="00DB15C6" w:rsidP="00346BD2">
            <w:pPr>
              <w:pStyle w:val="Standard1"/>
              <w:spacing w:before="120" w:after="120"/>
            </w:pPr>
            <w:r>
              <w:t>All team members agreed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3A26982" w14:textId="286864A6" w:rsidR="00346BD2" w:rsidRDefault="005C6FFB" w:rsidP="00346BD2">
            <w:pPr>
              <w:pStyle w:val="Standard1"/>
              <w:spacing w:before="120" w:after="120"/>
            </w:pPr>
            <w:r w:rsidRPr="005C6FFB">
              <w:rPr>
                <w:bCs/>
              </w:rPr>
              <w:t>November 25</w:t>
            </w:r>
            <w:r w:rsidRPr="005C6FFB">
              <w:t>, 2019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B681DB" w14:textId="7D873DE0" w:rsidR="00346BD2" w:rsidRDefault="005C6FFB" w:rsidP="00346BD2">
            <w:pPr>
              <w:pStyle w:val="Standard1"/>
              <w:spacing w:before="120" w:after="120"/>
            </w:pPr>
            <w:r w:rsidRPr="005C6FFB">
              <w:rPr>
                <w:bCs/>
              </w:rPr>
              <w:t>November 25</w:t>
            </w:r>
            <w:r w:rsidRPr="005C6FFB">
              <w:t>, 2019</w:t>
            </w:r>
          </w:p>
        </w:tc>
      </w:tr>
    </w:tbl>
    <w:p w14:paraId="0982F601" w14:textId="77777777" w:rsidR="007C0B2F" w:rsidRDefault="007C0B2F" w:rsidP="0016291E">
      <w:pPr>
        <w:rPr>
          <w:lang w:val="en-GB"/>
        </w:rPr>
      </w:pPr>
    </w:p>
    <w:sectPr w:rsidR="007C0B2F" w:rsidSect="00782380">
      <w:pgSz w:w="12240" w:h="15840" w:code="1"/>
      <w:pgMar w:top="426" w:right="1008" w:bottom="1135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022C30"/>
    <w:multiLevelType w:val="hybridMultilevel"/>
    <w:tmpl w:val="F72E3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20255"/>
    <w:multiLevelType w:val="hybridMultilevel"/>
    <w:tmpl w:val="608C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F7D21"/>
    <w:multiLevelType w:val="hybridMultilevel"/>
    <w:tmpl w:val="FF561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5DEB"/>
    <w:rsid w:val="00012A9C"/>
    <w:rsid w:val="00056104"/>
    <w:rsid w:val="00062C8D"/>
    <w:rsid w:val="00073410"/>
    <w:rsid w:val="00087F03"/>
    <w:rsid w:val="000B66C5"/>
    <w:rsid w:val="000D29B9"/>
    <w:rsid w:val="000E1E0D"/>
    <w:rsid w:val="000F48BD"/>
    <w:rsid w:val="00120431"/>
    <w:rsid w:val="0012691A"/>
    <w:rsid w:val="00136D2C"/>
    <w:rsid w:val="00150D5B"/>
    <w:rsid w:val="0016291E"/>
    <w:rsid w:val="00166F7A"/>
    <w:rsid w:val="00187519"/>
    <w:rsid w:val="0019258F"/>
    <w:rsid w:val="001B7575"/>
    <w:rsid w:val="001D01D2"/>
    <w:rsid w:val="00207F81"/>
    <w:rsid w:val="00214EE2"/>
    <w:rsid w:val="00232C83"/>
    <w:rsid w:val="00232FAA"/>
    <w:rsid w:val="00245DEB"/>
    <w:rsid w:val="00246E97"/>
    <w:rsid w:val="00255652"/>
    <w:rsid w:val="00255BC4"/>
    <w:rsid w:val="00264505"/>
    <w:rsid w:val="00270A62"/>
    <w:rsid w:val="00275E67"/>
    <w:rsid w:val="00285969"/>
    <w:rsid w:val="00293F91"/>
    <w:rsid w:val="00294FF1"/>
    <w:rsid w:val="002B07CD"/>
    <w:rsid w:val="002B3F36"/>
    <w:rsid w:val="002E4C88"/>
    <w:rsid w:val="002F2A5F"/>
    <w:rsid w:val="00317406"/>
    <w:rsid w:val="00346BD2"/>
    <w:rsid w:val="00386AD2"/>
    <w:rsid w:val="003A2AAC"/>
    <w:rsid w:val="003D0276"/>
    <w:rsid w:val="003D2877"/>
    <w:rsid w:val="004070FC"/>
    <w:rsid w:val="0044595B"/>
    <w:rsid w:val="00445966"/>
    <w:rsid w:val="00476EF0"/>
    <w:rsid w:val="004C7374"/>
    <w:rsid w:val="004E2405"/>
    <w:rsid w:val="00534F83"/>
    <w:rsid w:val="00553E8A"/>
    <w:rsid w:val="00564447"/>
    <w:rsid w:val="005C44D4"/>
    <w:rsid w:val="005C6FFB"/>
    <w:rsid w:val="005F3F0E"/>
    <w:rsid w:val="00641B79"/>
    <w:rsid w:val="006434AF"/>
    <w:rsid w:val="00657935"/>
    <w:rsid w:val="0066588B"/>
    <w:rsid w:val="00674881"/>
    <w:rsid w:val="0068006E"/>
    <w:rsid w:val="006A5C21"/>
    <w:rsid w:val="006C25AC"/>
    <w:rsid w:val="006D0DAB"/>
    <w:rsid w:val="006F3CD5"/>
    <w:rsid w:val="00702DEC"/>
    <w:rsid w:val="0077361D"/>
    <w:rsid w:val="00782380"/>
    <w:rsid w:val="00783355"/>
    <w:rsid w:val="00784A5B"/>
    <w:rsid w:val="0079493B"/>
    <w:rsid w:val="007C0B2F"/>
    <w:rsid w:val="007C29FA"/>
    <w:rsid w:val="007D7312"/>
    <w:rsid w:val="007E19F9"/>
    <w:rsid w:val="008029B4"/>
    <w:rsid w:val="00815FE8"/>
    <w:rsid w:val="00861F43"/>
    <w:rsid w:val="008A7677"/>
    <w:rsid w:val="008A7CFF"/>
    <w:rsid w:val="008C34CB"/>
    <w:rsid w:val="009010DC"/>
    <w:rsid w:val="00914913"/>
    <w:rsid w:val="009D7B44"/>
    <w:rsid w:val="009E187C"/>
    <w:rsid w:val="009E5D4F"/>
    <w:rsid w:val="00A12251"/>
    <w:rsid w:val="00A245F2"/>
    <w:rsid w:val="00A510CF"/>
    <w:rsid w:val="00A77DC2"/>
    <w:rsid w:val="00AA463B"/>
    <w:rsid w:val="00AC0DE2"/>
    <w:rsid w:val="00AC2A7A"/>
    <w:rsid w:val="00AD2CA9"/>
    <w:rsid w:val="00AD62D4"/>
    <w:rsid w:val="00B10DC2"/>
    <w:rsid w:val="00B357FB"/>
    <w:rsid w:val="00B47537"/>
    <w:rsid w:val="00B526F9"/>
    <w:rsid w:val="00B555E0"/>
    <w:rsid w:val="00B849EF"/>
    <w:rsid w:val="00B86E35"/>
    <w:rsid w:val="00BA081D"/>
    <w:rsid w:val="00BC591F"/>
    <w:rsid w:val="00C267F1"/>
    <w:rsid w:val="00C354D5"/>
    <w:rsid w:val="00C641E4"/>
    <w:rsid w:val="00C73F96"/>
    <w:rsid w:val="00CD13BB"/>
    <w:rsid w:val="00D115B1"/>
    <w:rsid w:val="00D64A49"/>
    <w:rsid w:val="00D66AF9"/>
    <w:rsid w:val="00D81378"/>
    <w:rsid w:val="00DA41A9"/>
    <w:rsid w:val="00DB15C6"/>
    <w:rsid w:val="00DB269A"/>
    <w:rsid w:val="00DB33C2"/>
    <w:rsid w:val="00DC6A63"/>
    <w:rsid w:val="00E36262"/>
    <w:rsid w:val="00E56424"/>
    <w:rsid w:val="00E65727"/>
    <w:rsid w:val="00E8133F"/>
    <w:rsid w:val="00EA25B9"/>
    <w:rsid w:val="00EB0AEB"/>
    <w:rsid w:val="00EC0589"/>
    <w:rsid w:val="00F07F96"/>
    <w:rsid w:val="00F33A14"/>
    <w:rsid w:val="00F44F3A"/>
    <w:rsid w:val="00F76EEE"/>
    <w:rsid w:val="00FC5253"/>
    <w:rsid w:val="00FD0896"/>
    <w:rsid w:val="00F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EF1F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41B79"/>
    <w:rPr>
      <w:rFonts w:ascii="Tahoma" w:hAnsi="Tahoma" w:cs="Tahoma"/>
      <w:sz w:val="16"/>
      <w:szCs w:val="16"/>
    </w:rPr>
  </w:style>
  <w:style w:type="paragraph" w:customStyle="1" w:styleId="Standard1">
    <w:name w:val="Standard1"/>
    <w:basedOn w:val="Normal"/>
    <w:rsid w:val="00245DEB"/>
    <w:pPr>
      <w:spacing w:before="60" w:after="60"/>
    </w:pPr>
  </w:style>
  <w:style w:type="character" w:styleId="Hyperlink">
    <w:name w:val="Hyperlink"/>
    <w:basedOn w:val="DefaultParagraphFont"/>
    <w:rsid w:val="005C44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3F0E"/>
    <w:pPr>
      <w:ind w:left="720"/>
      <w:contextualSpacing/>
    </w:pPr>
  </w:style>
  <w:style w:type="table" w:styleId="TableGrid">
    <w:name w:val="Table Grid"/>
    <w:basedOn w:val="TableNormal"/>
    <w:rsid w:val="00407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\AppData\Roaming\Microsoft\Templates\Agenda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wizard.Wiz</Template>
  <TotalTime>0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2 Initial Meeting</vt:lpstr>
    </vt:vector>
  </TitlesOfParts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2 Initial Meeting</dc:title>
  <dc:subject>Database changes status</dc:subject>
  <dc:creator/>
  <cp:lastModifiedBy/>
  <cp:revision>1</cp:revision>
  <dcterms:created xsi:type="dcterms:W3CDTF">2019-10-01T12:03:00Z</dcterms:created>
  <dcterms:modified xsi:type="dcterms:W3CDTF">2019-11-23T16:36:00Z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TC062070701033</vt:lpwstr>
  </property>
</Properties>
</file>