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6BDC1D3A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76257474" w14:textId="02CF1322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976BD1">
              <w:rPr>
                <w:b/>
                <w:sz w:val="36"/>
                <w:szCs w:val="36"/>
              </w:rPr>
              <w:t>8</w:t>
            </w:r>
          </w:p>
          <w:p w14:paraId="15F18287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1E1E91AE" w14:textId="06B86180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976BD1">
              <w:rPr>
                <w:bCs/>
                <w:sz w:val="24"/>
              </w:rPr>
              <w:t>January</w:t>
            </w:r>
            <w:r w:rsidRPr="00A510CF">
              <w:rPr>
                <w:bCs/>
                <w:sz w:val="24"/>
              </w:rPr>
              <w:t xml:space="preserve"> </w:t>
            </w:r>
            <w:r w:rsidR="00976BD1">
              <w:rPr>
                <w:bCs/>
                <w:sz w:val="24"/>
              </w:rPr>
              <w:t>09</w:t>
            </w:r>
            <w:r w:rsidRPr="00A510CF">
              <w:rPr>
                <w:bCs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2C3BC858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976BD1" w:rsidRPr="00976BD1">
              <w:rPr>
                <w:bCs/>
                <w:sz w:val="24"/>
              </w:rPr>
              <w:t>6</w:t>
            </w:r>
            <w:r w:rsidRPr="00A510CF">
              <w:rPr>
                <w:bCs/>
                <w:sz w:val="24"/>
              </w:rPr>
              <w:t>.</w:t>
            </w:r>
            <w:r w:rsidR="008A7677">
              <w:rPr>
                <w:bCs/>
                <w:sz w:val="24"/>
              </w:rPr>
              <w:t>0</w:t>
            </w:r>
            <w:r w:rsidRPr="00A510CF">
              <w:rPr>
                <w:bCs/>
                <w:sz w:val="24"/>
              </w:rPr>
              <w:t xml:space="preserve">0pm – </w:t>
            </w:r>
            <w:r w:rsidR="00976BD1">
              <w:rPr>
                <w:bCs/>
                <w:sz w:val="24"/>
              </w:rPr>
              <w:t>7</w:t>
            </w:r>
            <w:r w:rsidRPr="00A510CF">
              <w:rPr>
                <w:bCs/>
                <w:sz w:val="24"/>
              </w:rPr>
              <w:t>.</w:t>
            </w:r>
            <w:r w:rsidR="00976BD1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>0pm</w:t>
            </w: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32D3AE49" w:rsidR="00A510CF" w:rsidRDefault="008A7677" w:rsidP="0044595B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Cs/>
                <w:sz w:val="24"/>
              </w:rPr>
              <w:t>Casa Loma Campus Library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782380">
        <w:trPr>
          <w:trHeight w:val="711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166F7A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346BD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346BD2" w:rsidRDefault="00346BD2" w:rsidP="00346BD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257DA7A2" w:rsidR="00346BD2" w:rsidRDefault="00346BD2" w:rsidP="00346BD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</w:t>
            </w:r>
            <w:r w:rsidR="00341AD2">
              <w:t>7</w:t>
            </w:r>
            <w:r>
              <w:t xml:space="preserve"> document</w:t>
            </w:r>
            <w:r w:rsidR="00341AD2">
              <w:t xml:space="preserve"> and the Final Presentation </w:t>
            </w:r>
            <w:r w:rsidR="00C13A53">
              <w:t>f</w:t>
            </w:r>
            <w:r w:rsidR="00341AD2">
              <w:t>eedback</w:t>
            </w:r>
            <w:r w:rsidR="00B47537">
              <w:t xml:space="preserve">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5238E65A" w:rsidR="00346BD2" w:rsidRDefault="00EC0589" w:rsidP="00346BD2">
            <w:pPr>
              <w:pStyle w:val="Standard1"/>
              <w:spacing w:before="120" w:after="120"/>
            </w:pPr>
            <w:r>
              <w:t>Mahdi</w:t>
            </w:r>
            <w:r w:rsidR="00346BD2"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68EA51E1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449AE323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  <w:tr w:rsidR="00346BD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3167CD29" w:rsidR="00346BD2" w:rsidRDefault="00FB271C" w:rsidP="00346BD2">
            <w:pPr>
              <w:pStyle w:val="Standard1"/>
              <w:spacing w:before="120" w:after="120"/>
            </w:pPr>
            <w:r w:rsidRPr="00FB271C">
              <w:t>Overview the current state of project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183F8489" w:rsidR="00346BD2" w:rsidRDefault="007C29FA" w:rsidP="00346BD2">
            <w:pPr>
              <w:pStyle w:val="Standard1"/>
              <w:spacing w:before="120" w:after="120"/>
            </w:pPr>
            <w:r>
              <w:t xml:space="preserve">Every team member </w:t>
            </w:r>
            <w:r w:rsidR="00EC0589">
              <w:t>reported on their</w:t>
            </w:r>
            <w:r>
              <w:t xml:space="preserve"> progress they are making</w:t>
            </w:r>
            <w:r w:rsidR="007634C0">
              <w:t>. Based on that, overall project health was evaluated and documented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3815176F" w:rsidR="00346BD2" w:rsidRDefault="00B555E0" w:rsidP="00346BD2">
            <w:pPr>
              <w:pStyle w:val="Standard1"/>
              <w:spacing w:before="120" w:after="120"/>
            </w:pPr>
            <w:r>
              <w:t xml:space="preserve">All team members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2F2C094B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60D0D21B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  <w:tr w:rsidR="00346BD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6374E333" w:rsidR="00346BD2" w:rsidRDefault="00FB271C" w:rsidP="00346BD2">
            <w:pPr>
              <w:pStyle w:val="Standard1"/>
              <w:spacing w:before="120" w:after="120"/>
            </w:pPr>
            <w:r w:rsidRPr="00FB271C">
              <w:t xml:space="preserve">Discuss the tasks of sprint </w:t>
            </w:r>
            <w:r>
              <w:t>5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4B9EAD48" w:rsidR="00346BD2" w:rsidRDefault="00876695" w:rsidP="00346BD2">
            <w:pPr>
              <w:pStyle w:val="Standard1"/>
              <w:spacing w:before="120" w:after="120"/>
            </w:pPr>
            <w:r>
              <w:t>Discuss the deliverables of sprint 5 and make sure everyone understands what is to be done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64FFCEDB" w:rsidR="00346BD2" w:rsidRDefault="00255BC4" w:rsidP="00346BD2">
            <w:pPr>
              <w:pStyle w:val="Standard1"/>
              <w:spacing w:before="120" w:after="120"/>
            </w:pPr>
            <w:r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051DDD85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4F20578E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  <w:tr w:rsidR="00346BD2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05162290" w:rsidR="00346BD2" w:rsidRDefault="00FD158B" w:rsidP="00346BD2">
            <w:pPr>
              <w:pStyle w:val="Standard1"/>
              <w:spacing w:before="120" w:after="120"/>
            </w:pPr>
            <w:r>
              <w:t>D</w:t>
            </w:r>
            <w:r w:rsidR="00FB271C" w:rsidRPr="00FB271C">
              <w:t>istribute the workload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7E09D036" w:rsidR="00346BD2" w:rsidRDefault="00876695" w:rsidP="00346BD2">
            <w:pPr>
              <w:pStyle w:val="Standard1"/>
              <w:spacing w:before="120" w:after="120"/>
            </w:pPr>
            <w:r>
              <w:t>Gather the members’ availability; divide the tasks based on the available time slots, everyone’s skillset and personal preferences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059FF104" w:rsidR="00346BD2" w:rsidRDefault="00EC0589" w:rsidP="00346BD2">
            <w:pPr>
              <w:pStyle w:val="Standard1"/>
              <w:spacing w:before="120" w:after="120"/>
            </w:pPr>
            <w:r>
              <w:t>Parisa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421ED5E2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3C7C3D59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  <w:tr w:rsidR="00FB271C" w14:paraId="24CEE3CA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24A4BC" w14:textId="781E09D5" w:rsidR="00FB271C" w:rsidRPr="00FB271C" w:rsidRDefault="00FB271C" w:rsidP="00346BD2">
            <w:pPr>
              <w:pStyle w:val="Standard1"/>
              <w:spacing w:before="120" w:after="120"/>
            </w:pPr>
            <w:r w:rsidRPr="00FB271C">
              <w:t>Document the conversation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841B" w14:textId="269E0327" w:rsidR="00FB271C" w:rsidRDefault="00FB271C" w:rsidP="00346BD2">
            <w:pPr>
              <w:pStyle w:val="Standard1"/>
              <w:spacing w:before="120" w:after="120"/>
            </w:pPr>
            <w:r w:rsidRPr="00FB271C">
              <w:t>Write down the highlights of the meeting; work on the Minutes of Meeting #</w:t>
            </w:r>
            <w:r>
              <w:t>8</w:t>
            </w:r>
            <w:r w:rsidRPr="00FB271C"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68E86A" w14:textId="268E1C4E" w:rsidR="00FB271C" w:rsidRDefault="001B09E3" w:rsidP="00346BD2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8CD81" w14:textId="15AE09FF" w:rsidR="00FB271C" w:rsidRPr="00B47537" w:rsidRDefault="001B09E3" w:rsidP="00346BD2">
            <w:pPr>
              <w:pStyle w:val="Standard1"/>
              <w:spacing w:before="120" w:after="120"/>
            </w:pPr>
            <w:r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07AAC" w14:textId="4F9EE7A2" w:rsidR="00FB271C" w:rsidRPr="00B47537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  <w:tr w:rsidR="00346BD2" w14:paraId="0CA0A267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1D20D24F" w:rsidR="00346BD2" w:rsidRDefault="00346BD2" w:rsidP="00346BD2">
            <w:pPr>
              <w:pStyle w:val="Standard1"/>
              <w:spacing w:before="120" w:after="120"/>
            </w:pPr>
            <w:r>
              <w:t>Agree on the next meeting</w:t>
            </w:r>
            <w:r w:rsidR="00FB271C">
              <w:t>’s</w:t>
            </w:r>
            <w:r>
              <w:t xml:space="preserve">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3CC88D37" w:rsidR="00346BD2" w:rsidRDefault="00346BD2" w:rsidP="00346BD2">
            <w:pPr>
              <w:pStyle w:val="Standard1"/>
              <w:spacing w:before="120" w:after="120"/>
            </w:pPr>
            <w:r>
              <w:t>Date:</w:t>
            </w:r>
            <w:r w:rsidR="00DB15C6">
              <w:t xml:space="preserve"> </w:t>
            </w:r>
            <w:r w:rsidR="00C85FE4">
              <w:t>January</w:t>
            </w:r>
            <w:r w:rsidR="00B47537">
              <w:t xml:space="preserve"> </w:t>
            </w:r>
            <w:r w:rsidR="00C85FE4">
              <w:t>17</w:t>
            </w:r>
            <w:r w:rsidR="00DB15C6">
              <w:t>, 2019</w:t>
            </w:r>
          </w:p>
          <w:p w14:paraId="62313E87" w14:textId="625B009D" w:rsidR="00346BD2" w:rsidRDefault="00346BD2" w:rsidP="00346BD2">
            <w:pPr>
              <w:pStyle w:val="Standard1"/>
              <w:spacing w:before="120" w:after="120"/>
            </w:pPr>
            <w:r>
              <w:t xml:space="preserve">Time: </w:t>
            </w:r>
            <w:r w:rsidR="00C85FE4">
              <w:t>2.30</w:t>
            </w:r>
            <w:r w:rsidR="00DB15C6">
              <w:t xml:space="preserve">pm – </w:t>
            </w:r>
            <w:r w:rsidR="00C85FE4">
              <w:t>3</w:t>
            </w:r>
            <w:r w:rsidR="00B86E35">
              <w:t>.30</w:t>
            </w:r>
            <w:r w:rsidR="00DB15C6">
              <w:t>pm</w:t>
            </w:r>
          </w:p>
          <w:p w14:paraId="1638A693" w14:textId="1C03186C" w:rsidR="00346BD2" w:rsidRDefault="00346BD2" w:rsidP="00346BD2">
            <w:pPr>
              <w:pStyle w:val="Standard1"/>
              <w:spacing w:before="120" w:after="120"/>
            </w:pPr>
            <w:r>
              <w:t>Location:</w:t>
            </w:r>
            <w:r w:rsidR="00C85FE4">
              <w:t xml:space="preserve"> TBD</w:t>
            </w:r>
          </w:p>
          <w:p w14:paraId="6236B5EB" w14:textId="32B72EA8" w:rsidR="00976BD1" w:rsidRDefault="00346BD2" w:rsidP="00346BD2">
            <w:pPr>
              <w:pStyle w:val="Standard1"/>
              <w:spacing w:before="120" w:after="120"/>
            </w:pPr>
            <w:r>
              <w:t xml:space="preserve">Agenda: </w:t>
            </w:r>
            <w:r w:rsidR="00E17915">
              <w:t>review the sprint progress, redistribute the workload, if necessary</w:t>
            </w:r>
            <w:r w:rsidR="00C00016">
              <w:t>; document the meeting</w:t>
            </w:r>
            <w:bookmarkStart w:id="5" w:name="_GoBack"/>
            <w:bookmarkEnd w:id="5"/>
          </w:p>
          <w:p w14:paraId="121EECC6" w14:textId="793761F1" w:rsidR="00346BD2" w:rsidRPr="0068006E" w:rsidRDefault="00346BD2" w:rsidP="00346BD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99630BA" w14:textId="77777777" w:rsidR="00346BD2" w:rsidRPr="00166F7A" w:rsidRDefault="00166F7A" w:rsidP="00346BD2">
            <w:r w:rsidRPr="00166F7A">
              <w:t xml:space="preserve">Team member 1: Vladyslav Bordiug                            </w:t>
            </w:r>
          </w:p>
          <w:p w14:paraId="61D7F70E" w14:textId="77777777" w:rsidR="00166F7A" w:rsidRPr="00166F7A" w:rsidRDefault="00166F7A" w:rsidP="00346BD2">
            <w:r w:rsidRPr="00166F7A">
              <w:t xml:space="preserve">Team member 2: Parisa Khataei </w:t>
            </w:r>
          </w:p>
          <w:p w14:paraId="352DC9B9" w14:textId="77777777" w:rsidR="00346BD2" w:rsidRPr="00166F7A" w:rsidRDefault="00166F7A" w:rsidP="00346BD2">
            <w:r w:rsidRPr="00166F7A">
              <w:t xml:space="preserve">Team member 3: Nadezhda Mokhireva                             </w:t>
            </w:r>
          </w:p>
          <w:p w14:paraId="20DEBF32" w14:textId="38A09ECA" w:rsidR="00346BD2" w:rsidRPr="0016291E" w:rsidRDefault="00166F7A" w:rsidP="00346BD2">
            <w:pPr>
              <w:rPr>
                <w:lang w:val="en-GB"/>
              </w:rPr>
            </w:pPr>
            <w:r w:rsidRPr="00166F7A">
              <w:t xml:space="preserve">Team member 4: </w:t>
            </w:r>
            <w:r w:rsidR="00346BD2" w:rsidRPr="00166F7A">
              <w:t>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346BD2" w:rsidRDefault="00DB15C6" w:rsidP="00346BD2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6F61263F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1B848804" w:rsidR="00346BD2" w:rsidRDefault="001B09E3" w:rsidP="00346BD2">
            <w:pPr>
              <w:pStyle w:val="Standard1"/>
              <w:spacing w:before="120" w:after="120"/>
            </w:pPr>
            <w:r w:rsidRPr="001B09E3">
              <w:t>January 9, 2020</w:t>
            </w:r>
          </w:p>
        </w:tc>
      </w:tr>
    </w:tbl>
    <w:p w14:paraId="0982F601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0D5B"/>
    <w:rsid w:val="0016291E"/>
    <w:rsid w:val="00166F7A"/>
    <w:rsid w:val="00187519"/>
    <w:rsid w:val="0019258F"/>
    <w:rsid w:val="001B09E3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41AD2"/>
    <w:rsid w:val="00346BD2"/>
    <w:rsid w:val="00386AD2"/>
    <w:rsid w:val="003A2AAC"/>
    <w:rsid w:val="003D0276"/>
    <w:rsid w:val="003D2877"/>
    <w:rsid w:val="004070FC"/>
    <w:rsid w:val="0044595B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A5C21"/>
    <w:rsid w:val="006C25AC"/>
    <w:rsid w:val="006D0DAB"/>
    <w:rsid w:val="006F3CD5"/>
    <w:rsid w:val="00702DEC"/>
    <w:rsid w:val="007634C0"/>
    <w:rsid w:val="0077361D"/>
    <w:rsid w:val="00782380"/>
    <w:rsid w:val="00783355"/>
    <w:rsid w:val="00784A5B"/>
    <w:rsid w:val="0079493B"/>
    <w:rsid w:val="007C0B2F"/>
    <w:rsid w:val="007C29FA"/>
    <w:rsid w:val="007D7312"/>
    <w:rsid w:val="007E19F9"/>
    <w:rsid w:val="008029B4"/>
    <w:rsid w:val="00815FE8"/>
    <w:rsid w:val="00861F43"/>
    <w:rsid w:val="00876695"/>
    <w:rsid w:val="00890875"/>
    <w:rsid w:val="008A7677"/>
    <w:rsid w:val="008A7CFF"/>
    <w:rsid w:val="008C34CB"/>
    <w:rsid w:val="009010DC"/>
    <w:rsid w:val="00914913"/>
    <w:rsid w:val="00976BD1"/>
    <w:rsid w:val="009D7B44"/>
    <w:rsid w:val="009E187C"/>
    <w:rsid w:val="009E5D4F"/>
    <w:rsid w:val="00A12251"/>
    <w:rsid w:val="00A245F2"/>
    <w:rsid w:val="00A510CF"/>
    <w:rsid w:val="00A77DC2"/>
    <w:rsid w:val="00AA463B"/>
    <w:rsid w:val="00AC0DE2"/>
    <w:rsid w:val="00AC2A7A"/>
    <w:rsid w:val="00AD2CA9"/>
    <w:rsid w:val="00AD62D4"/>
    <w:rsid w:val="00B10DC2"/>
    <w:rsid w:val="00B357FB"/>
    <w:rsid w:val="00B47537"/>
    <w:rsid w:val="00B526F9"/>
    <w:rsid w:val="00B555E0"/>
    <w:rsid w:val="00B849EF"/>
    <w:rsid w:val="00B86E35"/>
    <w:rsid w:val="00BA081D"/>
    <w:rsid w:val="00BC591F"/>
    <w:rsid w:val="00C00016"/>
    <w:rsid w:val="00C13A53"/>
    <w:rsid w:val="00C267F1"/>
    <w:rsid w:val="00C354D5"/>
    <w:rsid w:val="00C641E4"/>
    <w:rsid w:val="00C73F96"/>
    <w:rsid w:val="00C85FE4"/>
    <w:rsid w:val="00CD13BB"/>
    <w:rsid w:val="00D115B1"/>
    <w:rsid w:val="00D64A49"/>
    <w:rsid w:val="00D66AF9"/>
    <w:rsid w:val="00D81378"/>
    <w:rsid w:val="00DA41A9"/>
    <w:rsid w:val="00DB15C6"/>
    <w:rsid w:val="00DB269A"/>
    <w:rsid w:val="00DB33C2"/>
    <w:rsid w:val="00DC6A63"/>
    <w:rsid w:val="00E17915"/>
    <w:rsid w:val="00E36262"/>
    <w:rsid w:val="00E56424"/>
    <w:rsid w:val="00E65727"/>
    <w:rsid w:val="00E8133F"/>
    <w:rsid w:val="00EA25B9"/>
    <w:rsid w:val="00EB0AEB"/>
    <w:rsid w:val="00EC0589"/>
    <w:rsid w:val="00F07F96"/>
    <w:rsid w:val="00F27941"/>
    <w:rsid w:val="00F44F3A"/>
    <w:rsid w:val="00F76EEE"/>
    <w:rsid w:val="00FB271C"/>
    <w:rsid w:val="00FC5253"/>
    <w:rsid w:val="00FD0896"/>
    <w:rsid w:val="00FD158B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2020-01-09T20:51:00Z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