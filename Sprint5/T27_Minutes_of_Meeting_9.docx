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162AD47D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4A1E77">
              <w:rPr>
                <w:b/>
                <w:sz w:val="36"/>
                <w:szCs w:val="36"/>
              </w:rPr>
              <w:t>I</w:t>
            </w:r>
          </w:p>
          <w:p w14:paraId="76257474" w14:textId="0065CA57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EF4983">
              <w:rPr>
                <w:b/>
                <w:sz w:val="36"/>
                <w:szCs w:val="36"/>
              </w:rPr>
              <w:t>9</w:t>
            </w:r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514B9B0D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7E69F7">
              <w:rPr>
                <w:bCs/>
                <w:sz w:val="24"/>
              </w:rPr>
              <w:t>January 17</w:t>
            </w:r>
            <w:r w:rsidRPr="00A510CF">
              <w:rPr>
                <w:bCs/>
                <w:sz w:val="24"/>
              </w:rPr>
              <w:t>, 20</w:t>
            </w:r>
            <w:r w:rsidR="007E69F7">
              <w:rPr>
                <w:bCs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67BA7849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803F4B" w:rsidRPr="00803F4B">
              <w:rPr>
                <w:bCs/>
                <w:sz w:val="24"/>
              </w:rPr>
              <w:t>2</w:t>
            </w:r>
            <w:r w:rsidRPr="00803F4B">
              <w:rPr>
                <w:bCs/>
                <w:sz w:val="24"/>
              </w:rPr>
              <w:t>.</w:t>
            </w:r>
            <w:r w:rsidR="00803F4B" w:rsidRPr="00803F4B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 xml:space="preserve">0pm – </w:t>
            </w:r>
            <w:r w:rsidR="00803F4B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>.</w:t>
            </w:r>
            <w:r w:rsidR="00803F4B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>0pm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34372061" w:rsidR="00A510CF" w:rsidRDefault="00803F4B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Cs/>
                <w:sz w:val="24"/>
              </w:rPr>
              <w:t>Toronto Public Library Weston Branch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469C0753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</w:t>
            </w:r>
            <w:r w:rsidR="00670956">
              <w:t>8</w:t>
            </w:r>
            <w:r>
              <w:t xml:space="preserve"> document</w:t>
            </w:r>
            <w:r w:rsidR="00B47537">
              <w:t xml:space="preserve">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1DAB8B01" w:rsidR="00346BD2" w:rsidRDefault="00EF16B9" w:rsidP="00346BD2">
            <w:pPr>
              <w:pStyle w:val="Standard1"/>
              <w:spacing w:before="120" w:after="120"/>
            </w:pPr>
            <w:r>
              <w:t>Parisa</w:t>
            </w:r>
            <w:r w:rsidR="00346BD2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18FFAEC8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2169ECB3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0AA491EE" w:rsidR="00346BD2" w:rsidRDefault="00B555E0" w:rsidP="00346BD2">
            <w:pPr>
              <w:pStyle w:val="Standard1"/>
              <w:spacing w:before="120" w:after="120"/>
            </w:pPr>
            <w:r>
              <w:t xml:space="preserve">Discuss </w:t>
            </w:r>
            <w:r w:rsidR="00346BD2">
              <w:t xml:space="preserve">the </w:t>
            </w:r>
            <w:r>
              <w:t xml:space="preserve">sprint </w:t>
            </w:r>
            <w:r w:rsidR="00150D5B">
              <w:t>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639CE4F4" w:rsidR="00346BD2" w:rsidRDefault="007C29FA" w:rsidP="00346BD2">
            <w:pPr>
              <w:pStyle w:val="Standard1"/>
              <w:spacing w:before="120" w:after="120"/>
            </w:pPr>
            <w:r>
              <w:t xml:space="preserve">Every team member </w:t>
            </w:r>
            <w:r w:rsidR="00EC0589">
              <w:t>reported on their</w:t>
            </w:r>
            <w:r>
              <w:t xml:space="preserve"> progress they are making</w:t>
            </w:r>
            <w:r w:rsidR="00926D57">
              <w:t>; everyone participated in the discussion and gave their opinion on whether changes to workload distribution should be made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3140BA70" w:rsidR="00346BD2" w:rsidRDefault="00EE3050" w:rsidP="00346BD2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2C0F703D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0D06EE17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2CF3992E" w:rsidR="00346BD2" w:rsidRDefault="00176DDC" w:rsidP="00346BD2">
            <w:pPr>
              <w:pStyle w:val="Standard1"/>
              <w:spacing w:before="120" w:after="120"/>
            </w:pPr>
            <w:r>
              <w:t>Redistribute the workload</w:t>
            </w:r>
            <w:r w:rsidR="00255BC4">
              <w:t xml:space="preserve">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49DAE9A7" w:rsidR="00346BD2" w:rsidRDefault="007D5D5B" w:rsidP="00346BD2">
            <w:pPr>
              <w:pStyle w:val="Standard1"/>
              <w:spacing w:before="120" w:after="120"/>
            </w:pPr>
            <w:r>
              <w:t>Changes were made to the work allocation for the database management, as the person in charge requested help</w:t>
            </w:r>
            <w:bookmarkStart w:id="5" w:name="_GoBack"/>
            <w:bookmarkEnd w:id="5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733AFDF2" w:rsidR="00346BD2" w:rsidRDefault="00255BC4" w:rsidP="00346BD2">
            <w:pPr>
              <w:pStyle w:val="Standard1"/>
              <w:spacing w:before="120" w:after="120"/>
            </w:pPr>
            <w:r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0CDF67A7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3C1A4946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346BD2" w:rsidRDefault="00346BD2" w:rsidP="00346BD2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2D65450D" w:rsidR="00346BD2" w:rsidRDefault="00246E97" w:rsidP="00346BD2">
            <w:pPr>
              <w:pStyle w:val="Standard1"/>
              <w:spacing w:before="120" w:after="120"/>
            </w:pPr>
            <w:r>
              <w:t xml:space="preserve">Write down the </w:t>
            </w:r>
            <w:r w:rsidR="00784A5B">
              <w:t xml:space="preserve">highlights of </w:t>
            </w:r>
            <w:r>
              <w:t>the meeting</w:t>
            </w:r>
            <w:r w:rsidR="002E2E9F">
              <w:t xml:space="preserve"> in </w:t>
            </w:r>
            <w:r>
              <w:t>the Minutes of Meeting #</w:t>
            </w:r>
            <w:r w:rsidR="00176DDC">
              <w:t>8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690EAE07" w:rsidR="00346BD2" w:rsidRDefault="006B3431" w:rsidP="00346BD2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50B0DF7C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10D3D62E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3E4E7C9C" w:rsidR="00346BD2" w:rsidRDefault="00346BD2" w:rsidP="00346BD2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304AD2E3" w:rsidR="00346BD2" w:rsidRDefault="00346BD2" w:rsidP="00346BD2">
            <w:pPr>
              <w:pStyle w:val="Standard1"/>
              <w:spacing w:before="120" w:after="120"/>
            </w:pPr>
            <w:r>
              <w:t>Date:</w:t>
            </w:r>
            <w:r w:rsidR="00DB15C6">
              <w:t xml:space="preserve"> </w:t>
            </w:r>
            <w:r w:rsidR="006E7571">
              <w:t xml:space="preserve">January </w:t>
            </w:r>
            <w:r w:rsidR="00D941F4">
              <w:t>21</w:t>
            </w:r>
            <w:r w:rsidR="00DB15C6">
              <w:t>, 2019</w:t>
            </w:r>
          </w:p>
          <w:p w14:paraId="62313E87" w14:textId="698BD7D6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EA771B">
              <w:t>2.30</w:t>
            </w:r>
            <w:r w:rsidR="00DB15C6">
              <w:t xml:space="preserve">pm – </w:t>
            </w:r>
            <w:r w:rsidR="00EA771B">
              <w:t>3</w:t>
            </w:r>
            <w:r w:rsidR="00B86E35">
              <w:t>.</w:t>
            </w:r>
            <w:r w:rsidR="005760F0">
              <w:t>0</w:t>
            </w:r>
            <w:r w:rsidR="00B86E35">
              <w:t>0</w:t>
            </w:r>
            <w:r w:rsidR="00DB15C6">
              <w:t>pm</w:t>
            </w:r>
          </w:p>
          <w:p w14:paraId="1638A693" w14:textId="1875EF02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DB15C6">
              <w:t xml:space="preserve"> </w:t>
            </w:r>
            <w:r w:rsidR="00EA771B">
              <w:t>Toronto Public Library (Weston Branch)</w:t>
            </w:r>
          </w:p>
          <w:p w14:paraId="3E258943" w14:textId="2DA70F5D" w:rsidR="00346BD2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DC4F35">
              <w:t>review sprint progress, submit the work</w:t>
            </w:r>
          </w:p>
          <w:p w14:paraId="121EECC6" w14:textId="793761F1" w:rsidR="00346BD2" w:rsidRPr="0068006E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99630BA" w14:textId="77777777" w:rsidR="00346BD2" w:rsidRPr="00166F7A" w:rsidRDefault="00166F7A" w:rsidP="00346BD2">
            <w:r w:rsidRPr="00166F7A">
              <w:t xml:space="preserve">Team member 1: Vladyslav Bordiug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Khataei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>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346BD2" w:rsidRDefault="00DB15C6" w:rsidP="00346BD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5CB6F350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75423502" w:rsidR="00346BD2" w:rsidRDefault="00B545D8" w:rsidP="00346BD2">
            <w:pPr>
              <w:pStyle w:val="Standard1"/>
              <w:spacing w:before="120" w:after="120"/>
            </w:pPr>
            <w:r w:rsidRPr="00B545D8">
              <w:rPr>
                <w:bCs/>
              </w:rPr>
              <w:t>January 17, 2020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0D5B"/>
    <w:rsid w:val="0016291E"/>
    <w:rsid w:val="00166F7A"/>
    <w:rsid w:val="00176DDC"/>
    <w:rsid w:val="00187519"/>
    <w:rsid w:val="0019258F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E2E9F"/>
    <w:rsid w:val="002E4C88"/>
    <w:rsid w:val="002F0D1C"/>
    <w:rsid w:val="002F2A5F"/>
    <w:rsid w:val="00317406"/>
    <w:rsid w:val="00346BD2"/>
    <w:rsid w:val="00386AD2"/>
    <w:rsid w:val="003A2AAC"/>
    <w:rsid w:val="003D0276"/>
    <w:rsid w:val="003D2877"/>
    <w:rsid w:val="004070FC"/>
    <w:rsid w:val="0044595B"/>
    <w:rsid w:val="00445966"/>
    <w:rsid w:val="00476EF0"/>
    <w:rsid w:val="004A1E77"/>
    <w:rsid w:val="004C7374"/>
    <w:rsid w:val="004E2405"/>
    <w:rsid w:val="00534F83"/>
    <w:rsid w:val="00564447"/>
    <w:rsid w:val="005760F0"/>
    <w:rsid w:val="005C44D4"/>
    <w:rsid w:val="005F3F0E"/>
    <w:rsid w:val="00641B79"/>
    <w:rsid w:val="006434AF"/>
    <w:rsid w:val="00657935"/>
    <w:rsid w:val="0066588B"/>
    <w:rsid w:val="00670956"/>
    <w:rsid w:val="00674881"/>
    <w:rsid w:val="0068006E"/>
    <w:rsid w:val="006A5C21"/>
    <w:rsid w:val="006B3431"/>
    <w:rsid w:val="006C25AC"/>
    <w:rsid w:val="006D0DAB"/>
    <w:rsid w:val="006E7571"/>
    <w:rsid w:val="006F3CD5"/>
    <w:rsid w:val="00702DEC"/>
    <w:rsid w:val="0077361D"/>
    <w:rsid w:val="00782380"/>
    <w:rsid w:val="00783355"/>
    <w:rsid w:val="00784A5B"/>
    <w:rsid w:val="0079493B"/>
    <w:rsid w:val="007C0B2F"/>
    <w:rsid w:val="007C29FA"/>
    <w:rsid w:val="007D5D5B"/>
    <w:rsid w:val="007D7312"/>
    <w:rsid w:val="007E19F9"/>
    <w:rsid w:val="007E69F7"/>
    <w:rsid w:val="008029B4"/>
    <w:rsid w:val="00803F4B"/>
    <w:rsid w:val="00815FE8"/>
    <w:rsid w:val="00861F43"/>
    <w:rsid w:val="008A7677"/>
    <w:rsid w:val="008A7CFF"/>
    <w:rsid w:val="008C34CB"/>
    <w:rsid w:val="009010DC"/>
    <w:rsid w:val="00914913"/>
    <w:rsid w:val="00926D57"/>
    <w:rsid w:val="009D7B44"/>
    <w:rsid w:val="009E187C"/>
    <w:rsid w:val="009E5D4F"/>
    <w:rsid w:val="00A12251"/>
    <w:rsid w:val="00A245F2"/>
    <w:rsid w:val="00A510CF"/>
    <w:rsid w:val="00A77DC2"/>
    <w:rsid w:val="00AA463B"/>
    <w:rsid w:val="00AC0DE2"/>
    <w:rsid w:val="00AC2A7A"/>
    <w:rsid w:val="00AD2CA9"/>
    <w:rsid w:val="00AD62D4"/>
    <w:rsid w:val="00B10DC2"/>
    <w:rsid w:val="00B357FB"/>
    <w:rsid w:val="00B47537"/>
    <w:rsid w:val="00B526F9"/>
    <w:rsid w:val="00B545D8"/>
    <w:rsid w:val="00B555E0"/>
    <w:rsid w:val="00B849EF"/>
    <w:rsid w:val="00B86E35"/>
    <w:rsid w:val="00BA081D"/>
    <w:rsid w:val="00BC591F"/>
    <w:rsid w:val="00C267F1"/>
    <w:rsid w:val="00C354D5"/>
    <w:rsid w:val="00C641E4"/>
    <w:rsid w:val="00C73F96"/>
    <w:rsid w:val="00CD13BB"/>
    <w:rsid w:val="00D115B1"/>
    <w:rsid w:val="00D64A49"/>
    <w:rsid w:val="00D66AF9"/>
    <w:rsid w:val="00D81378"/>
    <w:rsid w:val="00D941F4"/>
    <w:rsid w:val="00DA41A9"/>
    <w:rsid w:val="00DB15C6"/>
    <w:rsid w:val="00DB269A"/>
    <w:rsid w:val="00DB33C2"/>
    <w:rsid w:val="00DC4F35"/>
    <w:rsid w:val="00DC6A63"/>
    <w:rsid w:val="00E36262"/>
    <w:rsid w:val="00E56424"/>
    <w:rsid w:val="00E65727"/>
    <w:rsid w:val="00E8133F"/>
    <w:rsid w:val="00EA25B9"/>
    <w:rsid w:val="00EA771B"/>
    <w:rsid w:val="00EB0AEB"/>
    <w:rsid w:val="00EC0589"/>
    <w:rsid w:val="00EE3050"/>
    <w:rsid w:val="00EF16B9"/>
    <w:rsid w:val="00EF4983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2020-01-09T22:01:00Z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