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162AD47D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A1E77">
              <w:rPr>
                <w:b/>
                <w:sz w:val="36"/>
                <w:szCs w:val="36"/>
              </w:rPr>
              <w:t>I</w:t>
            </w:r>
          </w:p>
          <w:p w14:paraId="76257474" w14:textId="70FB5A93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652FFD">
              <w:rPr>
                <w:b/>
                <w:sz w:val="36"/>
                <w:szCs w:val="36"/>
              </w:rPr>
              <w:t>10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552A5AC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7E69F7">
              <w:rPr>
                <w:bCs/>
                <w:sz w:val="24"/>
              </w:rPr>
              <w:t xml:space="preserve">January </w:t>
            </w:r>
            <w:r w:rsidR="00652FFD">
              <w:rPr>
                <w:bCs/>
                <w:sz w:val="24"/>
              </w:rPr>
              <w:t>27</w:t>
            </w:r>
            <w:r w:rsidRPr="00A510CF">
              <w:rPr>
                <w:bCs/>
                <w:sz w:val="24"/>
              </w:rPr>
              <w:t>, 20</w:t>
            </w:r>
            <w:r w:rsidR="007E69F7">
              <w:rPr>
                <w:bCs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63123581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652FFD" w:rsidRPr="00111678">
              <w:rPr>
                <w:bCs/>
                <w:sz w:val="24"/>
              </w:rPr>
              <w:t>4</w:t>
            </w:r>
            <w:r w:rsidRPr="00803F4B">
              <w:rPr>
                <w:bCs/>
                <w:sz w:val="24"/>
              </w:rPr>
              <w:t>.</w:t>
            </w:r>
            <w:r w:rsidR="00803F4B" w:rsidRP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 xml:space="preserve">0pm – </w:t>
            </w:r>
            <w:r w:rsidR="00652FFD">
              <w:rPr>
                <w:bCs/>
                <w:sz w:val="24"/>
              </w:rPr>
              <w:t>5</w:t>
            </w:r>
            <w:r w:rsidRPr="00A510CF">
              <w:rPr>
                <w:bCs/>
                <w:sz w:val="24"/>
              </w:rPr>
              <w:t>.</w:t>
            </w:r>
            <w:r w:rsidR="00652FFD">
              <w:rPr>
                <w:bCs/>
                <w:sz w:val="24"/>
              </w:rPr>
              <w:t>15</w:t>
            </w:r>
            <w:r w:rsidRPr="00A510CF">
              <w:rPr>
                <w:bCs/>
                <w:sz w:val="24"/>
              </w:rPr>
              <w:t>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7F9DD65" w:rsidR="00A510CF" w:rsidRDefault="00652FFD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</w:t>
            </w:r>
            <w:proofErr w:type="spellStart"/>
            <w:r w:rsidRPr="00A510CF">
              <w:t>Bordiug</w:t>
            </w:r>
            <w:proofErr w:type="spellEnd"/>
            <w:r w:rsidRPr="00A510CF">
              <w:t xml:space="preserve">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</w:t>
            </w:r>
            <w:proofErr w:type="spellStart"/>
            <w:r w:rsidRPr="00A510CF">
              <w:t>Khataei</w:t>
            </w:r>
            <w:proofErr w:type="spellEnd"/>
            <w:r w:rsidRPr="00A510CF">
              <w:t xml:space="preserve">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51207EF9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E307A4">
              <w:t>9</w:t>
            </w:r>
            <w:r>
              <w:t xml:space="preserve"> document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1DAB8B01" w:rsidR="00346BD2" w:rsidRDefault="00EF16B9" w:rsidP="00346BD2">
            <w:pPr>
              <w:pStyle w:val="Standard1"/>
              <w:spacing w:before="120" w:after="120"/>
            </w:pPr>
            <w:r>
              <w:t>Parisa</w:t>
            </w:r>
            <w:r w:rsidR="00346BD2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1B87B0E8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36841C8B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346BD2">
              <w:t xml:space="preserve">the </w:t>
            </w:r>
            <w:r>
              <w:t xml:space="preserve">sprint </w:t>
            </w:r>
            <w:r w:rsidR="00150D5B">
              <w:t>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639CE4F4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</w:t>
            </w:r>
            <w:r w:rsidR="00EC0589">
              <w:t>reported on their</w:t>
            </w:r>
            <w:r>
              <w:t xml:space="preserve"> progress they are making</w:t>
            </w:r>
            <w:r w:rsidR="00926D57">
              <w:t>; everyone participated in the discussion and gave their opinion on whether changes to workload distribution should be made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3140BA70" w:rsidR="00346BD2" w:rsidRDefault="00EE3050" w:rsidP="00346BD2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50D467F1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6B2A789E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506A52B" w:rsidR="00346BD2" w:rsidRDefault="00E307A4" w:rsidP="00346BD2">
            <w:pPr>
              <w:pStyle w:val="Standard1"/>
              <w:spacing w:before="120" w:after="120"/>
            </w:pPr>
            <w:r>
              <w:t>Test the application</w:t>
            </w:r>
            <w:r w:rsidR="00255BC4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03F56DF4" w:rsidR="00346BD2" w:rsidRDefault="00E307A4" w:rsidP="00346BD2">
            <w:pPr>
              <w:pStyle w:val="Standard1"/>
              <w:spacing w:before="120" w:after="120"/>
            </w:pPr>
            <w:r>
              <w:t>The most recent version was tested on several Android devices with different versions of the operating system to ensure compatibility and the stable workflow of the app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733AFDF2" w:rsidR="00346BD2" w:rsidRDefault="00255BC4" w:rsidP="00346BD2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18648039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2D1A09D0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3DD0D9DF" w:rsidR="00346BD2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</w:t>
            </w:r>
            <w:r w:rsidR="002E2E9F">
              <w:t xml:space="preserve"> in </w:t>
            </w:r>
            <w:r>
              <w:t>the Minutes of Meeting #</w:t>
            </w:r>
            <w:r w:rsidR="00C76D5B">
              <w:t>10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690EAE07" w:rsidR="00346BD2" w:rsidRDefault="006B3431" w:rsidP="00346BD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41B97CD5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4910F0F3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7CC6139" w:rsidR="00346BD2" w:rsidRDefault="00346BD2" w:rsidP="00346BD2">
            <w:pPr>
              <w:pStyle w:val="Standard1"/>
              <w:spacing w:before="120" w:after="120"/>
            </w:pPr>
            <w:bookmarkStart w:id="5" w:name="_GoBack"/>
            <w:r>
              <w:t>Date:</w:t>
            </w:r>
            <w:r w:rsidR="00DB15C6">
              <w:t xml:space="preserve"> </w:t>
            </w:r>
            <w:r w:rsidR="00245390">
              <w:t>February 1</w:t>
            </w:r>
            <w:r w:rsidR="00245390" w:rsidRPr="00245390">
              <w:rPr>
                <w:vertAlign w:val="superscript"/>
              </w:rPr>
              <w:t>st</w:t>
            </w:r>
            <w:r w:rsidR="00DB15C6">
              <w:t>, 20</w:t>
            </w:r>
            <w:r w:rsidR="00245390">
              <w:t>20</w:t>
            </w:r>
          </w:p>
          <w:p w14:paraId="62313E87" w14:textId="4226B7C1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EA771B">
              <w:t>2.30</w:t>
            </w:r>
            <w:r w:rsidR="00DB15C6">
              <w:t xml:space="preserve">pm – </w:t>
            </w:r>
            <w:r w:rsidR="00EA771B">
              <w:t>3</w:t>
            </w:r>
            <w:r w:rsidR="00B86E35">
              <w:t>.</w:t>
            </w:r>
            <w:r w:rsidR="008F7395">
              <w:t>3</w:t>
            </w:r>
            <w:r w:rsidR="00B86E35">
              <w:t>0</w:t>
            </w:r>
            <w:r w:rsidR="00DB15C6">
              <w:t>pm</w:t>
            </w:r>
          </w:p>
          <w:p w14:paraId="1638A693" w14:textId="1875EF02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</w:t>
            </w:r>
            <w:r w:rsidR="00EA771B">
              <w:t>Toronto Public Library (Weston Branch)</w:t>
            </w:r>
          </w:p>
          <w:p w14:paraId="3E258943" w14:textId="0428C922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DC4F35">
              <w:t xml:space="preserve">review sprint progress, </w:t>
            </w:r>
            <w:r w:rsidR="00E307A4">
              <w:t xml:space="preserve">test the application’s new functionality </w:t>
            </w:r>
          </w:p>
          <w:bookmarkEnd w:id="5"/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</w:t>
            </w:r>
            <w:proofErr w:type="spellStart"/>
            <w:r w:rsidRPr="00166F7A">
              <w:t>Bordiug</w:t>
            </w:r>
            <w:proofErr w:type="spellEnd"/>
            <w:r w:rsidRPr="00166F7A">
              <w:t xml:space="preserve">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</w:t>
            </w:r>
            <w:proofErr w:type="spellStart"/>
            <w:r w:rsidRPr="00166F7A">
              <w:t>Khataei</w:t>
            </w:r>
            <w:proofErr w:type="spellEnd"/>
            <w:r w:rsidRPr="00166F7A">
              <w:t xml:space="preserve">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 xml:space="preserve">Mahdi </w:t>
            </w:r>
            <w:proofErr w:type="spellStart"/>
            <w:r w:rsidR="00346BD2" w:rsidRPr="00166F7A">
              <w:t>Esmaeelpour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3379E4B0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2AE29864" w:rsidR="00346BD2" w:rsidRDefault="00886EE6" w:rsidP="00346BD2">
            <w:pPr>
              <w:pStyle w:val="Standard1"/>
              <w:spacing w:before="120" w:after="120"/>
            </w:pPr>
            <w:r w:rsidRPr="00886EE6">
              <w:rPr>
                <w:bCs/>
              </w:rPr>
              <w:t>January 27, 2020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11678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B7575"/>
    <w:rsid w:val="001D01D2"/>
    <w:rsid w:val="00207F81"/>
    <w:rsid w:val="00214EE2"/>
    <w:rsid w:val="00232C83"/>
    <w:rsid w:val="00232FAA"/>
    <w:rsid w:val="00245390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E2E9F"/>
    <w:rsid w:val="002E4C88"/>
    <w:rsid w:val="002F0D1C"/>
    <w:rsid w:val="002F2A5F"/>
    <w:rsid w:val="00317406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A1E77"/>
    <w:rsid w:val="004C7374"/>
    <w:rsid w:val="004E2405"/>
    <w:rsid w:val="00534F83"/>
    <w:rsid w:val="00564447"/>
    <w:rsid w:val="005760F0"/>
    <w:rsid w:val="005C44D4"/>
    <w:rsid w:val="005F3F0E"/>
    <w:rsid w:val="00641B79"/>
    <w:rsid w:val="006434AF"/>
    <w:rsid w:val="00652FFD"/>
    <w:rsid w:val="00657935"/>
    <w:rsid w:val="0066588B"/>
    <w:rsid w:val="00670956"/>
    <w:rsid w:val="00674881"/>
    <w:rsid w:val="0068006E"/>
    <w:rsid w:val="006A5C21"/>
    <w:rsid w:val="006B3431"/>
    <w:rsid w:val="006C25AC"/>
    <w:rsid w:val="006D0DAB"/>
    <w:rsid w:val="006E7571"/>
    <w:rsid w:val="006F3CD5"/>
    <w:rsid w:val="00702DEC"/>
    <w:rsid w:val="0077361D"/>
    <w:rsid w:val="00782380"/>
    <w:rsid w:val="00783355"/>
    <w:rsid w:val="00784A5B"/>
    <w:rsid w:val="0079493B"/>
    <w:rsid w:val="007C0B2F"/>
    <w:rsid w:val="007C29FA"/>
    <w:rsid w:val="007D5D5B"/>
    <w:rsid w:val="007D7312"/>
    <w:rsid w:val="007E19F9"/>
    <w:rsid w:val="007E69F7"/>
    <w:rsid w:val="008029B4"/>
    <w:rsid w:val="00803F4B"/>
    <w:rsid w:val="00815FE8"/>
    <w:rsid w:val="00861F43"/>
    <w:rsid w:val="00886EE6"/>
    <w:rsid w:val="008A7677"/>
    <w:rsid w:val="008A7CFF"/>
    <w:rsid w:val="008C34CB"/>
    <w:rsid w:val="008F7395"/>
    <w:rsid w:val="009010DC"/>
    <w:rsid w:val="00912F2F"/>
    <w:rsid w:val="00914913"/>
    <w:rsid w:val="00926D57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45D8"/>
    <w:rsid w:val="00B555E0"/>
    <w:rsid w:val="00B849EF"/>
    <w:rsid w:val="00B86E35"/>
    <w:rsid w:val="00BA081D"/>
    <w:rsid w:val="00BC591F"/>
    <w:rsid w:val="00C267F1"/>
    <w:rsid w:val="00C354D5"/>
    <w:rsid w:val="00C641E4"/>
    <w:rsid w:val="00C73F96"/>
    <w:rsid w:val="00C76D5B"/>
    <w:rsid w:val="00CD13BB"/>
    <w:rsid w:val="00D115B1"/>
    <w:rsid w:val="00D64A49"/>
    <w:rsid w:val="00D66AF9"/>
    <w:rsid w:val="00D81378"/>
    <w:rsid w:val="00D941F4"/>
    <w:rsid w:val="00DA41A9"/>
    <w:rsid w:val="00DB15C6"/>
    <w:rsid w:val="00DB269A"/>
    <w:rsid w:val="00DB33C2"/>
    <w:rsid w:val="00DC4F35"/>
    <w:rsid w:val="00DC6A63"/>
    <w:rsid w:val="00E307A4"/>
    <w:rsid w:val="00E36262"/>
    <w:rsid w:val="00E56424"/>
    <w:rsid w:val="00E65727"/>
    <w:rsid w:val="00E8133F"/>
    <w:rsid w:val="00EA25B9"/>
    <w:rsid w:val="00EA771B"/>
    <w:rsid w:val="00EB0AEB"/>
    <w:rsid w:val="00EC0589"/>
    <w:rsid w:val="00EE3050"/>
    <w:rsid w:val="00EF16B9"/>
    <w:rsid w:val="00EF4983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2020-01-28T00:20:00Z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