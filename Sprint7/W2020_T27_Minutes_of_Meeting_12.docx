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162AD47D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4A1E77">
              <w:rPr>
                <w:b/>
                <w:sz w:val="36"/>
                <w:szCs w:val="36"/>
              </w:rPr>
              <w:t>I</w:t>
            </w:r>
          </w:p>
          <w:p w14:paraId="76257474" w14:textId="1A7DE090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A65AFE">
              <w:rPr>
                <w:b/>
                <w:sz w:val="36"/>
                <w:szCs w:val="36"/>
              </w:rPr>
              <w:t>1</w:t>
            </w:r>
            <w:r w:rsidR="002B44FF">
              <w:rPr>
                <w:b/>
                <w:sz w:val="36"/>
                <w:szCs w:val="36"/>
              </w:rPr>
              <w:t>2</w:t>
            </w:r>
          </w:p>
          <w:p w14:paraId="1034612C" w14:textId="77777777" w:rsidR="005E2DFE" w:rsidRDefault="005E2DFE" w:rsidP="006E31A5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15F18287" w14:textId="1C3BFAD0" w:rsidR="00A510CF" w:rsidRDefault="006E31A5" w:rsidP="005415BE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 w:rsidRPr="005E2DFE">
              <w:rPr>
                <w:bCs/>
                <w:sz w:val="24"/>
              </w:rPr>
              <w:t>review sprint progress, test the application’s new function</w:t>
            </w:r>
            <w:r w:rsidRPr="002B44FF">
              <w:rPr>
                <w:bCs/>
                <w:sz w:val="24"/>
              </w:rPr>
              <w:t xml:space="preserve">ality </w:t>
            </w:r>
          </w:p>
          <w:p w14:paraId="1E1E91AE" w14:textId="5E7DE1D3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6E31A5" w:rsidRPr="006E31A5">
              <w:rPr>
                <w:bCs/>
                <w:sz w:val="24"/>
              </w:rPr>
              <w:t xml:space="preserve">February </w:t>
            </w:r>
            <w:r w:rsidR="00104BAF">
              <w:rPr>
                <w:bCs/>
                <w:sz w:val="24"/>
              </w:rPr>
              <w:t>8th</w:t>
            </w:r>
            <w:r w:rsidR="006E31A5" w:rsidRPr="006E31A5">
              <w:rPr>
                <w:bCs/>
                <w:sz w:val="24"/>
              </w:rPr>
              <w:t>, 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0D78E036" w:rsidR="00A510CF" w:rsidRDefault="00A510CF" w:rsidP="00A510CF">
            <w:pPr>
              <w:pStyle w:val="Standard1"/>
              <w:spacing w:before="0" w:after="0"/>
              <w:jc w:val="center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0A2BBE" w:rsidRPr="000A2BBE">
              <w:rPr>
                <w:bCs/>
                <w:sz w:val="24"/>
              </w:rPr>
              <w:t>4</w:t>
            </w:r>
            <w:r w:rsidRPr="00803F4B">
              <w:rPr>
                <w:bCs/>
                <w:sz w:val="24"/>
              </w:rPr>
              <w:t>.</w:t>
            </w:r>
            <w:r w:rsidR="00803F4B" w:rsidRPr="00803F4B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>0pm –</w:t>
            </w:r>
            <w:r w:rsidR="000A2BBE">
              <w:rPr>
                <w:bCs/>
                <w:sz w:val="24"/>
              </w:rPr>
              <w:t>5.0</w:t>
            </w:r>
            <w:r w:rsidRPr="00A510CF">
              <w:rPr>
                <w:bCs/>
                <w:sz w:val="24"/>
              </w:rPr>
              <w:t>0pm</w:t>
            </w:r>
          </w:p>
          <w:p w14:paraId="713E3D26" w14:textId="77777777" w:rsidR="00B17412" w:rsidRDefault="00B17412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7C1D6B07" w:rsidR="00A510CF" w:rsidRPr="000A2BBE" w:rsidRDefault="000A2BBE" w:rsidP="0044595B">
            <w:pPr>
              <w:pStyle w:val="Standard1"/>
              <w:spacing w:before="0" w:after="0"/>
              <w:jc w:val="center"/>
              <w:rPr>
                <w:bCs/>
                <w:sz w:val="24"/>
              </w:rPr>
            </w:pPr>
            <w:r w:rsidRPr="000A2BBE">
              <w:rPr>
                <w:bCs/>
                <w:sz w:val="24"/>
              </w:rPr>
              <w:t>Group Video Chat, TeamViewer to share the desktop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B76AE0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B76AE0" w:rsidRDefault="00B76AE0" w:rsidP="00B76AE0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6EB2EA31" w:rsidR="00B76AE0" w:rsidRDefault="00B76AE0" w:rsidP="00B76AE0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#1</w:t>
            </w:r>
            <w:r w:rsidR="00340DD9">
              <w:t>1</w:t>
            </w:r>
            <w:r>
              <w:t xml:space="preserve"> document.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17F132CD" w:rsidR="00B76AE0" w:rsidRDefault="00B154D5" w:rsidP="00B76AE0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22D03779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15D3380F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</w:tr>
      <w:tr w:rsidR="00B76AE0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0AA491EE" w:rsidR="00B76AE0" w:rsidRDefault="00B76AE0" w:rsidP="00B76AE0">
            <w:pPr>
              <w:pStyle w:val="Standard1"/>
              <w:spacing w:before="120" w:after="120"/>
            </w:pPr>
            <w:r>
              <w:t>Discuss the sprint 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6C8390A5" w:rsidR="00B76AE0" w:rsidRDefault="00B76AE0" w:rsidP="00B76AE0">
            <w:pPr>
              <w:pStyle w:val="Standard1"/>
              <w:spacing w:before="120" w:after="120"/>
            </w:pPr>
            <w:r>
              <w:t>Every team member reported on their progress they are making; everyone participated in the discussion and gave their opinion on whether changes to workload distribution should be made. Everything goes according to the plan, so no changes were required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16E910EC" w:rsidR="00B76AE0" w:rsidRDefault="00B154D5" w:rsidP="00B76AE0">
            <w:pPr>
              <w:pStyle w:val="Standard1"/>
              <w:spacing w:before="120" w:after="120"/>
            </w:pPr>
            <w:r w:rsidRPr="00B154D5"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568F8A6B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77AAA09E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</w:tr>
      <w:tr w:rsidR="00B76AE0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42390371" w:rsidR="00B76AE0" w:rsidRDefault="00B76AE0" w:rsidP="00B76AE0">
            <w:pPr>
              <w:pStyle w:val="Standard1"/>
              <w:spacing w:before="120" w:after="120"/>
            </w:pPr>
            <w:r>
              <w:t xml:space="preserve">Test the new functionality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3906F651" w:rsidR="00B76AE0" w:rsidRDefault="00B76AE0" w:rsidP="00B76AE0">
            <w:pPr>
              <w:pStyle w:val="Standard1"/>
              <w:spacing w:before="120" w:after="120"/>
            </w:pPr>
            <w:r>
              <w:t>New feature (</w:t>
            </w:r>
            <w:r w:rsidRPr="007C36F0">
              <w:rPr>
                <w:i/>
                <w:iCs/>
              </w:rPr>
              <w:t>Choose Exercise</w:t>
            </w:r>
            <w:r>
              <w:t xml:space="preserve"> </w:t>
            </w:r>
            <w:r w:rsidR="00927479" w:rsidRPr="00927479">
              <w:rPr>
                <w:i/>
                <w:iCs/>
              </w:rPr>
              <w:t>based on gender</w:t>
            </w:r>
            <w:r w:rsidR="00927479">
              <w:t xml:space="preserve"> </w:t>
            </w:r>
            <w:r>
              <w:t>screen) w</w:t>
            </w:r>
            <w:r w:rsidR="00966F6C">
              <w:t>as</w:t>
            </w:r>
            <w:bookmarkStart w:id="5" w:name="_GoBack"/>
            <w:bookmarkEnd w:id="5"/>
            <w:r>
              <w:t xml:space="preserve"> tested. The testing was done on devices with different versions of Android to ensure the compatibility</w:t>
            </w:r>
            <w:r w:rsidR="00FD0149">
              <w:t xml:space="preserve"> (developers’ devices)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2E0C548C" w:rsidR="00B76AE0" w:rsidRDefault="008E1452" w:rsidP="00B76AE0">
            <w:pPr>
              <w:pStyle w:val="Standard1"/>
              <w:spacing w:before="120" w:after="120"/>
            </w:pPr>
            <w:r w:rsidRPr="008E1452">
              <w:t>Parisa</w:t>
            </w:r>
            <w:r>
              <w:t xml:space="preserve"> and 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67C91083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2A6EA7ED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</w:tr>
      <w:tr w:rsidR="00B76AE0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B76AE0" w:rsidRDefault="00B76AE0" w:rsidP="00B76AE0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7F474BB9" w:rsidR="00B76AE0" w:rsidRDefault="00B76AE0" w:rsidP="00B76AE0">
            <w:pPr>
              <w:pStyle w:val="Standard1"/>
              <w:spacing w:before="120" w:after="120"/>
            </w:pPr>
            <w:r>
              <w:t>Write down the highlights of the meeting in the Minutes of Meeting #1</w:t>
            </w:r>
            <w:r w:rsidR="00F37CC1">
              <w:t>2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7A392A3E" w:rsidR="00B76AE0" w:rsidRDefault="008E1452" w:rsidP="00B76AE0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61733F12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18E7E8F3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</w:tr>
      <w:tr w:rsidR="00B76AE0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72202EFA" w:rsidR="00B76AE0" w:rsidRDefault="00B76AE0" w:rsidP="00B76AE0">
            <w:pPr>
              <w:pStyle w:val="Standard1"/>
              <w:spacing w:before="120" w:after="120"/>
            </w:pPr>
            <w:r>
              <w:t xml:space="preserve">Agree on the next </w:t>
            </w:r>
            <w:r w:rsidR="00B17412">
              <w:t>me</w:t>
            </w:r>
            <w:r>
              <w:t>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68D6A4B0" w:rsidR="00B76AE0" w:rsidRDefault="00B76AE0" w:rsidP="00B76AE0">
            <w:pPr>
              <w:pStyle w:val="Standard1"/>
              <w:spacing w:before="120" w:after="120"/>
            </w:pPr>
            <w:r>
              <w:t xml:space="preserve">Date: </w:t>
            </w:r>
            <w:r w:rsidRPr="00A72C4E">
              <w:rPr>
                <w:bCs/>
              </w:rPr>
              <w:t xml:space="preserve">February </w:t>
            </w:r>
            <w:r w:rsidR="00B17412">
              <w:rPr>
                <w:bCs/>
              </w:rPr>
              <w:t>13</w:t>
            </w:r>
            <w:r w:rsidRPr="00A72C4E">
              <w:rPr>
                <w:bCs/>
                <w:vertAlign w:val="superscript"/>
              </w:rPr>
              <w:t>th</w:t>
            </w:r>
            <w:r w:rsidRPr="00A72C4E">
              <w:rPr>
                <w:bCs/>
              </w:rPr>
              <w:t>, 2020</w:t>
            </w:r>
          </w:p>
          <w:p w14:paraId="62313E87" w14:textId="7D0B1A66" w:rsidR="00B76AE0" w:rsidRDefault="00B76AE0" w:rsidP="00B76AE0">
            <w:pPr>
              <w:pStyle w:val="Standard1"/>
              <w:spacing w:before="120" w:after="120"/>
            </w:pPr>
            <w:r>
              <w:t xml:space="preserve">Time: </w:t>
            </w:r>
            <w:r w:rsidR="00005B26">
              <w:t>Casa Loma Campus Library</w:t>
            </w:r>
          </w:p>
          <w:p w14:paraId="1638A693" w14:textId="198CB98E" w:rsidR="00B76AE0" w:rsidRDefault="00B76AE0" w:rsidP="00B76AE0">
            <w:pPr>
              <w:pStyle w:val="Standard1"/>
              <w:spacing w:before="120" w:after="120"/>
            </w:pPr>
            <w:r>
              <w:t xml:space="preserve">Location: </w:t>
            </w:r>
            <w:r w:rsidR="00005B26">
              <w:t>6pm – 6.30pm (can be extended)</w:t>
            </w:r>
          </w:p>
          <w:p w14:paraId="3E258943" w14:textId="22CAA55C" w:rsidR="00B76AE0" w:rsidRDefault="00B76AE0" w:rsidP="00B76AE0">
            <w:pPr>
              <w:pStyle w:val="Standard1"/>
              <w:spacing w:before="120" w:after="120"/>
            </w:pPr>
            <w:r>
              <w:t>Agenda: test the new feature</w:t>
            </w:r>
            <w:r w:rsidR="00005B26">
              <w:t xml:space="preserve"> </w:t>
            </w:r>
            <w:r w:rsidR="00843532">
              <w:t>(</w:t>
            </w:r>
            <w:r w:rsidR="00005B26">
              <w:t>improved sensor reading accuracy</w:t>
            </w:r>
            <w:r w:rsidR="00843532">
              <w:t>)</w:t>
            </w:r>
            <w:r>
              <w:t>, redistribute the workload if necessary</w:t>
            </w:r>
          </w:p>
          <w:p w14:paraId="121EECC6" w14:textId="53366D26" w:rsidR="00B76AE0" w:rsidRPr="0068006E" w:rsidRDefault="00B76AE0" w:rsidP="00B76AE0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 w:rsidR="00843532"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B76AE0" w:rsidRPr="00166F7A" w:rsidRDefault="00B76AE0" w:rsidP="00B76AE0">
            <w:r w:rsidRPr="00166F7A">
              <w:t xml:space="preserve">Team member 1: Vladyslav Bordiug                            </w:t>
            </w:r>
          </w:p>
          <w:p w14:paraId="61D7F70E" w14:textId="77777777" w:rsidR="00B76AE0" w:rsidRPr="00166F7A" w:rsidRDefault="00B76AE0" w:rsidP="00B76AE0">
            <w:r w:rsidRPr="00166F7A">
              <w:t xml:space="preserve">Team member 2: Parisa Khataei </w:t>
            </w:r>
          </w:p>
          <w:p w14:paraId="352DC9B9" w14:textId="77777777" w:rsidR="00B76AE0" w:rsidRPr="00166F7A" w:rsidRDefault="00B76AE0" w:rsidP="00B76AE0">
            <w:r w:rsidRPr="00166F7A">
              <w:t xml:space="preserve">Team member 3: Nadezhda Mokhireva                             </w:t>
            </w:r>
          </w:p>
          <w:p w14:paraId="20DEBF32" w14:textId="38A09ECA" w:rsidR="00B76AE0" w:rsidRPr="0016291E" w:rsidRDefault="00B76AE0" w:rsidP="00B76AE0">
            <w:pPr>
              <w:rPr>
                <w:lang w:val="en-GB"/>
              </w:rPr>
            </w:pPr>
            <w:r w:rsidRPr="00166F7A">
              <w:t>Team member 4: 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B76AE0" w:rsidRDefault="00B76AE0" w:rsidP="00B76AE0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7DEFD30C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093D2E84" w:rsidR="00B76AE0" w:rsidRDefault="00B76AE0" w:rsidP="00B76AE0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8th</w:t>
            </w:r>
            <w:r w:rsidRPr="006E31A5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56104"/>
    <w:rsid w:val="00062C8D"/>
    <w:rsid w:val="00073410"/>
    <w:rsid w:val="00087F03"/>
    <w:rsid w:val="000A2BBE"/>
    <w:rsid w:val="000B66C5"/>
    <w:rsid w:val="000D29B9"/>
    <w:rsid w:val="000E1E0D"/>
    <w:rsid w:val="00104BAF"/>
    <w:rsid w:val="00120431"/>
    <w:rsid w:val="0012691A"/>
    <w:rsid w:val="00136D2C"/>
    <w:rsid w:val="00150D5B"/>
    <w:rsid w:val="0016291E"/>
    <w:rsid w:val="00166F7A"/>
    <w:rsid w:val="00176DDC"/>
    <w:rsid w:val="00187519"/>
    <w:rsid w:val="0019258F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E2E9F"/>
    <w:rsid w:val="002E4C88"/>
    <w:rsid w:val="002F0D1C"/>
    <w:rsid w:val="002F2A5F"/>
    <w:rsid w:val="00317406"/>
    <w:rsid w:val="00340DD9"/>
    <w:rsid w:val="00346BD2"/>
    <w:rsid w:val="00386AD2"/>
    <w:rsid w:val="003A2AAC"/>
    <w:rsid w:val="003D0276"/>
    <w:rsid w:val="003D2877"/>
    <w:rsid w:val="004070FC"/>
    <w:rsid w:val="0044595B"/>
    <w:rsid w:val="00445966"/>
    <w:rsid w:val="00476EF0"/>
    <w:rsid w:val="004A1E77"/>
    <w:rsid w:val="004C7374"/>
    <w:rsid w:val="004E2405"/>
    <w:rsid w:val="00534F83"/>
    <w:rsid w:val="005415BE"/>
    <w:rsid w:val="00564447"/>
    <w:rsid w:val="005760F0"/>
    <w:rsid w:val="00585175"/>
    <w:rsid w:val="005C44D4"/>
    <w:rsid w:val="005E2DFE"/>
    <w:rsid w:val="005F3F0E"/>
    <w:rsid w:val="00641B79"/>
    <w:rsid w:val="006434AF"/>
    <w:rsid w:val="00657935"/>
    <w:rsid w:val="0066588B"/>
    <w:rsid w:val="00670956"/>
    <w:rsid w:val="00674881"/>
    <w:rsid w:val="0068006E"/>
    <w:rsid w:val="006A5152"/>
    <w:rsid w:val="006A5C21"/>
    <w:rsid w:val="006B3431"/>
    <w:rsid w:val="006C25AC"/>
    <w:rsid w:val="006D0DAB"/>
    <w:rsid w:val="006E31A5"/>
    <w:rsid w:val="006E7571"/>
    <w:rsid w:val="006F3CD5"/>
    <w:rsid w:val="00702DEC"/>
    <w:rsid w:val="0077361D"/>
    <w:rsid w:val="0078181E"/>
    <w:rsid w:val="00782380"/>
    <w:rsid w:val="00783355"/>
    <w:rsid w:val="00784A5B"/>
    <w:rsid w:val="0079493B"/>
    <w:rsid w:val="007C0B2F"/>
    <w:rsid w:val="007C29FA"/>
    <w:rsid w:val="007C36F0"/>
    <w:rsid w:val="007D5D5B"/>
    <w:rsid w:val="007D7312"/>
    <w:rsid w:val="007E19F9"/>
    <w:rsid w:val="007E69F7"/>
    <w:rsid w:val="008029B4"/>
    <w:rsid w:val="00803F4B"/>
    <w:rsid w:val="00815FE8"/>
    <w:rsid w:val="00843532"/>
    <w:rsid w:val="008439BF"/>
    <w:rsid w:val="00861F43"/>
    <w:rsid w:val="008A7677"/>
    <w:rsid w:val="008A7CFF"/>
    <w:rsid w:val="008B2715"/>
    <w:rsid w:val="008C34CB"/>
    <w:rsid w:val="008E1452"/>
    <w:rsid w:val="009010DC"/>
    <w:rsid w:val="00914913"/>
    <w:rsid w:val="00926D57"/>
    <w:rsid w:val="00927479"/>
    <w:rsid w:val="00966F6C"/>
    <w:rsid w:val="009D7B44"/>
    <w:rsid w:val="009E187C"/>
    <w:rsid w:val="009E5D4F"/>
    <w:rsid w:val="00A12251"/>
    <w:rsid w:val="00A245F2"/>
    <w:rsid w:val="00A510CF"/>
    <w:rsid w:val="00A65AFE"/>
    <w:rsid w:val="00A72C4E"/>
    <w:rsid w:val="00A77DC2"/>
    <w:rsid w:val="00AA463B"/>
    <w:rsid w:val="00AC0DE2"/>
    <w:rsid w:val="00AC2A7A"/>
    <w:rsid w:val="00AD2CA9"/>
    <w:rsid w:val="00AD62D4"/>
    <w:rsid w:val="00B10DC2"/>
    <w:rsid w:val="00B154D5"/>
    <w:rsid w:val="00B17412"/>
    <w:rsid w:val="00B357FB"/>
    <w:rsid w:val="00B47537"/>
    <w:rsid w:val="00B526F9"/>
    <w:rsid w:val="00B545D8"/>
    <w:rsid w:val="00B555E0"/>
    <w:rsid w:val="00B5688D"/>
    <w:rsid w:val="00B70319"/>
    <w:rsid w:val="00B76AE0"/>
    <w:rsid w:val="00B849EF"/>
    <w:rsid w:val="00B86E35"/>
    <w:rsid w:val="00BA081D"/>
    <w:rsid w:val="00BA2FBA"/>
    <w:rsid w:val="00BC591F"/>
    <w:rsid w:val="00C267F1"/>
    <w:rsid w:val="00C354D5"/>
    <w:rsid w:val="00C641E4"/>
    <w:rsid w:val="00C73F96"/>
    <w:rsid w:val="00CD13BB"/>
    <w:rsid w:val="00D115B1"/>
    <w:rsid w:val="00D64A49"/>
    <w:rsid w:val="00D66AF9"/>
    <w:rsid w:val="00D81378"/>
    <w:rsid w:val="00D941F4"/>
    <w:rsid w:val="00DA41A9"/>
    <w:rsid w:val="00DA5BEA"/>
    <w:rsid w:val="00DB15C6"/>
    <w:rsid w:val="00DB269A"/>
    <w:rsid w:val="00DB33C2"/>
    <w:rsid w:val="00DC4F35"/>
    <w:rsid w:val="00DC6A63"/>
    <w:rsid w:val="00E36262"/>
    <w:rsid w:val="00E56424"/>
    <w:rsid w:val="00E65727"/>
    <w:rsid w:val="00E8133F"/>
    <w:rsid w:val="00E83C17"/>
    <w:rsid w:val="00EA25B9"/>
    <w:rsid w:val="00EA771B"/>
    <w:rsid w:val="00EB0AEB"/>
    <w:rsid w:val="00EC0589"/>
    <w:rsid w:val="00EE3050"/>
    <w:rsid w:val="00EF16B9"/>
    <w:rsid w:val="00EF4983"/>
    <w:rsid w:val="00F07F96"/>
    <w:rsid w:val="00F37CC1"/>
    <w:rsid w:val="00F44F3A"/>
    <w:rsid w:val="00F76EEE"/>
    <w:rsid w:val="00FC5253"/>
    <w:rsid w:val="00FD0149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2020-02-27T20:01:00Z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