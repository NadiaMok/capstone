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5ECD5AE4" w14:textId="77777777" w:rsidR="007B74A5" w:rsidRDefault="00A510CF" w:rsidP="007B74A5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  <w:bookmarkStart w:id="2" w:name="Logistics"/>
            <w:bookmarkEnd w:id="2"/>
          </w:p>
          <w:p w14:paraId="76257474" w14:textId="318CD3F0" w:rsidR="00A510CF" w:rsidRPr="00A245F2" w:rsidRDefault="007B74A5" w:rsidP="007B74A5">
            <w:pPr>
              <w:pStyle w:val="Standard1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</w:t>
            </w:r>
            <w:r w:rsidR="00A510CF" w:rsidRPr="00A245F2">
              <w:rPr>
                <w:b/>
                <w:sz w:val="36"/>
                <w:szCs w:val="36"/>
              </w:rPr>
              <w:t>pstone Project I</w:t>
            </w:r>
            <w:r w:rsidR="004A1E77">
              <w:rPr>
                <w:b/>
                <w:sz w:val="36"/>
                <w:szCs w:val="36"/>
              </w:rPr>
              <w:t>I</w:t>
            </w:r>
            <w:r>
              <w:rPr>
                <w:b/>
                <w:sz w:val="36"/>
                <w:szCs w:val="36"/>
              </w:rPr>
              <w:t xml:space="preserve">: </w:t>
            </w:r>
            <w:r w:rsidR="00A510CF" w:rsidRPr="00A245F2">
              <w:rPr>
                <w:b/>
                <w:sz w:val="36"/>
                <w:szCs w:val="36"/>
              </w:rPr>
              <w:t>Minutes of Meeting #</w:t>
            </w:r>
            <w:r w:rsidR="00A65AFE">
              <w:rPr>
                <w:b/>
                <w:sz w:val="36"/>
                <w:szCs w:val="36"/>
              </w:rPr>
              <w:t>1</w:t>
            </w:r>
            <w:r w:rsidR="00B37256">
              <w:rPr>
                <w:b/>
                <w:sz w:val="36"/>
                <w:szCs w:val="36"/>
              </w:rPr>
              <w:t>4</w:t>
            </w:r>
          </w:p>
          <w:p w14:paraId="1034612C" w14:textId="77777777" w:rsidR="005E2DFE" w:rsidRDefault="005E2DFE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Agenda: </w:t>
            </w:r>
          </w:p>
          <w:p w14:paraId="3680CFDE" w14:textId="06B35311" w:rsidR="0080656D" w:rsidRPr="0080656D" w:rsidRDefault="007B74A5" w:rsidP="007B74A5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T</w:t>
            </w:r>
            <w:r w:rsidRPr="007B74A5">
              <w:rPr>
                <w:bCs/>
                <w:sz w:val="24"/>
              </w:rPr>
              <w:t>est the new feature (</w:t>
            </w:r>
            <w:r w:rsidR="0080656D" w:rsidRPr="0080656D">
              <w:rPr>
                <w:bCs/>
                <w:sz w:val="24"/>
              </w:rPr>
              <w:t>improved front-end, user interface, battery consumption</w:t>
            </w:r>
            <w:r w:rsidR="0080656D">
              <w:rPr>
                <w:bCs/>
                <w:sz w:val="24"/>
              </w:rPr>
              <w:t>)</w:t>
            </w:r>
            <w:r w:rsidR="0080656D" w:rsidRPr="0080656D">
              <w:rPr>
                <w:bCs/>
                <w:sz w:val="24"/>
              </w:rPr>
              <w:t xml:space="preserve"> </w:t>
            </w:r>
          </w:p>
          <w:p w14:paraId="687E4B27" w14:textId="3DD1D90E" w:rsidR="007B74A5" w:rsidRDefault="007B74A5" w:rsidP="007B74A5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R</w:t>
            </w:r>
            <w:r w:rsidRPr="007B74A5">
              <w:rPr>
                <w:bCs/>
                <w:sz w:val="24"/>
              </w:rPr>
              <w:t>edistribute the workload if necessary</w:t>
            </w:r>
            <w:r w:rsidRPr="007B74A5">
              <w:rPr>
                <w:b/>
                <w:bCs/>
                <w:sz w:val="24"/>
              </w:rPr>
              <w:t xml:space="preserve"> </w:t>
            </w:r>
          </w:p>
          <w:p w14:paraId="1E1E91AE" w14:textId="3C9E0E28" w:rsidR="00A510CF" w:rsidRDefault="00A510CF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6E31A5" w:rsidRPr="006E31A5">
              <w:rPr>
                <w:bCs/>
                <w:sz w:val="24"/>
              </w:rPr>
              <w:t xml:space="preserve">February </w:t>
            </w:r>
            <w:r w:rsidR="00B37256">
              <w:rPr>
                <w:bCs/>
                <w:sz w:val="24"/>
              </w:rPr>
              <w:t>20</w:t>
            </w:r>
            <w:r w:rsidR="00104BAF">
              <w:rPr>
                <w:bCs/>
                <w:sz w:val="24"/>
              </w:rPr>
              <w:t>th</w:t>
            </w:r>
            <w:r w:rsidR="006E31A5" w:rsidRPr="006E31A5">
              <w:rPr>
                <w:bCs/>
                <w:sz w:val="24"/>
              </w:rPr>
              <w:t>, 2020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13AE9C5D" w:rsidR="00A510CF" w:rsidRDefault="00A510CF" w:rsidP="007B74A5">
            <w:pPr>
              <w:pStyle w:val="Standard1"/>
              <w:spacing w:before="0" w:after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BA4D59" w:rsidRPr="00BA4D59">
              <w:rPr>
                <w:bCs/>
                <w:sz w:val="24"/>
              </w:rPr>
              <w:t>2</w:t>
            </w:r>
            <w:r w:rsidRPr="00803F4B">
              <w:rPr>
                <w:bCs/>
                <w:sz w:val="24"/>
              </w:rPr>
              <w:t>.</w:t>
            </w:r>
            <w:r w:rsidR="00BA4D59">
              <w:rPr>
                <w:bCs/>
                <w:sz w:val="24"/>
              </w:rPr>
              <w:t>00</w:t>
            </w:r>
            <w:r w:rsidRPr="00A510CF">
              <w:rPr>
                <w:bCs/>
                <w:sz w:val="24"/>
              </w:rPr>
              <w:t>pm –</w:t>
            </w:r>
            <w:r w:rsidR="00BA4D59">
              <w:rPr>
                <w:bCs/>
                <w:sz w:val="24"/>
              </w:rPr>
              <w:t>2</w:t>
            </w:r>
            <w:r w:rsidR="000A2BBE">
              <w:rPr>
                <w:bCs/>
                <w:sz w:val="24"/>
              </w:rPr>
              <w:t>.</w:t>
            </w:r>
            <w:r w:rsidR="00BA4D59">
              <w:rPr>
                <w:bCs/>
                <w:sz w:val="24"/>
              </w:rPr>
              <w:t>45</w:t>
            </w:r>
            <w:r w:rsidRPr="00A510CF">
              <w:rPr>
                <w:bCs/>
                <w:sz w:val="24"/>
              </w:rPr>
              <w:t>pm</w:t>
            </w:r>
          </w:p>
          <w:p w14:paraId="713E3D26" w14:textId="77777777" w:rsidR="00B17412" w:rsidRDefault="00B17412" w:rsidP="007B74A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8D53B12" w14:textId="77777777" w:rsidR="00A510CF" w:rsidRDefault="00A510CF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65A38728" w:rsidR="00A510CF" w:rsidRPr="000A2BBE" w:rsidRDefault="00B37256" w:rsidP="007B74A5">
            <w:pPr>
              <w:pStyle w:val="Standard1"/>
              <w:spacing w:before="0"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Video Chat</w:t>
            </w:r>
            <w:r w:rsidR="00FD5E20">
              <w:rPr>
                <w:bCs/>
                <w:sz w:val="24"/>
              </w:rPr>
              <w:t xml:space="preserve"> (WhatsApp group cal</w:t>
            </w:r>
            <w:r w:rsidR="00330A4B">
              <w:rPr>
                <w:bCs/>
                <w:sz w:val="24"/>
              </w:rPr>
              <w:t>l</w:t>
            </w:r>
            <w:r w:rsidR="00FD5E20">
              <w:rPr>
                <w:bCs/>
                <w:sz w:val="24"/>
              </w:rPr>
              <w:t>)</w:t>
            </w:r>
            <w:r w:rsidR="00330A4B">
              <w:rPr>
                <w:bCs/>
                <w:sz w:val="24"/>
              </w:rPr>
              <w:t>, TeamViewer (</w:t>
            </w:r>
            <w:r w:rsidR="00330A4B" w:rsidRPr="00330A4B">
              <w:rPr>
                <w:bCs/>
                <w:sz w:val="24"/>
              </w:rPr>
              <w:t>shared desktop software</w:t>
            </w:r>
            <w:r w:rsidR="00330A4B">
              <w:rPr>
                <w:bCs/>
                <w:sz w:val="24"/>
              </w:rPr>
              <w:t>)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3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Vladyslav Bordiug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Khataei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77859296" w:rsidR="00AC2A7A" w:rsidRPr="00A510CF" w:rsidRDefault="00AC2A7A" w:rsidP="00A510CF">
            <w:r w:rsidRPr="00A510CF">
              <w:t xml:space="preserve">Team member 4: </w:t>
            </w:r>
            <w:r>
              <w:t>Mahdi Esmaeelpour</w:t>
            </w:r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tr w:rsidR="00782380" w14:paraId="4B88BEF9" w14:textId="77777777" w:rsidTr="00B17412">
        <w:trPr>
          <w:trHeight w:val="567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1F0DE0C0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 w:rsidRPr="00B17412">
              <w:rPr>
                <w:b/>
                <w:sz w:val="32"/>
                <w:szCs w:val="18"/>
              </w:rPr>
              <w:t>Agenda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B17412">
        <w:trPr>
          <w:trHeight w:val="34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EC5381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EC5381" w:rsidRDefault="00EC5381" w:rsidP="00EC5381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07E34DD0" w:rsidR="00EC5381" w:rsidRDefault="00EC5381" w:rsidP="00EC5381">
            <w:pPr>
              <w:pStyle w:val="Standard1"/>
              <w:spacing w:before="120" w:after="120"/>
            </w:pPr>
            <w:r>
              <w:t xml:space="preserve">Remind everyone of the outcomes and decisions of the last meeting based on the Minutes of Meeting #13 document.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0447138C" w:rsidR="00EC5381" w:rsidRDefault="00DF13D8" w:rsidP="00EC5381">
            <w:pPr>
              <w:pStyle w:val="Standard1"/>
              <w:spacing w:before="120" w:after="120"/>
            </w:pPr>
            <w:r w:rsidRPr="00B154D5">
              <w:t>Vladyslav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73F0C972" w:rsidR="00EC5381" w:rsidRDefault="00EC5381" w:rsidP="00EC5381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20th</w:t>
            </w:r>
            <w:r w:rsidRPr="006E31A5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5391C203" w:rsidR="00EC5381" w:rsidRDefault="00EC5381" w:rsidP="00EC5381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20th</w:t>
            </w:r>
            <w:r w:rsidRPr="006E31A5">
              <w:rPr>
                <w:bCs/>
              </w:rPr>
              <w:t>, 2020</w:t>
            </w:r>
          </w:p>
        </w:tc>
      </w:tr>
      <w:tr w:rsidR="00EC5381" w14:paraId="698A0C8F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BF71" w14:textId="42390371" w:rsidR="00EC5381" w:rsidRDefault="00EC5381" w:rsidP="00EC5381">
            <w:pPr>
              <w:pStyle w:val="Standard1"/>
              <w:spacing w:before="120" w:after="120"/>
            </w:pPr>
            <w:r>
              <w:t xml:space="preserve">Test the new functionality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1552D" w14:textId="17FBA202" w:rsidR="00EC5381" w:rsidRDefault="00EC5381" w:rsidP="001A2AC4">
            <w:pPr>
              <w:pStyle w:val="Standard1"/>
              <w:spacing w:before="120" w:after="120"/>
            </w:pPr>
            <w:r>
              <w:t>New feature</w:t>
            </w:r>
            <w:r w:rsidR="003D3E2F">
              <w:t>s</w:t>
            </w:r>
            <w:r>
              <w:t xml:space="preserve"> </w:t>
            </w:r>
            <w:r w:rsidRPr="00C82251">
              <w:rPr>
                <w:i/>
                <w:iCs/>
              </w:rPr>
              <w:t>(</w:t>
            </w:r>
            <w:r w:rsidR="003D3E2F">
              <w:rPr>
                <w:i/>
                <w:iCs/>
              </w:rPr>
              <w:t>Simplified menu, prolonged battery life</w:t>
            </w:r>
            <w:r w:rsidRPr="00C82251">
              <w:rPr>
                <w:i/>
                <w:iCs/>
              </w:rPr>
              <w:t>)</w:t>
            </w:r>
            <w:r>
              <w:t xml:space="preserve"> w</w:t>
            </w:r>
            <w:r w:rsidR="003D3E2F">
              <w:t>ere</w:t>
            </w:r>
            <w:r>
              <w:t xml:space="preserve"> tested. The testing was done on developers’ devices and in the IDE embedded simulator.</w:t>
            </w:r>
            <w:r w:rsidR="00340850">
              <w:t xml:space="preserve"> Different versions of Android OS were used to ensure full compatibility.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D7465" w14:textId="5FD43A8F" w:rsidR="00EC5381" w:rsidRDefault="00EC5381" w:rsidP="00EC5381">
            <w:pPr>
              <w:pStyle w:val="Standard1"/>
              <w:spacing w:before="120" w:after="120"/>
            </w:pPr>
            <w:r w:rsidRPr="008E1452">
              <w:t>Parisa</w:t>
            </w:r>
            <w:r>
              <w:t xml:space="preserve"> and Nadezhda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70063" w14:textId="50F12102" w:rsidR="00EC5381" w:rsidRDefault="00EC5381" w:rsidP="00EC5381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20th</w:t>
            </w:r>
            <w:r w:rsidRPr="006E31A5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6AA90" w14:textId="3F9E8C0C" w:rsidR="00EC5381" w:rsidRDefault="00EC5381" w:rsidP="00EC5381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20th</w:t>
            </w:r>
            <w:r w:rsidRPr="006E31A5">
              <w:rPr>
                <w:bCs/>
              </w:rPr>
              <w:t>, 2020</w:t>
            </w:r>
          </w:p>
        </w:tc>
      </w:tr>
      <w:tr w:rsidR="008A32DC" w:rsidRPr="008A32DC" w14:paraId="3F24240B" w14:textId="77777777" w:rsidTr="008A32DC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F3BEC4" w14:textId="77777777" w:rsidR="008A32DC" w:rsidRPr="008A32DC" w:rsidRDefault="008A32DC" w:rsidP="008A32DC">
            <w:pPr>
              <w:pStyle w:val="Standard1"/>
            </w:pPr>
            <w:r w:rsidRPr="008A32DC">
              <w:t>Discuss the sprint progress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EA4976" w14:textId="70A22D9F" w:rsidR="008A32DC" w:rsidRPr="008A32DC" w:rsidRDefault="00E47A35" w:rsidP="008A32DC">
            <w:pPr>
              <w:pStyle w:val="Standard1"/>
            </w:pPr>
            <w:r>
              <w:t>E</w:t>
            </w:r>
            <w:bookmarkStart w:id="5" w:name="_GoBack"/>
            <w:bookmarkEnd w:id="5"/>
            <w:r w:rsidR="008A32DC" w:rsidRPr="008A32DC">
              <w:t xml:space="preserve">veryone participated in the discussion and gave their opinion on whether the new feature is implemented well.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10E8B0" w14:textId="77777777" w:rsidR="008A32DC" w:rsidRPr="008A32DC" w:rsidRDefault="008A32DC" w:rsidP="008A32DC">
            <w:pPr>
              <w:pStyle w:val="Standard1"/>
            </w:pPr>
            <w:r w:rsidRPr="008A32DC">
              <w:t>Mahdi (coordinated the discussion)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BBAA4F" w14:textId="77777777" w:rsidR="008A32DC" w:rsidRPr="008A32DC" w:rsidRDefault="008A32DC" w:rsidP="008A32DC">
            <w:pPr>
              <w:pStyle w:val="Standard1"/>
            </w:pPr>
            <w:r w:rsidRPr="008A32DC">
              <w:rPr>
                <w:bCs/>
              </w:rPr>
              <w:t>February 20th,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819B01" w14:textId="77777777" w:rsidR="008A32DC" w:rsidRPr="008A32DC" w:rsidRDefault="008A32DC" w:rsidP="008A32DC">
            <w:pPr>
              <w:pStyle w:val="Standard1"/>
            </w:pPr>
            <w:r w:rsidRPr="008A32DC">
              <w:rPr>
                <w:bCs/>
              </w:rPr>
              <w:t>February 20th, 2020</w:t>
            </w:r>
          </w:p>
        </w:tc>
      </w:tr>
      <w:tr w:rsidR="00EC5381" w14:paraId="539CFC0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DFDDF" w14:textId="6DFD579C" w:rsidR="00EC5381" w:rsidRDefault="00EC5381" w:rsidP="00EC5381">
            <w:pPr>
              <w:pStyle w:val="Standard1"/>
              <w:spacing w:before="120" w:after="120"/>
            </w:pPr>
            <w:r>
              <w:t xml:space="preserve">Document the conversation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118CC" w14:textId="71717FE8" w:rsidR="00EC5381" w:rsidRDefault="00EC5381" w:rsidP="00EC5381">
            <w:pPr>
              <w:pStyle w:val="Standard1"/>
              <w:spacing w:before="120" w:after="120"/>
            </w:pPr>
            <w:r>
              <w:t>Write down the highlights of the meeting in the Minutes of Meeting #14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125AD" w14:textId="06F39283" w:rsidR="00EC5381" w:rsidRDefault="00C15578" w:rsidP="00EC5381">
            <w:pPr>
              <w:pStyle w:val="Standard1"/>
              <w:spacing w:before="120" w:after="120"/>
            </w:pPr>
            <w:r>
              <w:t>Nadezhda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F0FFA" w14:textId="46AD5A66" w:rsidR="00EC5381" w:rsidRDefault="00EC5381" w:rsidP="00EC5381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20th</w:t>
            </w:r>
            <w:r w:rsidRPr="006E31A5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4B127" w14:textId="6C4FB225" w:rsidR="00EC5381" w:rsidRDefault="00EC5381" w:rsidP="00EC5381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20th</w:t>
            </w:r>
            <w:r w:rsidRPr="006E31A5">
              <w:rPr>
                <w:bCs/>
              </w:rPr>
              <w:t>, 2020</w:t>
            </w:r>
          </w:p>
        </w:tc>
      </w:tr>
      <w:tr w:rsidR="00EC5381" w14:paraId="0CA0A267" w14:textId="77777777" w:rsidTr="005415BE">
        <w:trPr>
          <w:trHeight w:val="292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CC692" w14:textId="72202EFA" w:rsidR="00EC5381" w:rsidRDefault="00EC5381" w:rsidP="00EC5381">
            <w:pPr>
              <w:pStyle w:val="Standard1"/>
              <w:spacing w:before="120" w:after="120"/>
            </w:pPr>
            <w:r>
              <w:t>Agree on the next meeting details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69DB9C6C" w:rsidR="00EC5381" w:rsidRDefault="00EC5381" w:rsidP="00EC5381">
            <w:pPr>
              <w:pStyle w:val="Standard1"/>
              <w:spacing w:before="120" w:after="120"/>
            </w:pPr>
            <w:r>
              <w:t xml:space="preserve">Date: </w:t>
            </w:r>
            <w:r w:rsidRPr="00A72C4E">
              <w:rPr>
                <w:bCs/>
              </w:rPr>
              <w:t xml:space="preserve">February </w:t>
            </w:r>
            <w:r>
              <w:rPr>
                <w:bCs/>
              </w:rPr>
              <w:t>2</w:t>
            </w:r>
            <w:r w:rsidR="006601FF">
              <w:rPr>
                <w:bCs/>
              </w:rPr>
              <w:t>7</w:t>
            </w:r>
            <w:r w:rsidRPr="00A72C4E">
              <w:rPr>
                <w:bCs/>
                <w:vertAlign w:val="superscript"/>
              </w:rPr>
              <w:t>th</w:t>
            </w:r>
            <w:r w:rsidRPr="00A72C4E">
              <w:rPr>
                <w:bCs/>
              </w:rPr>
              <w:t>, 2020</w:t>
            </w:r>
          </w:p>
          <w:p w14:paraId="62313E87" w14:textId="339490BA" w:rsidR="00EC5381" w:rsidRDefault="00EC5381" w:rsidP="00EC5381">
            <w:pPr>
              <w:pStyle w:val="Standard1"/>
              <w:spacing w:before="120" w:after="120"/>
            </w:pPr>
            <w:r>
              <w:t xml:space="preserve">Time: </w:t>
            </w:r>
            <w:r w:rsidR="00EB0101">
              <w:t>TBD</w:t>
            </w:r>
          </w:p>
          <w:p w14:paraId="1638A693" w14:textId="6916B358" w:rsidR="00EC5381" w:rsidRDefault="00EC5381" w:rsidP="00EC5381">
            <w:pPr>
              <w:pStyle w:val="Standard1"/>
              <w:spacing w:before="120" w:after="120"/>
            </w:pPr>
            <w:r>
              <w:t xml:space="preserve">Location: </w:t>
            </w:r>
            <w:r w:rsidR="003D2062">
              <w:t>Toronto Reference Library</w:t>
            </w:r>
          </w:p>
          <w:p w14:paraId="3E258943" w14:textId="1055F543" w:rsidR="00EC5381" w:rsidRDefault="00EC5381" w:rsidP="00EC5381">
            <w:pPr>
              <w:pStyle w:val="Standard1"/>
              <w:spacing w:before="120" w:after="120"/>
            </w:pPr>
            <w:r>
              <w:t xml:space="preserve">Agenda: </w:t>
            </w:r>
            <w:r w:rsidR="00475B02" w:rsidRPr="00475B02">
              <w:t>assign the responsibilities for presentation</w:t>
            </w:r>
            <w:r>
              <w:t xml:space="preserve"> </w:t>
            </w:r>
          </w:p>
          <w:p w14:paraId="121EECC6" w14:textId="53366D26" w:rsidR="00EC5381" w:rsidRPr="0068006E" w:rsidRDefault="00EC5381" w:rsidP="00EC5381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</w:t>
            </w:r>
            <w:r>
              <w:rPr>
                <w:b/>
                <w:lang w:val="en-GB"/>
              </w:rPr>
              <w:t>s</w:t>
            </w:r>
            <w:r w:rsidRPr="0068006E">
              <w:rPr>
                <w:b/>
                <w:lang w:val="en-GB"/>
              </w:rPr>
              <w:t>:</w:t>
            </w:r>
          </w:p>
          <w:p w14:paraId="099630BA" w14:textId="77777777" w:rsidR="00EC5381" w:rsidRPr="00166F7A" w:rsidRDefault="00EC5381" w:rsidP="00EC5381">
            <w:r w:rsidRPr="00166F7A">
              <w:t xml:space="preserve">Team member 1: Vladyslav Bordiug                            </w:t>
            </w:r>
          </w:p>
          <w:p w14:paraId="61D7F70E" w14:textId="77777777" w:rsidR="00EC5381" w:rsidRPr="00166F7A" w:rsidRDefault="00EC5381" w:rsidP="00EC5381">
            <w:r w:rsidRPr="00166F7A">
              <w:t xml:space="preserve">Team member 2: Parisa Khataei </w:t>
            </w:r>
          </w:p>
          <w:p w14:paraId="352DC9B9" w14:textId="77777777" w:rsidR="00EC5381" w:rsidRPr="00166F7A" w:rsidRDefault="00EC5381" w:rsidP="00EC5381">
            <w:r w:rsidRPr="00166F7A">
              <w:t xml:space="preserve">Team member 3: Nadezhda Mokhireva                             </w:t>
            </w:r>
          </w:p>
          <w:p w14:paraId="20DEBF32" w14:textId="38A09ECA" w:rsidR="00EC5381" w:rsidRPr="0016291E" w:rsidRDefault="00EC5381" w:rsidP="00EC5381">
            <w:pPr>
              <w:rPr>
                <w:lang w:val="en-GB"/>
              </w:rPr>
            </w:pPr>
            <w:r w:rsidRPr="00166F7A">
              <w:t>Team member 4: Mahdi Esmaeelpour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1BEF0ACA" w:rsidR="00EC5381" w:rsidRDefault="00EC5381" w:rsidP="00EC5381">
            <w:pPr>
              <w:pStyle w:val="Standard1"/>
              <w:spacing w:before="120" w:after="120"/>
            </w:pPr>
            <w:r>
              <w:t>All team members agreed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749BA405" w:rsidR="00EC5381" w:rsidRDefault="00EC5381" w:rsidP="00EC5381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20th</w:t>
            </w:r>
            <w:r w:rsidRPr="006E31A5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590BAD01" w:rsidR="00EC5381" w:rsidRPr="00B049E2" w:rsidRDefault="00EC5381" w:rsidP="00EC5381"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20th</w:t>
            </w:r>
            <w:r w:rsidRPr="006E31A5">
              <w:rPr>
                <w:bCs/>
              </w:rPr>
              <w:t>, 2020</w:t>
            </w:r>
          </w:p>
        </w:tc>
      </w:tr>
    </w:tbl>
    <w:p w14:paraId="0982F601" w14:textId="77777777" w:rsidR="007C0B2F" w:rsidRDefault="007C0B2F" w:rsidP="00B17412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45A2B"/>
    <w:multiLevelType w:val="hybridMultilevel"/>
    <w:tmpl w:val="3C94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05B26"/>
    <w:rsid w:val="00056104"/>
    <w:rsid w:val="00062C8D"/>
    <w:rsid w:val="00073410"/>
    <w:rsid w:val="00087F03"/>
    <w:rsid w:val="000A2BBE"/>
    <w:rsid w:val="000B66C5"/>
    <w:rsid w:val="000D29B9"/>
    <w:rsid w:val="000E1E0D"/>
    <w:rsid w:val="000E6D1E"/>
    <w:rsid w:val="00104BAF"/>
    <w:rsid w:val="00112655"/>
    <w:rsid w:val="00120431"/>
    <w:rsid w:val="0012691A"/>
    <w:rsid w:val="00136D2C"/>
    <w:rsid w:val="00150D5B"/>
    <w:rsid w:val="0016291E"/>
    <w:rsid w:val="00166F7A"/>
    <w:rsid w:val="00176DDC"/>
    <w:rsid w:val="00187519"/>
    <w:rsid w:val="0019258F"/>
    <w:rsid w:val="001A2AC4"/>
    <w:rsid w:val="001B7575"/>
    <w:rsid w:val="001D01D2"/>
    <w:rsid w:val="00207F81"/>
    <w:rsid w:val="00214EE2"/>
    <w:rsid w:val="00232C83"/>
    <w:rsid w:val="00232FAA"/>
    <w:rsid w:val="00245DEB"/>
    <w:rsid w:val="00246E97"/>
    <w:rsid w:val="00255652"/>
    <w:rsid w:val="00255BC4"/>
    <w:rsid w:val="00264505"/>
    <w:rsid w:val="00270A62"/>
    <w:rsid w:val="00275E67"/>
    <w:rsid w:val="00285969"/>
    <w:rsid w:val="00293F91"/>
    <w:rsid w:val="00294FF1"/>
    <w:rsid w:val="002B07CD"/>
    <w:rsid w:val="002B3F36"/>
    <w:rsid w:val="002B44FF"/>
    <w:rsid w:val="002D5141"/>
    <w:rsid w:val="002E2E9F"/>
    <w:rsid w:val="002E4C88"/>
    <w:rsid w:val="002F0D1C"/>
    <w:rsid w:val="002F2A5F"/>
    <w:rsid w:val="00317406"/>
    <w:rsid w:val="00330A4B"/>
    <w:rsid w:val="00340850"/>
    <w:rsid w:val="00340DD9"/>
    <w:rsid w:val="00344A31"/>
    <w:rsid w:val="00346BD2"/>
    <w:rsid w:val="00386AD2"/>
    <w:rsid w:val="003878A8"/>
    <w:rsid w:val="003A2AAC"/>
    <w:rsid w:val="003C1628"/>
    <w:rsid w:val="003D0276"/>
    <w:rsid w:val="003D2062"/>
    <w:rsid w:val="003D2877"/>
    <w:rsid w:val="003D3E2F"/>
    <w:rsid w:val="003D3F98"/>
    <w:rsid w:val="004070FC"/>
    <w:rsid w:val="0044595B"/>
    <w:rsid w:val="00445966"/>
    <w:rsid w:val="00475B02"/>
    <w:rsid w:val="00476EF0"/>
    <w:rsid w:val="004A1E77"/>
    <w:rsid w:val="004B0251"/>
    <w:rsid w:val="004C7374"/>
    <w:rsid w:val="004E2405"/>
    <w:rsid w:val="00504786"/>
    <w:rsid w:val="00533C57"/>
    <w:rsid w:val="00534F83"/>
    <w:rsid w:val="005415BE"/>
    <w:rsid w:val="00564447"/>
    <w:rsid w:val="005760F0"/>
    <w:rsid w:val="00585175"/>
    <w:rsid w:val="005C44D4"/>
    <w:rsid w:val="005E2DFE"/>
    <w:rsid w:val="005F3F0E"/>
    <w:rsid w:val="00641B79"/>
    <w:rsid w:val="006434AF"/>
    <w:rsid w:val="00657935"/>
    <w:rsid w:val="006601FF"/>
    <w:rsid w:val="0066588B"/>
    <w:rsid w:val="00670956"/>
    <w:rsid w:val="00674881"/>
    <w:rsid w:val="0068006E"/>
    <w:rsid w:val="00687357"/>
    <w:rsid w:val="006A5152"/>
    <w:rsid w:val="006A5C21"/>
    <w:rsid w:val="006B3431"/>
    <w:rsid w:val="006C0B49"/>
    <w:rsid w:val="006C25AC"/>
    <w:rsid w:val="006D0DAB"/>
    <w:rsid w:val="006E31A5"/>
    <w:rsid w:val="006E7571"/>
    <w:rsid w:val="006F3CD5"/>
    <w:rsid w:val="00702DEC"/>
    <w:rsid w:val="0077361D"/>
    <w:rsid w:val="0078181E"/>
    <w:rsid w:val="00782380"/>
    <w:rsid w:val="00783355"/>
    <w:rsid w:val="00784A5B"/>
    <w:rsid w:val="0079493B"/>
    <w:rsid w:val="007B74A5"/>
    <w:rsid w:val="007C0B2F"/>
    <w:rsid w:val="007C29FA"/>
    <w:rsid w:val="007C36F0"/>
    <w:rsid w:val="007D5D5B"/>
    <w:rsid w:val="007D7312"/>
    <w:rsid w:val="007E19F9"/>
    <w:rsid w:val="007E69F7"/>
    <w:rsid w:val="008029B4"/>
    <w:rsid w:val="00803F4B"/>
    <w:rsid w:val="0080656D"/>
    <w:rsid w:val="00815FE8"/>
    <w:rsid w:val="00843532"/>
    <w:rsid w:val="008439BF"/>
    <w:rsid w:val="00861F43"/>
    <w:rsid w:val="008A32DC"/>
    <w:rsid w:val="008A7677"/>
    <w:rsid w:val="008A7CFF"/>
    <w:rsid w:val="008B2715"/>
    <w:rsid w:val="008C34CB"/>
    <w:rsid w:val="008E1452"/>
    <w:rsid w:val="008F47F3"/>
    <w:rsid w:val="009010DC"/>
    <w:rsid w:val="00914913"/>
    <w:rsid w:val="00926D57"/>
    <w:rsid w:val="00927479"/>
    <w:rsid w:val="009D7B44"/>
    <w:rsid w:val="009E187C"/>
    <w:rsid w:val="009E5D4F"/>
    <w:rsid w:val="00A12251"/>
    <w:rsid w:val="00A245F2"/>
    <w:rsid w:val="00A510CF"/>
    <w:rsid w:val="00A65AFE"/>
    <w:rsid w:val="00A72C4E"/>
    <w:rsid w:val="00A77DC2"/>
    <w:rsid w:val="00AA463B"/>
    <w:rsid w:val="00AC0DE2"/>
    <w:rsid w:val="00AC2A7A"/>
    <w:rsid w:val="00AD2CA9"/>
    <w:rsid w:val="00AD62D4"/>
    <w:rsid w:val="00B049E2"/>
    <w:rsid w:val="00B10DC2"/>
    <w:rsid w:val="00B154D5"/>
    <w:rsid w:val="00B17412"/>
    <w:rsid w:val="00B357FB"/>
    <w:rsid w:val="00B37256"/>
    <w:rsid w:val="00B47222"/>
    <w:rsid w:val="00B47537"/>
    <w:rsid w:val="00B526F9"/>
    <w:rsid w:val="00B545D8"/>
    <w:rsid w:val="00B555E0"/>
    <w:rsid w:val="00B5688D"/>
    <w:rsid w:val="00B70319"/>
    <w:rsid w:val="00B76AE0"/>
    <w:rsid w:val="00B849EF"/>
    <w:rsid w:val="00B86E35"/>
    <w:rsid w:val="00BA081D"/>
    <w:rsid w:val="00BA0D9C"/>
    <w:rsid w:val="00BA2FBA"/>
    <w:rsid w:val="00BA4D59"/>
    <w:rsid w:val="00BC591F"/>
    <w:rsid w:val="00C15578"/>
    <w:rsid w:val="00C267F1"/>
    <w:rsid w:val="00C354D5"/>
    <w:rsid w:val="00C641E4"/>
    <w:rsid w:val="00C73F96"/>
    <w:rsid w:val="00C82251"/>
    <w:rsid w:val="00CD13BB"/>
    <w:rsid w:val="00D115B1"/>
    <w:rsid w:val="00D346C7"/>
    <w:rsid w:val="00D64A49"/>
    <w:rsid w:val="00D66AF9"/>
    <w:rsid w:val="00D81378"/>
    <w:rsid w:val="00D941F4"/>
    <w:rsid w:val="00DA352B"/>
    <w:rsid w:val="00DA41A9"/>
    <w:rsid w:val="00DA5BEA"/>
    <w:rsid w:val="00DB15C6"/>
    <w:rsid w:val="00DB269A"/>
    <w:rsid w:val="00DB33C2"/>
    <w:rsid w:val="00DC4F35"/>
    <w:rsid w:val="00DC6A63"/>
    <w:rsid w:val="00DF13D8"/>
    <w:rsid w:val="00E36262"/>
    <w:rsid w:val="00E47A35"/>
    <w:rsid w:val="00E56424"/>
    <w:rsid w:val="00E65727"/>
    <w:rsid w:val="00E754DE"/>
    <w:rsid w:val="00E8133F"/>
    <w:rsid w:val="00E83C17"/>
    <w:rsid w:val="00EA25B9"/>
    <w:rsid w:val="00EA771B"/>
    <w:rsid w:val="00EB0101"/>
    <w:rsid w:val="00EB0AEB"/>
    <w:rsid w:val="00EC0589"/>
    <w:rsid w:val="00EC5381"/>
    <w:rsid w:val="00EE3050"/>
    <w:rsid w:val="00EF16B9"/>
    <w:rsid w:val="00EF4983"/>
    <w:rsid w:val="00F07F96"/>
    <w:rsid w:val="00F30A31"/>
    <w:rsid w:val="00F37CC1"/>
    <w:rsid w:val="00F44F3A"/>
    <w:rsid w:val="00F76EEE"/>
    <w:rsid w:val="00FC5253"/>
    <w:rsid w:val="00FD0149"/>
    <w:rsid w:val="00FD0896"/>
    <w:rsid w:val="00FD5E20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2020-02-27T20:25:00Z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