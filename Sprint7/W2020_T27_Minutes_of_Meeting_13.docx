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1579"/>
        <w:gridCol w:w="2853"/>
        <w:gridCol w:w="1428"/>
        <w:gridCol w:w="1140"/>
        <w:gridCol w:w="1225"/>
      </w:tblGrid>
      <w:tr w:rsidR="00782380" w14:paraId="47EC623B" w14:textId="77777777" w:rsidTr="00782380">
        <w:trPr>
          <w:trHeight w:val="336"/>
        </w:trPr>
        <w:tc>
          <w:tcPr>
            <w:tcW w:w="6647" w:type="dxa"/>
            <w:gridSpan w:val="3"/>
            <w:shd w:val="pct10" w:color="auto" w:fill="auto"/>
          </w:tcPr>
          <w:p w14:paraId="230D774A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56A62161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3E5B7BB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56A66137" w14:textId="77777777" w:rsidR="00782380" w:rsidRDefault="00782380">
            <w:pPr>
              <w:pStyle w:val="Standard1"/>
            </w:pPr>
          </w:p>
        </w:tc>
      </w:tr>
      <w:tr w:rsidR="00A510CF" w14:paraId="7E4DBFCE" w14:textId="77777777" w:rsidTr="00FF1A96">
        <w:trPr>
          <w:trHeight w:val="1447"/>
        </w:trPr>
        <w:tc>
          <w:tcPr>
            <w:tcW w:w="10440" w:type="dxa"/>
            <w:gridSpan w:val="6"/>
            <w:shd w:val="pct10" w:color="auto" w:fill="auto"/>
          </w:tcPr>
          <w:p w14:paraId="5ECD5AE4" w14:textId="77777777" w:rsidR="007B74A5" w:rsidRDefault="00A510CF" w:rsidP="007B74A5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27</w:t>
            </w:r>
            <w:bookmarkStart w:id="2" w:name="Logistics"/>
            <w:bookmarkEnd w:id="2"/>
          </w:p>
          <w:p w14:paraId="76257474" w14:textId="629E8792" w:rsidR="00A510CF" w:rsidRPr="00A245F2" w:rsidRDefault="007B74A5" w:rsidP="007B74A5">
            <w:pPr>
              <w:pStyle w:val="Standard1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</w:t>
            </w:r>
            <w:r w:rsidR="00A510CF" w:rsidRPr="00A245F2">
              <w:rPr>
                <w:b/>
                <w:sz w:val="36"/>
                <w:szCs w:val="36"/>
              </w:rPr>
              <w:t>pstone Project I</w:t>
            </w:r>
            <w:r w:rsidR="004A1E77">
              <w:rPr>
                <w:b/>
                <w:sz w:val="36"/>
                <w:szCs w:val="36"/>
              </w:rPr>
              <w:t>I</w:t>
            </w:r>
            <w:r>
              <w:rPr>
                <w:b/>
                <w:sz w:val="36"/>
                <w:szCs w:val="36"/>
              </w:rPr>
              <w:t xml:space="preserve">: </w:t>
            </w:r>
            <w:r w:rsidR="00A510CF" w:rsidRPr="00A245F2">
              <w:rPr>
                <w:b/>
                <w:sz w:val="36"/>
                <w:szCs w:val="36"/>
              </w:rPr>
              <w:t>Minutes of Meeting #</w:t>
            </w:r>
            <w:r w:rsidR="00A65AFE">
              <w:rPr>
                <w:b/>
                <w:sz w:val="36"/>
                <w:szCs w:val="36"/>
              </w:rPr>
              <w:t>1</w:t>
            </w:r>
            <w:r w:rsidR="00112655">
              <w:rPr>
                <w:b/>
                <w:sz w:val="36"/>
                <w:szCs w:val="36"/>
              </w:rPr>
              <w:t>3</w:t>
            </w:r>
          </w:p>
          <w:p w14:paraId="1034612C" w14:textId="77777777" w:rsidR="005E2DFE" w:rsidRDefault="005E2DFE" w:rsidP="007B74A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Agenda: </w:t>
            </w:r>
          </w:p>
          <w:p w14:paraId="46E77F4A" w14:textId="39E078B4" w:rsidR="007B74A5" w:rsidRDefault="007B74A5" w:rsidP="007B74A5">
            <w:pPr>
              <w:pStyle w:val="Standard1"/>
              <w:numPr>
                <w:ilvl w:val="0"/>
                <w:numId w:val="4"/>
              </w:numPr>
              <w:spacing w:before="0"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T</w:t>
            </w:r>
            <w:r w:rsidRPr="007B74A5">
              <w:rPr>
                <w:bCs/>
                <w:sz w:val="24"/>
              </w:rPr>
              <w:t>est the new feature (improved sensor reading accuracy)</w:t>
            </w:r>
          </w:p>
          <w:p w14:paraId="687E4B27" w14:textId="3A0B1B5D" w:rsidR="007B74A5" w:rsidRDefault="007B74A5" w:rsidP="007B74A5">
            <w:pPr>
              <w:pStyle w:val="Standard1"/>
              <w:numPr>
                <w:ilvl w:val="0"/>
                <w:numId w:val="4"/>
              </w:numPr>
              <w:spacing w:before="0" w:after="0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R</w:t>
            </w:r>
            <w:r w:rsidRPr="007B74A5">
              <w:rPr>
                <w:bCs/>
                <w:sz w:val="24"/>
              </w:rPr>
              <w:t>edistribute the workload if necessary</w:t>
            </w:r>
            <w:r w:rsidRPr="007B74A5">
              <w:rPr>
                <w:b/>
                <w:bCs/>
                <w:sz w:val="24"/>
              </w:rPr>
              <w:t xml:space="preserve"> </w:t>
            </w:r>
          </w:p>
          <w:p w14:paraId="1E1E91AE" w14:textId="0D754FAD" w:rsidR="00A510CF" w:rsidRDefault="00A510CF" w:rsidP="007B74A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</w:t>
            </w:r>
            <w:r w:rsidR="006E31A5" w:rsidRPr="006E31A5">
              <w:rPr>
                <w:bCs/>
                <w:sz w:val="24"/>
              </w:rPr>
              <w:t xml:space="preserve">February </w:t>
            </w:r>
            <w:r w:rsidR="00112655">
              <w:rPr>
                <w:bCs/>
                <w:sz w:val="24"/>
              </w:rPr>
              <w:t>13</w:t>
            </w:r>
            <w:r w:rsidR="00104BAF">
              <w:rPr>
                <w:bCs/>
                <w:sz w:val="24"/>
              </w:rPr>
              <w:t>th</w:t>
            </w:r>
            <w:r w:rsidR="006E31A5" w:rsidRPr="006E31A5">
              <w:rPr>
                <w:bCs/>
                <w:sz w:val="24"/>
              </w:rPr>
              <w:t>, 2020</w:t>
            </w:r>
            <w:r>
              <w:rPr>
                <w:b/>
                <w:sz w:val="24"/>
              </w:rPr>
              <w:t xml:space="preserve">                                               </w:t>
            </w:r>
          </w:p>
          <w:p w14:paraId="6D292D50" w14:textId="18AD2793" w:rsidR="00A510CF" w:rsidRDefault="00A510CF" w:rsidP="007B74A5">
            <w:pPr>
              <w:pStyle w:val="Standard1"/>
              <w:spacing w:before="0" w:after="0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Time: </w:t>
            </w:r>
            <w:r w:rsidR="00112655" w:rsidRPr="00112655">
              <w:rPr>
                <w:bCs/>
                <w:sz w:val="24"/>
              </w:rPr>
              <w:t>6</w:t>
            </w:r>
            <w:r w:rsidRPr="00803F4B">
              <w:rPr>
                <w:bCs/>
                <w:sz w:val="24"/>
              </w:rPr>
              <w:t>.</w:t>
            </w:r>
            <w:r w:rsidR="00112655">
              <w:rPr>
                <w:bCs/>
                <w:sz w:val="24"/>
              </w:rPr>
              <w:t>15</w:t>
            </w:r>
            <w:r w:rsidRPr="00A510CF">
              <w:rPr>
                <w:bCs/>
                <w:sz w:val="24"/>
              </w:rPr>
              <w:t>pm –</w:t>
            </w:r>
            <w:r w:rsidR="00112655">
              <w:rPr>
                <w:bCs/>
                <w:sz w:val="24"/>
              </w:rPr>
              <w:t>7</w:t>
            </w:r>
            <w:r w:rsidR="000A2BBE">
              <w:rPr>
                <w:bCs/>
                <w:sz w:val="24"/>
              </w:rPr>
              <w:t>.0</w:t>
            </w:r>
            <w:r w:rsidRPr="00A510CF">
              <w:rPr>
                <w:bCs/>
                <w:sz w:val="24"/>
              </w:rPr>
              <w:t>0pm</w:t>
            </w:r>
          </w:p>
          <w:p w14:paraId="713E3D26" w14:textId="77777777" w:rsidR="00B17412" w:rsidRDefault="00B17412" w:rsidP="007B74A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8D53B12" w14:textId="77777777" w:rsidR="00A510CF" w:rsidRDefault="00A510CF" w:rsidP="007B74A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</w:t>
            </w:r>
          </w:p>
          <w:p w14:paraId="1E214B2D" w14:textId="3CB98569" w:rsidR="00A510CF" w:rsidRPr="000A2BBE" w:rsidRDefault="007B74A5" w:rsidP="007B74A5">
            <w:pPr>
              <w:pStyle w:val="Standard1"/>
              <w:spacing w:before="0"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Casa Loma Campus Library</w:t>
            </w:r>
          </w:p>
        </w:tc>
      </w:tr>
      <w:bookmarkEnd w:id="1"/>
      <w:tr w:rsidR="00782380" w14:paraId="320A820A" w14:textId="77777777" w:rsidTr="00782380">
        <w:trPr>
          <w:trHeight w:val="132"/>
        </w:trPr>
        <w:tc>
          <w:tcPr>
            <w:tcW w:w="6647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7C44676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0FCFE3D4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3563F004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55FBA58A" w14:textId="77777777" w:rsidR="00782380" w:rsidRDefault="00782380">
            <w:pPr>
              <w:pStyle w:val="Standard1"/>
            </w:pPr>
          </w:p>
        </w:tc>
      </w:tr>
      <w:tr w:rsidR="00AC2A7A" w14:paraId="3DA821D2" w14:textId="77777777" w:rsidTr="00AC2A7A">
        <w:trPr>
          <w:trHeight w:val="981"/>
        </w:trPr>
        <w:tc>
          <w:tcPr>
            <w:tcW w:w="3794" w:type="dxa"/>
            <w:gridSpan w:val="2"/>
          </w:tcPr>
          <w:p w14:paraId="034EFB41" w14:textId="77777777" w:rsidR="00AC2A7A" w:rsidRDefault="00AC2A7A" w:rsidP="00A510CF">
            <w:pPr>
              <w:jc w:val="right"/>
            </w:pPr>
            <w:bookmarkStart w:id="3" w:name="Attendees" w:colFirst="0" w:colLast="2"/>
            <w:r>
              <w:t>Attendees:</w:t>
            </w:r>
          </w:p>
        </w:tc>
        <w:tc>
          <w:tcPr>
            <w:tcW w:w="5421" w:type="dxa"/>
            <w:gridSpan w:val="3"/>
          </w:tcPr>
          <w:p w14:paraId="488027D9" w14:textId="77777777" w:rsidR="00AC2A7A" w:rsidRDefault="00AC2A7A" w:rsidP="00A510CF">
            <w:r w:rsidRPr="00A510CF">
              <w:t xml:space="preserve">Team member 1: Vladyslav Bordiug                            </w:t>
            </w:r>
          </w:p>
          <w:p w14:paraId="2DD7D9F4" w14:textId="10CDF6C2" w:rsidR="00AC2A7A" w:rsidRPr="00A510CF" w:rsidRDefault="00AC2A7A" w:rsidP="00A510CF">
            <w:r w:rsidRPr="00A510CF">
              <w:t xml:space="preserve">Team member 2: Parisa Khataei </w:t>
            </w:r>
          </w:p>
          <w:p w14:paraId="5A556DC4" w14:textId="77777777" w:rsidR="00AC2A7A" w:rsidRDefault="00AC2A7A" w:rsidP="00A510CF">
            <w:r w:rsidRPr="00A510CF">
              <w:t xml:space="preserve">Team member 3: Nadezhda Mokhireva                             </w:t>
            </w:r>
          </w:p>
          <w:p w14:paraId="42F1C4B7" w14:textId="77859296" w:rsidR="00AC2A7A" w:rsidRPr="00A510CF" w:rsidRDefault="00AC2A7A" w:rsidP="00A510CF">
            <w:r w:rsidRPr="00A510CF">
              <w:t xml:space="preserve">Team member 4: </w:t>
            </w:r>
            <w:r>
              <w:t>Mahdi Esmaeelpour</w:t>
            </w:r>
          </w:p>
        </w:tc>
        <w:tc>
          <w:tcPr>
            <w:tcW w:w="1225" w:type="dxa"/>
          </w:tcPr>
          <w:p w14:paraId="50148110" w14:textId="77777777" w:rsidR="00AC2A7A" w:rsidRPr="00A510CF" w:rsidRDefault="00AC2A7A" w:rsidP="00A510CF"/>
        </w:tc>
      </w:tr>
      <w:tr w:rsidR="00782380" w14:paraId="4B88BEF9" w14:textId="77777777" w:rsidTr="00B17412">
        <w:trPr>
          <w:trHeight w:val="567"/>
        </w:trPr>
        <w:tc>
          <w:tcPr>
            <w:tcW w:w="6647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278EFB0" w14:textId="1F0DE0C0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3"/>
            <w:bookmarkEnd w:id="4"/>
            <w:r w:rsidRPr="00B17412">
              <w:rPr>
                <w:b/>
                <w:sz w:val="32"/>
                <w:szCs w:val="18"/>
              </w:rPr>
              <w:t>Agenda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4903A6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C1D9134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558678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2B45FB27" w14:textId="77777777" w:rsidTr="00B17412">
        <w:trPr>
          <w:trHeight w:val="340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1325E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A1174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0615BE" w14:textId="77777777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D010D" w14:textId="767F29EA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Planned Date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9E2031" w14:textId="0777E43B" w:rsidR="00782380" w:rsidRPr="00285969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Actual Date</w:t>
            </w:r>
          </w:p>
        </w:tc>
      </w:tr>
      <w:tr w:rsidR="00B049E2" w14:paraId="5D7BD9BC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C0CAAE" w14:textId="1186D3E6" w:rsidR="00B049E2" w:rsidRDefault="00B049E2" w:rsidP="00B049E2">
            <w:pPr>
              <w:pStyle w:val="Standard1"/>
              <w:spacing w:before="120" w:after="120"/>
            </w:pPr>
            <w:r>
              <w:t>Review the last meeting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2C41F1" w14:textId="02C81EB0" w:rsidR="00B049E2" w:rsidRDefault="00B049E2" w:rsidP="00B049E2">
            <w:pPr>
              <w:pStyle w:val="Standard1"/>
              <w:spacing w:before="120" w:after="120"/>
            </w:pPr>
            <w:r>
              <w:t>Remind everyone of the outcomes and decisions of the last meeting based on the Minutes of Meeting #1</w:t>
            </w:r>
            <w:r w:rsidR="00DA352B">
              <w:t>2</w:t>
            </w:r>
            <w:r>
              <w:t xml:space="preserve"> document.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EA6E07" w14:textId="17F132CD" w:rsidR="00B049E2" w:rsidRDefault="00B049E2" w:rsidP="00B049E2">
            <w:pPr>
              <w:pStyle w:val="Standard1"/>
              <w:spacing w:before="120" w:after="120"/>
            </w:pPr>
            <w:r>
              <w:t>Mahdi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BD437" w14:textId="5598A08A" w:rsidR="00B049E2" w:rsidRDefault="00B049E2" w:rsidP="00B049E2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13th</w:t>
            </w:r>
            <w:r w:rsidRPr="006E31A5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91B60" w14:textId="18BEB25A" w:rsidR="00B049E2" w:rsidRDefault="00B049E2" w:rsidP="00B049E2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13th</w:t>
            </w:r>
            <w:r w:rsidRPr="006E31A5">
              <w:rPr>
                <w:bCs/>
              </w:rPr>
              <w:t>, 2020</w:t>
            </w:r>
          </w:p>
        </w:tc>
      </w:tr>
      <w:tr w:rsidR="00B049E2" w14:paraId="342D42BE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BCA382" w14:textId="0AA491EE" w:rsidR="00B049E2" w:rsidRDefault="00B049E2" w:rsidP="00B049E2">
            <w:pPr>
              <w:pStyle w:val="Standard1"/>
              <w:spacing w:before="120" w:after="120"/>
            </w:pPr>
            <w:r>
              <w:t>Discuss the sprint progress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D97656" w14:textId="170C3F65" w:rsidR="00B049E2" w:rsidRDefault="00B049E2" w:rsidP="00B049E2">
            <w:pPr>
              <w:pStyle w:val="Standard1"/>
              <w:spacing w:before="120" w:after="120"/>
            </w:pPr>
            <w:r>
              <w:t xml:space="preserve">Every team member reported on their progress they are making; everyone participated in the discussion and gave their opinion on whether </w:t>
            </w:r>
            <w:r w:rsidR="00504786">
              <w:t xml:space="preserve">the new feature is implemented well.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9D9F5A" w14:textId="16E910EC" w:rsidR="00B049E2" w:rsidRDefault="00B049E2" w:rsidP="00B049E2">
            <w:pPr>
              <w:pStyle w:val="Standard1"/>
              <w:spacing w:before="120" w:after="120"/>
            </w:pPr>
            <w:r w:rsidRPr="00B154D5">
              <w:t>Vladyslav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F735EF" w14:textId="0F1D78E1" w:rsidR="00B049E2" w:rsidRDefault="00B049E2" w:rsidP="00B049E2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13th</w:t>
            </w:r>
            <w:r w:rsidRPr="006E31A5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DCDD95" w14:textId="62A1A50E" w:rsidR="00B049E2" w:rsidRDefault="00B049E2" w:rsidP="00B049E2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13th</w:t>
            </w:r>
            <w:r w:rsidRPr="006E31A5">
              <w:rPr>
                <w:bCs/>
              </w:rPr>
              <w:t>, 2020</w:t>
            </w:r>
          </w:p>
        </w:tc>
      </w:tr>
      <w:tr w:rsidR="00B049E2" w14:paraId="698A0C8F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A4BF71" w14:textId="42390371" w:rsidR="00B049E2" w:rsidRDefault="00B049E2" w:rsidP="00B049E2">
            <w:pPr>
              <w:pStyle w:val="Standard1"/>
              <w:spacing w:before="120" w:after="120"/>
            </w:pPr>
            <w:r>
              <w:t xml:space="preserve">Test the new functionality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2AC938" w14:textId="77777777" w:rsidR="00B049E2" w:rsidRDefault="00B049E2" w:rsidP="00B049E2">
            <w:pPr>
              <w:pStyle w:val="Standard1"/>
              <w:spacing w:before="120" w:after="120"/>
            </w:pPr>
            <w:r>
              <w:t xml:space="preserve">New feature </w:t>
            </w:r>
            <w:r w:rsidRPr="00C82251">
              <w:rPr>
                <w:i/>
                <w:iCs/>
              </w:rPr>
              <w:t>(I</w:t>
            </w:r>
            <w:r w:rsidRPr="00C82251">
              <w:rPr>
                <w:bCs/>
                <w:i/>
                <w:iCs/>
              </w:rPr>
              <w:t>mproved sensor reading accuracy</w:t>
            </w:r>
            <w:r w:rsidRPr="00C82251">
              <w:rPr>
                <w:i/>
                <w:iCs/>
              </w:rPr>
              <w:t>)</w:t>
            </w:r>
            <w:r>
              <w:t xml:space="preserve"> was tested. The testing was done on developers’ devices and in the IDE embedded simulator.</w:t>
            </w:r>
          </w:p>
          <w:p w14:paraId="3551552D" w14:textId="141944BF" w:rsidR="00687357" w:rsidRDefault="00687357" w:rsidP="00B049E2">
            <w:pPr>
              <w:pStyle w:val="Standard1"/>
              <w:spacing w:before="120" w:after="120"/>
            </w:pPr>
            <w:r>
              <w:t>Also, there was a chance to improve the data storage and more securely encrypt user passwords. This change was tested as well.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3D7465" w14:textId="5FD43A8F" w:rsidR="00B049E2" w:rsidRDefault="00B049E2" w:rsidP="00B049E2">
            <w:pPr>
              <w:pStyle w:val="Standard1"/>
              <w:spacing w:before="120" w:after="120"/>
            </w:pPr>
            <w:r w:rsidRPr="008E1452">
              <w:t>Parisa</w:t>
            </w:r>
            <w:r>
              <w:t xml:space="preserve"> and </w:t>
            </w:r>
            <w:r w:rsidR="00B47222">
              <w:t>Nadezhda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A70063" w14:textId="58851E06" w:rsidR="00B049E2" w:rsidRDefault="00B049E2" w:rsidP="00B049E2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13th</w:t>
            </w:r>
            <w:r w:rsidRPr="006E31A5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C6AA90" w14:textId="77769976" w:rsidR="00B049E2" w:rsidRDefault="00B049E2" w:rsidP="00B049E2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13th</w:t>
            </w:r>
            <w:r w:rsidRPr="006E31A5">
              <w:rPr>
                <w:bCs/>
              </w:rPr>
              <w:t>, 2020</w:t>
            </w:r>
          </w:p>
        </w:tc>
      </w:tr>
      <w:tr w:rsidR="00BA0D9C" w14:paraId="539CFC0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CDFDDF" w14:textId="6DFD579C" w:rsidR="00BA0D9C" w:rsidRDefault="00BA0D9C" w:rsidP="00BA0D9C">
            <w:pPr>
              <w:pStyle w:val="Standard1"/>
              <w:spacing w:before="120" w:after="120"/>
            </w:pPr>
            <w:r>
              <w:t xml:space="preserve">Document the conversation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9118CC" w14:textId="3F57BF6E" w:rsidR="00BA0D9C" w:rsidRDefault="00BA0D9C" w:rsidP="00BA0D9C">
            <w:pPr>
              <w:pStyle w:val="Standard1"/>
              <w:spacing w:before="120" w:after="120"/>
            </w:pPr>
            <w:r>
              <w:t>Write down the highlights of the meeting in the Minutes of Meeting #13 document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125AD" w14:textId="6537F220" w:rsidR="00BA0D9C" w:rsidRDefault="00BA0D9C" w:rsidP="00BA0D9C">
            <w:pPr>
              <w:pStyle w:val="Standard1"/>
              <w:spacing w:before="120" w:after="120"/>
            </w:pPr>
            <w:r>
              <w:t>Mahdi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BF0FFA" w14:textId="5707FE1E" w:rsidR="00BA0D9C" w:rsidRDefault="00BA0D9C" w:rsidP="00BA0D9C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13th</w:t>
            </w:r>
            <w:r w:rsidRPr="006E31A5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D4B127" w14:textId="6143D36A" w:rsidR="00BA0D9C" w:rsidRDefault="00BA0D9C" w:rsidP="00BA0D9C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13th</w:t>
            </w:r>
            <w:r w:rsidRPr="006E31A5">
              <w:rPr>
                <w:bCs/>
              </w:rPr>
              <w:t>, 2020</w:t>
            </w:r>
          </w:p>
        </w:tc>
      </w:tr>
      <w:tr w:rsidR="000E6D1E" w14:paraId="0CA0A267" w14:textId="77777777" w:rsidTr="005415BE">
        <w:trPr>
          <w:trHeight w:val="2920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7CC692" w14:textId="72202EFA" w:rsidR="000E6D1E" w:rsidRDefault="000E6D1E" w:rsidP="000E6D1E">
            <w:pPr>
              <w:pStyle w:val="Standard1"/>
              <w:spacing w:before="120" w:after="120"/>
            </w:pPr>
            <w:r>
              <w:t>Agree on the next meeting details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AB3D1" w14:textId="771AFFE3" w:rsidR="000E6D1E" w:rsidRDefault="000E6D1E" w:rsidP="000E6D1E">
            <w:pPr>
              <w:pStyle w:val="Standard1"/>
              <w:spacing w:before="120" w:after="120"/>
            </w:pPr>
            <w:r>
              <w:t xml:space="preserve">Date: </w:t>
            </w:r>
            <w:r w:rsidRPr="00A72C4E">
              <w:rPr>
                <w:bCs/>
              </w:rPr>
              <w:t xml:space="preserve">February </w:t>
            </w:r>
            <w:r w:rsidR="004B0251">
              <w:rPr>
                <w:bCs/>
              </w:rPr>
              <w:t>20</w:t>
            </w:r>
            <w:r w:rsidRPr="00A72C4E">
              <w:rPr>
                <w:bCs/>
                <w:vertAlign w:val="superscript"/>
              </w:rPr>
              <w:t>th</w:t>
            </w:r>
            <w:r w:rsidRPr="00A72C4E">
              <w:rPr>
                <w:bCs/>
              </w:rPr>
              <w:t>, 2020</w:t>
            </w:r>
          </w:p>
          <w:p w14:paraId="6786DC95" w14:textId="77777777" w:rsidR="006C5F19" w:rsidRDefault="000E6D1E" w:rsidP="000E6D1E">
            <w:pPr>
              <w:pStyle w:val="Standard1"/>
              <w:spacing w:before="120" w:after="120"/>
            </w:pPr>
            <w:r>
              <w:t xml:space="preserve">Time: </w:t>
            </w:r>
            <w:r w:rsidR="006C5F19" w:rsidRPr="006C5F19">
              <w:t xml:space="preserve">TBD </w:t>
            </w:r>
          </w:p>
          <w:p w14:paraId="1638A693" w14:textId="30592901" w:rsidR="000E6D1E" w:rsidRDefault="000E6D1E" w:rsidP="000E6D1E">
            <w:pPr>
              <w:pStyle w:val="Standard1"/>
              <w:spacing w:before="120" w:after="120"/>
            </w:pPr>
            <w:bookmarkStart w:id="5" w:name="_GoBack"/>
            <w:bookmarkEnd w:id="5"/>
            <w:r>
              <w:t>Location:</w:t>
            </w:r>
            <w:r w:rsidR="00344A31">
              <w:t xml:space="preserve"> </w:t>
            </w:r>
            <w:r w:rsidR="006C5F19">
              <w:t>Casa Loma Campus Library / Video Chat</w:t>
            </w:r>
          </w:p>
          <w:p w14:paraId="3E258943" w14:textId="0D01320D" w:rsidR="000E6D1E" w:rsidRDefault="000E6D1E" w:rsidP="000E6D1E">
            <w:pPr>
              <w:pStyle w:val="Standard1"/>
              <w:spacing w:before="120" w:after="120"/>
            </w:pPr>
            <w:r>
              <w:t>Agenda: test the new feature</w:t>
            </w:r>
            <w:r w:rsidR="00D346C7">
              <w:t>s</w:t>
            </w:r>
            <w:r>
              <w:t xml:space="preserve"> (improved </w:t>
            </w:r>
            <w:r w:rsidR="006C0B49">
              <w:t>front-end, user interface</w:t>
            </w:r>
            <w:r w:rsidR="00D346C7">
              <w:t>, battery consumption</w:t>
            </w:r>
            <w:r>
              <w:t xml:space="preserve">) </w:t>
            </w:r>
          </w:p>
          <w:p w14:paraId="121EECC6" w14:textId="53366D26" w:rsidR="000E6D1E" w:rsidRPr="0068006E" w:rsidRDefault="000E6D1E" w:rsidP="000E6D1E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</w:t>
            </w:r>
            <w:r>
              <w:rPr>
                <w:b/>
                <w:lang w:val="en-GB"/>
              </w:rPr>
              <w:t>s</w:t>
            </w:r>
            <w:r w:rsidRPr="0068006E">
              <w:rPr>
                <w:b/>
                <w:lang w:val="en-GB"/>
              </w:rPr>
              <w:t>:</w:t>
            </w:r>
          </w:p>
          <w:p w14:paraId="099630BA" w14:textId="77777777" w:rsidR="000E6D1E" w:rsidRPr="00166F7A" w:rsidRDefault="000E6D1E" w:rsidP="000E6D1E">
            <w:r w:rsidRPr="00166F7A">
              <w:t xml:space="preserve">Team member 1: Vladyslav Bordiug                            </w:t>
            </w:r>
          </w:p>
          <w:p w14:paraId="61D7F70E" w14:textId="77777777" w:rsidR="000E6D1E" w:rsidRPr="00166F7A" w:rsidRDefault="000E6D1E" w:rsidP="000E6D1E">
            <w:r w:rsidRPr="00166F7A">
              <w:t xml:space="preserve">Team member 2: Parisa Khataei </w:t>
            </w:r>
          </w:p>
          <w:p w14:paraId="352DC9B9" w14:textId="77777777" w:rsidR="000E6D1E" w:rsidRPr="00166F7A" w:rsidRDefault="000E6D1E" w:rsidP="000E6D1E">
            <w:r w:rsidRPr="00166F7A">
              <w:t xml:space="preserve">Team member 3: Nadezhda Mokhireva                             </w:t>
            </w:r>
          </w:p>
          <w:p w14:paraId="20DEBF32" w14:textId="38A09ECA" w:rsidR="000E6D1E" w:rsidRPr="0016291E" w:rsidRDefault="000E6D1E" w:rsidP="000E6D1E">
            <w:pPr>
              <w:rPr>
                <w:lang w:val="en-GB"/>
              </w:rPr>
            </w:pPr>
            <w:r w:rsidRPr="00166F7A">
              <w:t>Team member 4: Mahdi Esmaeelpour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59947E" w14:textId="1BEF0ACA" w:rsidR="000E6D1E" w:rsidRDefault="000E6D1E" w:rsidP="000E6D1E">
            <w:pPr>
              <w:pStyle w:val="Standard1"/>
              <w:spacing w:before="120" w:after="120"/>
            </w:pPr>
            <w:r>
              <w:t>All team members agreed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A26982" w14:textId="1B4A7308" w:rsidR="000E6D1E" w:rsidRDefault="000E6D1E" w:rsidP="000E6D1E">
            <w:pPr>
              <w:pStyle w:val="Standard1"/>
              <w:spacing w:before="120" w:after="120"/>
            </w:pPr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13th</w:t>
            </w:r>
            <w:r w:rsidRPr="006E31A5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B681DB" w14:textId="1D9FF175" w:rsidR="000E6D1E" w:rsidRPr="00B049E2" w:rsidRDefault="000E6D1E" w:rsidP="000E6D1E">
            <w:r w:rsidRPr="006E31A5">
              <w:rPr>
                <w:bCs/>
              </w:rPr>
              <w:t xml:space="preserve">February </w:t>
            </w:r>
            <w:r>
              <w:rPr>
                <w:bCs/>
              </w:rPr>
              <w:t>13th</w:t>
            </w:r>
            <w:r w:rsidRPr="006E31A5">
              <w:rPr>
                <w:bCs/>
              </w:rPr>
              <w:t>, 2020</w:t>
            </w:r>
          </w:p>
        </w:tc>
      </w:tr>
    </w:tbl>
    <w:p w14:paraId="0982F601" w14:textId="77777777" w:rsidR="007C0B2F" w:rsidRDefault="007C0B2F" w:rsidP="00B17412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45A2B"/>
    <w:multiLevelType w:val="hybridMultilevel"/>
    <w:tmpl w:val="3C94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05B26"/>
    <w:rsid w:val="00056104"/>
    <w:rsid w:val="00062C8D"/>
    <w:rsid w:val="00073410"/>
    <w:rsid w:val="00087F03"/>
    <w:rsid w:val="000A2BBE"/>
    <w:rsid w:val="000B66C5"/>
    <w:rsid w:val="000D29B9"/>
    <w:rsid w:val="000E1E0D"/>
    <w:rsid w:val="000E6D1E"/>
    <w:rsid w:val="00104BAF"/>
    <w:rsid w:val="00112655"/>
    <w:rsid w:val="00120431"/>
    <w:rsid w:val="0012691A"/>
    <w:rsid w:val="00136D2C"/>
    <w:rsid w:val="00150D5B"/>
    <w:rsid w:val="0016291E"/>
    <w:rsid w:val="00166F7A"/>
    <w:rsid w:val="00176DDC"/>
    <w:rsid w:val="00187519"/>
    <w:rsid w:val="0019258F"/>
    <w:rsid w:val="001B7575"/>
    <w:rsid w:val="001D01D2"/>
    <w:rsid w:val="00207F81"/>
    <w:rsid w:val="00214EE2"/>
    <w:rsid w:val="00232C83"/>
    <w:rsid w:val="00232FAA"/>
    <w:rsid w:val="00245DEB"/>
    <w:rsid w:val="00246E97"/>
    <w:rsid w:val="00255652"/>
    <w:rsid w:val="00255BC4"/>
    <w:rsid w:val="00264505"/>
    <w:rsid w:val="00270A62"/>
    <w:rsid w:val="00275E67"/>
    <w:rsid w:val="00285969"/>
    <w:rsid w:val="00293F91"/>
    <w:rsid w:val="00294FF1"/>
    <w:rsid w:val="002B07CD"/>
    <w:rsid w:val="002B3F36"/>
    <w:rsid w:val="002B44FF"/>
    <w:rsid w:val="002D5141"/>
    <w:rsid w:val="002E2E9F"/>
    <w:rsid w:val="002E4C88"/>
    <w:rsid w:val="002F0D1C"/>
    <w:rsid w:val="002F2A5F"/>
    <w:rsid w:val="00317406"/>
    <w:rsid w:val="00340DD9"/>
    <w:rsid w:val="00344A31"/>
    <w:rsid w:val="00346BD2"/>
    <w:rsid w:val="00386AD2"/>
    <w:rsid w:val="003878A8"/>
    <w:rsid w:val="003A2AAC"/>
    <w:rsid w:val="003C1628"/>
    <w:rsid w:val="003D0276"/>
    <w:rsid w:val="003D2877"/>
    <w:rsid w:val="003D3F98"/>
    <w:rsid w:val="004070FC"/>
    <w:rsid w:val="0044595B"/>
    <w:rsid w:val="00445966"/>
    <w:rsid w:val="00476EF0"/>
    <w:rsid w:val="004A1E77"/>
    <w:rsid w:val="004B0251"/>
    <w:rsid w:val="004C7374"/>
    <w:rsid w:val="004E2405"/>
    <w:rsid w:val="00504786"/>
    <w:rsid w:val="00533C57"/>
    <w:rsid w:val="00534F83"/>
    <w:rsid w:val="005415BE"/>
    <w:rsid w:val="00564447"/>
    <w:rsid w:val="005760F0"/>
    <w:rsid w:val="00585175"/>
    <w:rsid w:val="005C44D4"/>
    <w:rsid w:val="005E2DFE"/>
    <w:rsid w:val="005F3F0E"/>
    <w:rsid w:val="00641B79"/>
    <w:rsid w:val="006434AF"/>
    <w:rsid w:val="00657935"/>
    <w:rsid w:val="0066588B"/>
    <w:rsid w:val="00670956"/>
    <w:rsid w:val="00674881"/>
    <w:rsid w:val="0068006E"/>
    <w:rsid w:val="00687357"/>
    <w:rsid w:val="006A5152"/>
    <w:rsid w:val="006A5C21"/>
    <w:rsid w:val="006B3431"/>
    <w:rsid w:val="006C0B49"/>
    <w:rsid w:val="006C25AC"/>
    <w:rsid w:val="006C5F19"/>
    <w:rsid w:val="006D0DAB"/>
    <w:rsid w:val="006E31A5"/>
    <w:rsid w:val="006E7571"/>
    <w:rsid w:val="006F3CD5"/>
    <w:rsid w:val="00702DEC"/>
    <w:rsid w:val="0077361D"/>
    <w:rsid w:val="0078181E"/>
    <w:rsid w:val="00782380"/>
    <w:rsid w:val="00783355"/>
    <w:rsid w:val="00784A5B"/>
    <w:rsid w:val="0079493B"/>
    <w:rsid w:val="007B74A5"/>
    <w:rsid w:val="007C0B2F"/>
    <w:rsid w:val="007C29FA"/>
    <w:rsid w:val="007C36F0"/>
    <w:rsid w:val="007D5D5B"/>
    <w:rsid w:val="007D7312"/>
    <w:rsid w:val="007E19F9"/>
    <w:rsid w:val="007E69F7"/>
    <w:rsid w:val="008029B4"/>
    <w:rsid w:val="00803F4B"/>
    <w:rsid w:val="00815FE8"/>
    <w:rsid w:val="00843532"/>
    <w:rsid w:val="008439BF"/>
    <w:rsid w:val="00861F43"/>
    <w:rsid w:val="008A7677"/>
    <w:rsid w:val="008A7CFF"/>
    <w:rsid w:val="008B2715"/>
    <w:rsid w:val="008C34CB"/>
    <w:rsid w:val="008E1452"/>
    <w:rsid w:val="009010DC"/>
    <w:rsid w:val="00914913"/>
    <w:rsid w:val="00926D57"/>
    <w:rsid w:val="00927479"/>
    <w:rsid w:val="009D7B44"/>
    <w:rsid w:val="009E187C"/>
    <w:rsid w:val="009E5D4F"/>
    <w:rsid w:val="00A12251"/>
    <w:rsid w:val="00A245F2"/>
    <w:rsid w:val="00A510CF"/>
    <w:rsid w:val="00A65AFE"/>
    <w:rsid w:val="00A72C4E"/>
    <w:rsid w:val="00A77DC2"/>
    <w:rsid w:val="00AA463B"/>
    <w:rsid w:val="00AC0DE2"/>
    <w:rsid w:val="00AC2A7A"/>
    <w:rsid w:val="00AD2CA9"/>
    <w:rsid w:val="00AD62D4"/>
    <w:rsid w:val="00B049E2"/>
    <w:rsid w:val="00B10DC2"/>
    <w:rsid w:val="00B154D5"/>
    <w:rsid w:val="00B17412"/>
    <w:rsid w:val="00B357FB"/>
    <w:rsid w:val="00B47222"/>
    <w:rsid w:val="00B47537"/>
    <w:rsid w:val="00B526F9"/>
    <w:rsid w:val="00B545D8"/>
    <w:rsid w:val="00B555E0"/>
    <w:rsid w:val="00B5688D"/>
    <w:rsid w:val="00B70319"/>
    <w:rsid w:val="00B76AE0"/>
    <w:rsid w:val="00B849EF"/>
    <w:rsid w:val="00B86E35"/>
    <w:rsid w:val="00BA081D"/>
    <w:rsid w:val="00BA0D9C"/>
    <w:rsid w:val="00BA2FBA"/>
    <w:rsid w:val="00BC591F"/>
    <w:rsid w:val="00C267F1"/>
    <w:rsid w:val="00C354D5"/>
    <w:rsid w:val="00C641E4"/>
    <w:rsid w:val="00C73F96"/>
    <w:rsid w:val="00C82251"/>
    <w:rsid w:val="00CD13BB"/>
    <w:rsid w:val="00D115B1"/>
    <w:rsid w:val="00D346C7"/>
    <w:rsid w:val="00D64A49"/>
    <w:rsid w:val="00D66AF9"/>
    <w:rsid w:val="00D81378"/>
    <w:rsid w:val="00D941F4"/>
    <w:rsid w:val="00DA352B"/>
    <w:rsid w:val="00DA41A9"/>
    <w:rsid w:val="00DA5BEA"/>
    <w:rsid w:val="00DB15C6"/>
    <w:rsid w:val="00DB269A"/>
    <w:rsid w:val="00DB33C2"/>
    <w:rsid w:val="00DC4F35"/>
    <w:rsid w:val="00DC6A63"/>
    <w:rsid w:val="00E36262"/>
    <w:rsid w:val="00E56424"/>
    <w:rsid w:val="00E65727"/>
    <w:rsid w:val="00E754DE"/>
    <w:rsid w:val="00E8133F"/>
    <w:rsid w:val="00E83C17"/>
    <w:rsid w:val="00EA25B9"/>
    <w:rsid w:val="00EA771B"/>
    <w:rsid w:val="00EB0AEB"/>
    <w:rsid w:val="00EC0589"/>
    <w:rsid w:val="00EE3050"/>
    <w:rsid w:val="00EF16B9"/>
    <w:rsid w:val="00EF4983"/>
    <w:rsid w:val="00F07F96"/>
    <w:rsid w:val="00F30A31"/>
    <w:rsid w:val="00F37CC1"/>
    <w:rsid w:val="00F44F3A"/>
    <w:rsid w:val="00F76EEE"/>
    <w:rsid w:val="00FC5253"/>
    <w:rsid w:val="00FD0149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F1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2020-02-27T20:13:00Z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