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1579"/>
        <w:gridCol w:w="2853"/>
        <w:gridCol w:w="1428"/>
        <w:gridCol w:w="1140"/>
        <w:gridCol w:w="1225"/>
      </w:tblGrid>
      <w:tr w:rsidR="00782380" w14:paraId="47EC623B" w14:textId="77777777" w:rsidTr="00782380">
        <w:trPr>
          <w:trHeight w:val="336"/>
        </w:trPr>
        <w:tc>
          <w:tcPr>
            <w:tcW w:w="6647" w:type="dxa"/>
            <w:gridSpan w:val="3"/>
            <w:shd w:val="pct10" w:color="auto" w:fill="auto"/>
          </w:tcPr>
          <w:p w14:paraId="230D774A" w14:textId="77777777" w:rsidR="00782380" w:rsidRPr="00B27FC5" w:rsidRDefault="00782380">
            <w:pPr>
              <w:pStyle w:val="Standard1"/>
              <w:rPr>
                <w:lang w:val="en-CA"/>
              </w:rPr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56A62161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3E5B7BB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56A66137" w14:textId="77777777" w:rsidR="00782380" w:rsidRDefault="00782380">
            <w:pPr>
              <w:pStyle w:val="Standard1"/>
            </w:pPr>
          </w:p>
        </w:tc>
      </w:tr>
      <w:tr w:rsidR="00A510CF" w14:paraId="7E4DBFCE" w14:textId="77777777" w:rsidTr="00FF1A96">
        <w:trPr>
          <w:trHeight w:val="1447"/>
        </w:trPr>
        <w:tc>
          <w:tcPr>
            <w:tcW w:w="10440" w:type="dxa"/>
            <w:gridSpan w:val="6"/>
            <w:shd w:val="pct10" w:color="auto" w:fill="auto"/>
          </w:tcPr>
          <w:p w14:paraId="5ECD5AE4" w14:textId="77777777" w:rsidR="007B74A5" w:rsidRDefault="00A510CF" w:rsidP="007B74A5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27</w:t>
            </w:r>
            <w:bookmarkStart w:id="2" w:name="Logistics"/>
            <w:bookmarkEnd w:id="2"/>
          </w:p>
          <w:p w14:paraId="76257474" w14:textId="06F355AD" w:rsidR="00A510CF" w:rsidRPr="00A245F2" w:rsidRDefault="007B74A5" w:rsidP="007B74A5">
            <w:pPr>
              <w:pStyle w:val="Standard1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</w:t>
            </w:r>
            <w:r w:rsidR="00A510CF" w:rsidRPr="00A245F2">
              <w:rPr>
                <w:b/>
                <w:sz w:val="36"/>
                <w:szCs w:val="36"/>
              </w:rPr>
              <w:t>pstone Project I</w:t>
            </w:r>
            <w:r w:rsidR="004A1E77">
              <w:rPr>
                <w:b/>
                <w:sz w:val="36"/>
                <w:szCs w:val="36"/>
              </w:rPr>
              <w:t>I</w:t>
            </w:r>
            <w:r>
              <w:rPr>
                <w:b/>
                <w:sz w:val="36"/>
                <w:szCs w:val="36"/>
              </w:rPr>
              <w:t xml:space="preserve">: </w:t>
            </w:r>
            <w:r w:rsidR="00A510CF" w:rsidRPr="00A245F2">
              <w:rPr>
                <w:b/>
                <w:sz w:val="36"/>
                <w:szCs w:val="36"/>
              </w:rPr>
              <w:t>Minutes of Meeting #</w:t>
            </w:r>
            <w:r w:rsidR="00A65AFE">
              <w:rPr>
                <w:b/>
                <w:sz w:val="36"/>
                <w:szCs w:val="36"/>
              </w:rPr>
              <w:t>1</w:t>
            </w:r>
            <w:r w:rsidR="00E922CB">
              <w:rPr>
                <w:b/>
                <w:sz w:val="36"/>
                <w:szCs w:val="36"/>
              </w:rPr>
              <w:t>5</w:t>
            </w:r>
          </w:p>
          <w:p w14:paraId="1034612C" w14:textId="77777777" w:rsidR="005E2DFE" w:rsidRDefault="005E2DFE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Agenda: </w:t>
            </w:r>
          </w:p>
          <w:p w14:paraId="687E4B27" w14:textId="63D90E1C" w:rsidR="007B74A5" w:rsidRPr="00B27FC5" w:rsidRDefault="00B27FC5" w:rsidP="007B74A5">
            <w:pPr>
              <w:pStyle w:val="Standard1"/>
              <w:numPr>
                <w:ilvl w:val="0"/>
                <w:numId w:val="4"/>
              </w:numPr>
              <w:spacing w:before="0" w:after="0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Assign responsibilities for the upcoming presentation</w:t>
            </w:r>
          </w:p>
          <w:p w14:paraId="7BDC9AC9" w14:textId="79AE06B3" w:rsidR="00B27FC5" w:rsidRDefault="00B27FC5" w:rsidP="007B74A5">
            <w:pPr>
              <w:pStyle w:val="Standard1"/>
              <w:numPr>
                <w:ilvl w:val="0"/>
                <w:numId w:val="4"/>
              </w:numPr>
              <w:spacing w:before="0" w:after="0"/>
              <w:rPr>
                <w:sz w:val="24"/>
              </w:rPr>
            </w:pPr>
            <w:r w:rsidRPr="00B27FC5">
              <w:rPr>
                <w:sz w:val="24"/>
              </w:rPr>
              <w:t>Follow up with each team member’s progress</w:t>
            </w:r>
          </w:p>
          <w:p w14:paraId="2443EBA7" w14:textId="1D56EC36" w:rsidR="00B27FC5" w:rsidRPr="00B27FC5" w:rsidRDefault="00B27FC5" w:rsidP="007B74A5">
            <w:pPr>
              <w:pStyle w:val="Standard1"/>
              <w:numPr>
                <w:ilvl w:val="0"/>
                <w:numId w:val="4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Adjust the workload as necessary</w:t>
            </w:r>
          </w:p>
          <w:p w14:paraId="1E1E91AE" w14:textId="6C0BABFE" w:rsidR="00A510CF" w:rsidRDefault="00A510CF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</w:t>
            </w:r>
            <w:r w:rsidR="006E31A5" w:rsidRPr="006E31A5">
              <w:rPr>
                <w:bCs/>
                <w:sz w:val="24"/>
              </w:rPr>
              <w:t xml:space="preserve">February </w:t>
            </w:r>
            <w:r w:rsidR="00B37256">
              <w:rPr>
                <w:bCs/>
                <w:sz w:val="24"/>
              </w:rPr>
              <w:t>2</w:t>
            </w:r>
            <w:r w:rsidR="005979D6">
              <w:rPr>
                <w:bCs/>
                <w:sz w:val="24"/>
              </w:rPr>
              <w:t>7</w:t>
            </w:r>
            <w:r w:rsidR="00104BAF">
              <w:rPr>
                <w:bCs/>
                <w:sz w:val="24"/>
              </w:rPr>
              <w:t>th</w:t>
            </w:r>
            <w:r w:rsidR="006E31A5" w:rsidRPr="006E31A5">
              <w:rPr>
                <w:bCs/>
                <w:sz w:val="24"/>
              </w:rPr>
              <w:t>, 2020</w:t>
            </w:r>
            <w:r>
              <w:rPr>
                <w:b/>
                <w:sz w:val="24"/>
              </w:rPr>
              <w:t xml:space="preserve">                                               </w:t>
            </w:r>
          </w:p>
          <w:p w14:paraId="6D292D50" w14:textId="2BDA3D9F" w:rsidR="00A510CF" w:rsidRDefault="00A510CF" w:rsidP="007B74A5">
            <w:pPr>
              <w:pStyle w:val="Standard1"/>
              <w:spacing w:before="0" w:after="0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Time: </w:t>
            </w:r>
            <w:r w:rsidR="00754E7F" w:rsidRPr="00754E7F">
              <w:rPr>
                <w:bCs/>
                <w:sz w:val="24"/>
              </w:rPr>
              <w:t>1</w:t>
            </w:r>
            <w:r w:rsidRPr="00754E7F">
              <w:rPr>
                <w:bCs/>
                <w:sz w:val="24"/>
              </w:rPr>
              <w:t>.</w:t>
            </w:r>
            <w:r w:rsidR="00754E7F" w:rsidRPr="00754E7F">
              <w:rPr>
                <w:bCs/>
                <w:sz w:val="24"/>
              </w:rPr>
              <w:t>3</w:t>
            </w:r>
            <w:r w:rsidR="00BA4D59">
              <w:rPr>
                <w:bCs/>
                <w:sz w:val="24"/>
              </w:rPr>
              <w:t>0</w:t>
            </w:r>
            <w:r w:rsidRPr="00A510CF">
              <w:rPr>
                <w:bCs/>
                <w:sz w:val="24"/>
              </w:rPr>
              <w:t>pm –</w:t>
            </w:r>
            <w:r w:rsidR="00754E7F">
              <w:rPr>
                <w:bCs/>
                <w:sz w:val="24"/>
              </w:rPr>
              <w:t>1</w:t>
            </w:r>
            <w:r w:rsidR="000A2BBE">
              <w:rPr>
                <w:bCs/>
                <w:sz w:val="24"/>
              </w:rPr>
              <w:t>.</w:t>
            </w:r>
            <w:r w:rsidR="00754E7F">
              <w:rPr>
                <w:bCs/>
                <w:sz w:val="24"/>
              </w:rPr>
              <w:t>50</w:t>
            </w:r>
            <w:r w:rsidRPr="00A510CF">
              <w:rPr>
                <w:bCs/>
                <w:sz w:val="24"/>
              </w:rPr>
              <w:t>pm</w:t>
            </w:r>
          </w:p>
          <w:p w14:paraId="713E3D26" w14:textId="77777777" w:rsidR="00B17412" w:rsidRDefault="00B17412" w:rsidP="007B74A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8D53B12" w14:textId="77777777" w:rsidR="00A510CF" w:rsidRDefault="00A510CF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</w:t>
            </w:r>
          </w:p>
          <w:p w14:paraId="1E214B2D" w14:textId="6C36FD06" w:rsidR="00A510CF" w:rsidRPr="000A2BBE" w:rsidRDefault="003145C1" w:rsidP="007B74A5">
            <w:pPr>
              <w:pStyle w:val="Standard1"/>
              <w:spacing w:before="0"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Casa Loma Campus Library</w:t>
            </w:r>
          </w:p>
        </w:tc>
      </w:tr>
      <w:bookmarkEnd w:id="1"/>
      <w:tr w:rsidR="00782380" w14:paraId="320A820A" w14:textId="77777777" w:rsidTr="00782380">
        <w:trPr>
          <w:trHeight w:val="132"/>
        </w:trPr>
        <w:tc>
          <w:tcPr>
            <w:tcW w:w="6647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7C44676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0FCFE3D4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3563F004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55FBA58A" w14:textId="77777777" w:rsidR="00782380" w:rsidRDefault="00782380">
            <w:pPr>
              <w:pStyle w:val="Standard1"/>
            </w:pPr>
          </w:p>
        </w:tc>
      </w:tr>
      <w:tr w:rsidR="00AC2A7A" w14:paraId="3DA821D2" w14:textId="77777777" w:rsidTr="00AC2A7A">
        <w:trPr>
          <w:trHeight w:val="981"/>
        </w:trPr>
        <w:tc>
          <w:tcPr>
            <w:tcW w:w="3794" w:type="dxa"/>
            <w:gridSpan w:val="2"/>
          </w:tcPr>
          <w:p w14:paraId="034EFB41" w14:textId="77777777" w:rsidR="00AC2A7A" w:rsidRDefault="00AC2A7A" w:rsidP="00A510CF">
            <w:pPr>
              <w:jc w:val="right"/>
            </w:pPr>
            <w:bookmarkStart w:id="3" w:name="Attendees" w:colFirst="0" w:colLast="2"/>
            <w:r>
              <w:t>Attendees:</w:t>
            </w:r>
          </w:p>
        </w:tc>
        <w:tc>
          <w:tcPr>
            <w:tcW w:w="5421" w:type="dxa"/>
            <w:gridSpan w:val="3"/>
          </w:tcPr>
          <w:p w14:paraId="488027D9" w14:textId="77777777" w:rsidR="00AC2A7A" w:rsidRDefault="00AC2A7A" w:rsidP="00A510CF">
            <w:r w:rsidRPr="00A510CF">
              <w:t xml:space="preserve">Team member 1: Vladyslav </w:t>
            </w:r>
            <w:proofErr w:type="spellStart"/>
            <w:r w:rsidRPr="00A510CF">
              <w:t>Bordiug</w:t>
            </w:r>
            <w:proofErr w:type="spellEnd"/>
            <w:r w:rsidRPr="00A510CF">
              <w:t xml:space="preserve">                            </w:t>
            </w:r>
          </w:p>
          <w:p w14:paraId="2DD7D9F4" w14:textId="10CDF6C2" w:rsidR="00AC2A7A" w:rsidRPr="00A510CF" w:rsidRDefault="00AC2A7A" w:rsidP="00A510CF">
            <w:r w:rsidRPr="00A510CF">
              <w:t xml:space="preserve">Team member 2: Parisa Khataei </w:t>
            </w:r>
          </w:p>
          <w:p w14:paraId="5A556DC4" w14:textId="77777777" w:rsidR="00AC2A7A" w:rsidRDefault="00AC2A7A" w:rsidP="00A510CF">
            <w:r w:rsidRPr="00A510CF">
              <w:t xml:space="preserve">Team member 3: Nadezhda Mokhireva                             </w:t>
            </w:r>
          </w:p>
          <w:p w14:paraId="42F1C4B7" w14:textId="77859296" w:rsidR="00AC2A7A" w:rsidRPr="00A510CF" w:rsidRDefault="00AC2A7A" w:rsidP="00A510CF">
            <w:r w:rsidRPr="00A510CF">
              <w:t xml:space="preserve">Team member 4: </w:t>
            </w:r>
            <w:r>
              <w:t xml:space="preserve">Mahdi </w:t>
            </w:r>
            <w:proofErr w:type="spellStart"/>
            <w:r>
              <w:t>Esmaeelpour</w:t>
            </w:r>
            <w:proofErr w:type="spellEnd"/>
          </w:p>
        </w:tc>
        <w:tc>
          <w:tcPr>
            <w:tcW w:w="1225" w:type="dxa"/>
          </w:tcPr>
          <w:p w14:paraId="50148110" w14:textId="77777777" w:rsidR="00AC2A7A" w:rsidRPr="00A510CF" w:rsidRDefault="00AC2A7A" w:rsidP="00A510CF"/>
        </w:tc>
      </w:tr>
      <w:tr w:rsidR="00782380" w14:paraId="4B88BEF9" w14:textId="77777777" w:rsidTr="00B17412">
        <w:trPr>
          <w:trHeight w:val="567"/>
        </w:trPr>
        <w:tc>
          <w:tcPr>
            <w:tcW w:w="6647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278EFB0" w14:textId="1F0DE0C0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 w:rsidRPr="00B17412">
              <w:rPr>
                <w:b/>
                <w:sz w:val="32"/>
                <w:szCs w:val="18"/>
              </w:rPr>
              <w:t>Agenda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903A6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1D9134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58678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2B45FB27" w14:textId="77777777" w:rsidTr="00B17412">
        <w:trPr>
          <w:trHeight w:val="340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1325E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A1174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615BE" w14:textId="77777777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D010D" w14:textId="767F29EA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Planned Date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9E2031" w14:textId="0777E43B" w:rsidR="00782380" w:rsidRPr="00285969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Actual Date</w:t>
            </w:r>
          </w:p>
        </w:tc>
      </w:tr>
      <w:tr w:rsidR="002F6C9E" w14:paraId="5D7BD9BC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0CAAE" w14:textId="1186D3E6" w:rsidR="002F6C9E" w:rsidRDefault="002F6C9E" w:rsidP="002F6C9E">
            <w:pPr>
              <w:pStyle w:val="Standard1"/>
              <w:spacing w:before="120" w:after="120"/>
            </w:pPr>
            <w:r>
              <w:t>Review the last meeting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2C41F1" w14:textId="228BF016" w:rsidR="002F6C9E" w:rsidRDefault="002F6C9E" w:rsidP="002F6C9E">
            <w:pPr>
              <w:pStyle w:val="Standard1"/>
              <w:spacing w:before="120" w:after="120"/>
            </w:pPr>
            <w:r>
              <w:t xml:space="preserve">Remind everyone of the outcomes and decisions of the last meeting based on the Minutes of Meeting #14 document.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EA6E07" w14:textId="0447138C" w:rsidR="002F6C9E" w:rsidRDefault="002F6C9E" w:rsidP="002F6C9E">
            <w:pPr>
              <w:pStyle w:val="Standard1"/>
              <w:spacing w:before="120" w:after="120"/>
            </w:pPr>
            <w:r w:rsidRPr="00B154D5">
              <w:t>Vladyslav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BD437" w14:textId="39C87C41" w:rsidR="002F6C9E" w:rsidRDefault="002F6C9E" w:rsidP="002F6C9E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27th</w:t>
            </w:r>
            <w:r w:rsidRPr="006E31A5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91B60" w14:textId="7AD7E81C" w:rsidR="002F6C9E" w:rsidRDefault="002F6C9E" w:rsidP="002F6C9E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27th</w:t>
            </w:r>
            <w:r w:rsidRPr="006E31A5">
              <w:rPr>
                <w:bCs/>
              </w:rPr>
              <w:t>, 2020</w:t>
            </w:r>
          </w:p>
        </w:tc>
      </w:tr>
      <w:tr w:rsidR="002F6C9E" w:rsidRPr="008A32DC" w14:paraId="43E40899" w14:textId="77777777" w:rsidTr="00BD61D4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B065B1" w14:textId="77777777" w:rsidR="002F6C9E" w:rsidRPr="008A32DC" w:rsidRDefault="002F6C9E" w:rsidP="002F6C9E">
            <w:pPr>
              <w:pStyle w:val="Standard1"/>
            </w:pPr>
            <w:r w:rsidRPr="008A32DC">
              <w:t>Discuss the sprint progress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39EAC7" w14:textId="75398A10" w:rsidR="002F6C9E" w:rsidRPr="008A32DC" w:rsidRDefault="002F6C9E" w:rsidP="002F6C9E">
            <w:pPr>
              <w:pStyle w:val="Standard1"/>
            </w:pPr>
            <w:r>
              <w:t>E</w:t>
            </w:r>
            <w:r w:rsidRPr="008A32DC">
              <w:t xml:space="preserve">veryone participated in the discussion and gave their opinion on whether the </w:t>
            </w:r>
            <w:r w:rsidR="007D54C9">
              <w:t>all the planned</w:t>
            </w:r>
            <w:r w:rsidRPr="008A32DC">
              <w:t xml:space="preserve"> feature</w:t>
            </w:r>
            <w:r w:rsidR="007D54C9">
              <w:t>s</w:t>
            </w:r>
            <w:r w:rsidRPr="008A32DC">
              <w:t xml:space="preserve"> </w:t>
            </w:r>
            <w:r w:rsidR="007D54C9">
              <w:t xml:space="preserve">are </w:t>
            </w:r>
            <w:r w:rsidRPr="008A32DC">
              <w:t xml:space="preserve">implemented well. </w:t>
            </w:r>
            <w:r w:rsidR="007D54C9">
              <w:t xml:space="preserve">The work was properly completed, so the team was ready to present.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F0A5F7" w14:textId="217CF6DD" w:rsidR="002F6C9E" w:rsidRPr="008A32DC" w:rsidRDefault="002F6C9E" w:rsidP="002F6C9E">
            <w:pPr>
              <w:pStyle w:val="Standard1"/>
            </w:pPr>
            <w:r>
              <w:t>Nadezhda</w:t>
            </w:r>
            <w:r w:rsidRPr="008A32DC">
              <w:t xml:space="preserve"> (coordinated the discussion)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1BE520" w14:textId="78E977FA" w:rsidR="002F6C9E" w:rsidRPr="008A32DC" w:rsidRDefault="002F6C9E" w:rsidP="002F6C9E">
            <w:pPr>
              <w:pStyle w:val="Standard1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27th</w:t>
            </w:r>
            <w:r w:rsidRPr="006E31A5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31C1C9" w14:textId="03DF6E5D" w:rsidR="002F6C9E" w:rsidRPr="008A32DC" w:rsidRDefault="002F6C9E" w:rsidP="002F6C9E">
            <w:pPr>
              <w:pStyle w:val="Standard1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27th</w:t>
            </w:r>
            <w:r w:rsidRPr="006E31A5">
              <w:rPr>
                <w:bCs/>
              </w:rPr>
              <w:t>, 2020</w:t>
            </w:r>
          </w:p>
        </w:tc>
      </w:tr>
      <w:tr w:rsidR="002F6C9E" w14:paraId="698A0C8F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4BF71" w14:textId="26F92586" w:rsidR="002F6C9E" w:rsidRDefault="00EF3751" w:rsidP="002F6C9E">
            <w:pPr>
              <w:pStyle w:val="Standard1"/>
              <w:spacing w:before="120" w:after="120"/>
            </w:pPr>
            <w:r>
              <w:t>Assign the roles</w:t>
            </w:r>
            <w:r w:rsidR="002F6C9E">
              <w:t xml:space="preserve">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1552D" w14:textId="7AB5FE44" w:rsidR="002F6C9E" w:rsidRDefault="00EF3751" w:rsidP="002F6C9E">
            <w:pPr>
              <w:pStyle w:val="Standard1"/>
              <w:spacing w:before="120" w:after="120"/>
            </w:pPr>
            <w:r>
              <w:t>Assigned the roles for the presentation based on the area of expertise and personal preferences.</w:t>
            </w:r>
            <w:r w:rsidR="002F6C9E">
              <w:t xml:space="preserve"> </w:t>
            </w:r>
            <w:r>
              <w:t xml:space="preserve">Every team member agreed to write the draft of their speech for the next meeting. </w:t>
            </w:r>
            <w:bookmarkStart w:id="5" w:name="_GoBack"/>
            <w:bookmarkEnd w:id="5"/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3D7465" w14:textId="521746D7" w:rsidR="002F6C9E" w:rsidRDefault="002F6C9E" w:rsidP="002F6C9E">
            <w:pPr>
              <w:pStyle w:val="Standard1"/>
              <w:spacing w:before="120" w:after="120"/>
            </w:pPr>
            <w:r w:rsidRPr="008E1452">
              <w:t>Parisa</w:t>
            </w:r>
            <w:r>
              <w:t xml:space="preserve"> 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A70063" w14:textId="34CF38C9" w:rsidR="002F6C9E" w:rsidRDefault="002F6C9E" w:rsidP="002F6C9E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27th</w:t>
            </w:r>
            <w:r w:rsidRPr="006E31A5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C6AA90" w14:textId="1235782A" w:rsidR="002F6C9E" w:rsidRDefault="002F6C9E" w:rsidP="002F6C9E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27th</w:t>
            </w:r>
            <w:r w:rsidRPr="006E31A5">
              <w:rPr>
                <w:bCs/>
              </w:rPr>
              <w:t>, 2020</w:t>
            </w:r>
          </w:p>
        </w:tc>
      </w:tr>
      <w:tr w:rsidR="002F6C9E" w14:paraId="539CFC0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CDFDDF" w14:textId="6DFD579C" w:rsidR="002F6C9E" w:rsidRDefault="002F6C9E" w:rsidP="002F6C9E">
            <w:pPr>
              <w:pStyle w:val="Standard1"/>
              <w:spacing w:before="120" w:after="120"/>
            </w:pPr>
            <w:r>
              <w:t xml:space="preserve">Document the conversation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118CC" w14:textId="3920654B" w:rsidR="002F6C9E" w:rsidRDefault="002F6C9E" w:rsidP="002F6C9E">
            <w:pPr>
              <w:pStyle w:val="Standard1"/>
              <w:spacing w:before="120" w:after="120"/>
            </w:pPr>
            <w:r>
              <w:t>Write down the highlights of the meeting in the Minutes of Meeting #15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125AD" w14:textId="785760E9" w:rsidR="002F6C9E" w:rsidRDefault="002F6C9E" w:rsidP="002F6C9E">
            <w:pPr>
              <w:pStyle w:val="Standard1"/>
              <w:spacing w:before="120" w:after="120"/>
            </w:pPr>
            <w:r>
              <w:t>Mahdi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F0FFA" w14:textId="7A3DADC3" w:rsidR="002F6C9E" w:rsidRDefault="002F6C9E" w:rsidP="002F6C9E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27th</w:t>
            </w:r>
            <w:r w:rsidRPr="006E31A5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D4B127" w14:textId="01FF42F3" w:rsidR="002F6C9E" w:rsidRDefault="002F6C9E" w:rsidP="002F6C9E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27th</w:t>
            </w:r>
            <w:r w:rsidRPr="006E31A5">
              <w:rPr>
                <w:bCs/>
              </w:rPr>
              <w:t>, 2020</w:t>
            </w:r>
          </w:p>
        </w:tc>
      </w:tr>
      <w:tr w:rsidR="002F6C9E" w14:paraId="0CA0A267" w14:textId="77777777" w:rsidTr="005415BE">
        <w:trPr>
          <w:trHeight w:val="2920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CC692" w14:textId="72202EFA" w:rsidR="002F6C9E" w:rsidRDefault="002F6C9E" w:rsidP="002F6C9E">
            <w:pPr>
              <w:pStyle w:val="Standard1"/>
              <w:spacing w:before="120" w:after="120"/>
            </w:pPr>
            <w:r>
              <w:t>Agree on the next meeting details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AB3D1" w14:textId="0698870F" w:rsidR="002F6C9E" w:rsidRDefault="002F6C9E" w:rsidP="002F6C9E">
            <w:pPr>
              <w:pStyle w:val="Standard1"/>
              <w:spacing w:before="120" w:after="120"/>
            </w:pPr>
            <w:r>
              <w:t xml:space="preserve">Date: </w:t>
            </w:r>
            <w:r w:rsidR="0089515D">
              <w:rPr>
                <w:bCs/>
              </w:rPr>
              <w:t>March 2</w:t>
            </w:r>
            <w:r w:rsidR="0089515D" w:rsidRPr="0089515D">
              <w:rPr>
                <w:bCs/>
                <w:vertAlign w:val="superscript"/>
              </w:rPr>
              <w:t>nd</w:t>
            </w:r>
            <w:r w:rsidR="0089515D">
              <w:rPr>
                <w:bCs/>
              </w:rPr>
              <w:t xml:space="preserve">, </w:t>
            </w:r>
            <w:r w:rsidRPr="00A72C4E">
              <w:rPr>
                <w:bCs/>
              </w:rPr>
              <w:t>2020</w:t>
            </w:r>
          </w:p>
          <w:p w14:paraId="62313E87" w14:textId="439DC35F" w:rsidR="002F6C9E" w:rsidRDefault="002F6C9E" w:rsidP="002F6C9E">
            <w:pPr>
              <w:pStyle w:val="Standard1"/>
              <w:spacing w:before="120" w:after="120"/>
            </w:pPr>
            <w:r>
              <w:t xml:space="preserve">Time: </w:t>
            </w:r>
            <w:r w:rsidR="00D44865">
              <w:t>4.15pm – 5.00pm</w:t>
            </w:r>
          </w:p>
          <w:p w14:paraId="1638A693" w14:textId="1153BD4B" w:rsidR="002F6C9E" w:rsidRDefault="002F6C9E" w:rsidP="002F6C9E">
            <w:pPr>
              <w:pStyle w:val="Standard1"/>
              <w:spacing w:before="120" w:after="120"/>
            </w:pPr>
            <w:r>
              <w:t xml:space="preserve">Location: </w:t>
            </w:r>
            <w:r w:rsidR="008427A2">
              <w:t>Casa Loma Campus Library</w:t>
            </w:r>
          </w:p>
          <w:p w14:paraId="3E258943" w14:textId="52BA2FFB" w:rsidR="002F6C9E" w:rsidRDefault="002F6C9E" w:rsidP="002F6C9E">
            <w:pPr>
              <w:pStyle w:val="Standard1"/>
              <w:spacing w:before="120" w:after="120"/>
            </w:pPr>
            <w:r>
              <w:t xml:space="preserve">Agenda: </w:t>
            </w:r>
            <w:r w:rsidR="00E06C59">
              <w:t>practice using the presentation software, practice the demo of the project</w:t>
            </w:r>
            <w:r>
              <w:t xml:space="preserve"> </w:t>
            </w:r>
          </w:p>
          <w:p w14:paraId="121EECC6" w14:textId="53366D26" w:rsidR="002F6C9E" w:rsidRPr="0068006E" w:rsidRDefault="002F6C9E" w:rsidP="002F6C9E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</w:t>
            </w:r>
            <w:r>
              <w:rPr>
                <w:b/>
                <w:lang w:val="en-GB"/>
              </w:rPr>
              <w:t>s</w:t>
            </w:r>
            <w:r w:rsidRPr="0068006E">
              <w:rPr>
                <w:b/>
                <w:lang w:val="en-GB"/>
              </w:rPr>
              <w:t>:</w:t>
            </w:r>
          </w:p>
          <w:p w14:paraId="099630BA" w14:textId="77777777" w:rsidR="002F6C9E" w:rsidRPr="00166F7A" w:rsidRDefault="002F6C9E" w:rsidP="002F6C9E">
            <w:r w:rsidRPr="00166F7A">
              <w:t xml:space="preserve">Team member 1: Vladyslav </w:t>
            </w:r>
            <w:proofErr w:type="spellStart"/>
            <w:r w:rsidRPr="00166F7A">
              <w:t>Bordiug</w:t>
            </w:r>
            <w:proofErr w:type="spellEnd"/>
            <w:r w:rsidRPr="00166F7A">
              <w:t xml:space="preserve">                            </w:t>
            </w:r>
          </w:p>
          <w:p w14:paraId="61D7F70E" w14:textId="77777777" w:rsidR="002F6C9E" w:rsidRPr="00166F7A" w:rsidRDefault="002F6C9E" w:rsidP="002F6C9E">
            <w:r w:rsidRPr="00166F7A">
              <w:t xml:space="preserve">Team member 2: Parisa Khataei </w:t>
            </w:r>
          </w:p>
          <w:p w14:paraId="352DC9B9" w14:textId="77777777" w:rsidR="002F6C9E" w:rsidRPr="00166F7A" w:rsidRDefault="002F6C9E" w:rsidP="002F6C9E">
            <w:r w:rsidRPr="00166F7A">
              <w:t xml:space="preserve">Team member 3: Nadezhda Mokhireva                             </w:t>
            </w:r>
          </w:p>
          <w:p w14:paraId="20DEBF32" w14:textId="38A09ECA" w:rsidR="002F6C9E" w:rsidRPr="0016291E" w:rsidRDefault="002F6C9E" w:rsidP="002F6C9E">
            <w:pPr>
              <w:rPr>
                <w:lang w:val="en-GB"/>
              </w:rPr>
            </w:pPr>
            <w:r w:rsidRPr="00166F7A">
              <w:t xml:space="preserve">Team member 4: Mahdi </w:t>
            </w:r>
            <w:proofErr w:type="spellStart"/>
            <w:r w:rsidRPr="00166F7A">
              <w:t>Esmaeelpour</w:t>
            </w:r>
            <w:proofErr w:type="spellEnd"/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9947E" w14:textId="1BEF0ACA" w:rsidR="002F6C9E" w:rsidRDefault="002F6C9E" w:rsidP="002F6C9E">
            <w:pPr>
              <w:pStyle w:val="Standard1"/>
              <w:spacing w:before="120" w:after="120"/>
            </w:pPr>
            <w:r>
              <w:t>All team members agreed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26982" w14:textId="61EF3557" w:rsidR="002F6C9E" w:rsidRDefault="002F6C9E" w:rsidP="002F6C9E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27th</w:t>
            </w:r>
            <w:r w:rsidRPr="006E31A5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B681DB" w14:textId="6D2A5D99" w:rsidR="002F6C9E" w:rsidRPr="00B049E2" w:rsidRDefault="002F6C9E" w:rsidP="002F6C9E"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27th</w:t>
            </w:r>
            <w:r w:rsidRPr="006E31A5">
              <w:rPr>
                <w:bCs/>
              </w:rPr>
              <w:t>, 2020</w:t>
            </w:r>
          </w:p>
        </w:tc>
      </w:tr>
    </w:tbl>
    <w:p w14:paraId="0982F601" w14:textId="77777777" w:rsidR="007C0B2F" w:rsidRDefault="007C0B2F" w:rsidP="00B17412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45A2B"/>
    <w:multiLevelType w:val="hybridMultilevel"/>
    <w:tmpl w:val="3C94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05B26"/>
    <w:rsid w:val="00056104"/>
    <w:rsid w:val="00062C8D"/>
    <w:rsid w:val="00073410"/>
    <w:rsid w:val="00087F03"/>
    <w:rsid w:val="000A2BBE"/>
    <w:rsid w:val="000B66C5"/>
    <w:rsid w:val="000D29B9"/>
    <w:rsid w:val="000E1E0D"/>
    <w:rsid w:val="000E6D1E"/>
    <w:rsid w:val="00104BAF"/>
    <w:rsid w:val="00112655"/>
    <w:rsid w:val="00120431"/>
    <w:rsid w:val="0012691A"/>
    <w:rsid w:val="00136D2C"/>
    <w:rsid w:val="00150D5B"/>
    <w:rsid w:val="0016291E"/>
    <w:rsid w:val="00166F7A"/>
    <w:rsid w:val="00176DDC"/>
    <w:rsid w:val="00187519"/>
    <w:rsid w:val="0019258F"/>
    <w:rsid w:val="001A2AC4"/>
    <w:rsid w:val="001B7575"/>
    <w:rsid w:val="001D01D2"/>
    <w:rsid w:val="00207F81"/>
    <w:rsid w:val="00214EE2"/>
    <w:rsid w:val="00232C83"/>
    <w:rsid w:val="00232FAA"/>
    <w:rsid w:val="00245DEB"/>
    <w:rsid w:val="00246E97"/>
    <w:rsid w:val="00255652"/>
    <w:rsid w:val="00255BC4"/>
    <w:rsid w:val="00264505"/>
    <w:rsid w:val="00270A62"/>
    <w:rsid w:val="00275E67"/>
    <w:rsid w:val="00285969"/>
    <w:rsid w:val="00293F91"/>
    <w:rsid w:val="00294FF1"/>
    <w:rsid w:val="002B07CD"/>
    <w:rsid w:val="002B3F36"/>
    <w:rsid w:val="002B44FF"/>
    <w:rsid w:val="002D5141"/>
    <w:rsid w:val="002E2E9F"/>
    <w:rsid w:val="002E4C88"/>
    <w:rsid w:val="002F0D1C"/>
    <w:rsid w:val="002F2A5F"/>
    <w:rsid w:val="002F6C9E"/>
    <w:rsid w:val="003145C1"/>
    <w:rsid w:val="00317406"/>
    <w:rsid w:val="00330A4B"/>
    <w:rsid w:val="00340850"/>
    <w:rsid w:val="00340DD9"/>
    <w:rsid w:val="00344A31"/>
    <w:rsid w:val="00346BD2"/>
    <w:rsid w:val="00386AD2"/>
    <w:rsid w:val="003878A8"/>
    <w:rsid w:val="003A2AAC"/>
    <w:rsid w:val="003C1628"/>
    <w:rsid w:val="003D0276"/>
    <w:rsid w:val="003D2062"/>
    <w:rsid w:val="003D2877"/>
    <w:rsid w:val="003D3E2F"/>
    <w:rsid w:val="003D3F98"/>
    <w:rsid w:val="004070FC"/>
    <w:rsid w:val="0044595B"/>
    <w:rsid w:val="00445966"/>
    <w:rsid w:val="00475B02"/>
    <w:rsid w:val="00476EF0"/>
    <w:rsid w:val="004A1E77"/>
    <w:rsid w:val="004B0251"/>
    <w:rsid w:val="004C7374"/>
    <w:rsid w:val="004E2405"/>
    <w:rsid w:val="00504786"/>
    <w:rsid w:val="00533C57"/>
    <w:rsid w:val="00534F83"/>
    <w:rsid w:val="005415BE"/>
    <w:rsid w:val="00564447"/>
    <w:rsid w:val="005760F0"/>
    <w:rsid w:val="00585175"/>
    <w:rsid w:val="005979D6"/>
    <w:rsid w:val="005B3573"/>
    <w:rsid w:val="005C44D4"/>
    <w:rsid w:val="005E2DFE"/>
    <w:rsid w:val="005F3F0E"/>
    <w:rsid w:val="00641B79"/>
    <w:rsid w:val="006434AF"/>
    <w:rsid w:val="00657935"/>
    <w:rsid w:val="006601FF"/>
    <w:rsid w:val="0066588B"/>
    <w:rsid w:val="00670956"/>
    <w:rsid w:val="00674881"/>
    <w:rsid w:val="0068006E"/>
    <w:rsid w:val="00687357"/>
    <w:rsid w:val="006A5152"/>
    <w:rsid w:val="006A5C21"/>
    <w:rsid w:val="006B3431"/>
    <w:rsid w:val="006C0B49"/>
    <w:rsid w:val="006C25AC"/>
    <w:rsid w:val="006D0DAB"/>
    <w:rsid w:val="006E31A5"/>
    <w:rsid w:val="006E7571"/>
    <w:rsid w:val="006F3CD5"/>
    <w:rsid w:val="00702DEC"/>
    <w:rsid w:val="00754E7F"/>
    <w:rsid w:val="0077361D"/>
    <w:rsid w:val="0078181E"/>
    <w:rsid w:val="00782380"/>
    <w:rsid w:val="00783355"/>
    <w:rsid w:val="00784A5B"/>
    <w:rsid w:val="0079493B"/>
    <w:rsid w:val="007B74A5"/>
    <w:rsid w:val="007C0B2F"/>
    <w:rsid w:val="007C29FA"/>
    <w:rsid w:val="007C36F0"/>
    <w:rsid w:val="007D54C9"/>
    <w:rsid w:val="007D5D5B"/>
    <w:rsid w:val="007D7312"/>
    <w:rsid w:val="007E19F9"/>
    <w:rsid w:val="007E69F7"/>
    <w:rsid w:val="008029B4"/>
    <w:rsid w:val="00803F4B"/>
    <w:rsid w:val="0080656D"/>
    <w:rsid w:val="00815FE8"/>
    <w:rsid w:val="008427A2"/>
    <w:rsid w:val="00843532"/>
    <w:rsid w:val="008439BF"/>
    <w:rsid w:val="00861F43"/>
    <w:rsid w:val="0089515D"/>
    <w:rsid w:val="008A32DC"/>
    <w:rsid w:val="008A7677"/>
    <w:rsid w:val="008A7CFF"/>
    <w:rsid w:val="008B2715"/>
    <w:rsid w:val="008C34CB"/>
    <w:rsid w:val="008E1452"/>
    <w:rsid w:val="008F47F3"/>
    <w:rsid w:val="009010DC"/>
    <w:rsid w:val="00914913"/>
    <w:rsid w:val="00926D57"/>
    <w:rsid w:val="00927479"/>
    <w:rsid w:val="009D7B44"/>
    <w:rsid w:val="009E187C"/>
    <w:rsid w:val="009E5D4F"/>
    <w:rsid w:val="00A12251"/>
    <w:rsid w:val="00A245F2"/>
    <w:rsid w:val="00A510CF"/>
    <w:rsid w:val="00A65AFE"/>
    <w:rsid w:val="00A72C4E"/>
    <w:rsid w:val="00A77DC2"/>
    <w:rsid w:val="00AA463B"/>
    <w:rsid w:val="00AC0DE2"/>
    <w:rsid w:val="00AC2A7A"/>
    <w:rsid w:val="00AD2CA9"/>
    <w:rsid w:val="00AD62D4"/>
    <w:rsid w:val="00B049E2"/>
    <w:rsid w:val="00B10DC2"/>
    <w:rsid w:val="00B154D5"/>
    <w:rsid w:val="00B17412"/>
    <w:rsid w:val="00B27FC5"/>
    <w:rsid w:val="00B357FB"/>
    <w:rsid w:val="00B37256"/>
    <w:rsid w:val="00B47222"/>
    <w:rsid w:val="00B47537"/>
    <w:rsid w:val="00B526F9"/>
    <w:rsid w:val="00B545D8"/>
    <w:rsid w:val="00B555E0"/>
    <w:rsid w:val="00B5688D"/>
    <w:rsid w:val="00B70319"/>
    <w:rsid w:val="00B76AE0"/>
    <w:rsid w:val="00B849EF"/>
    <w:rsid w:val="00B86E35"/>
    <w:rsid w:val="00BA081D"/>
    <w:rsid w:val="00BA0D9C"/>
    <w:rsid w:val="00BA2FBA"/>
    <w:rsid w:val="00BA4D59"/>
    <w:rsid w:val="00BC591F"/>
    <w:rsid w:val="00BD2A45"/>
    <w:rsid w:val="00C15578"/>
    <w:rsid w:val="00C267F1"/>
    <w:rsid w:val="00C354D5"/>
    <w:rsid w:val="00C641E4"/>
    <w:rsid w:val="00C73F96"/>
    <w:rsid w:val="00C82251"/>
    <w:rsid w:val="00CD13BB"/>
    <w:rsid w:val="00D115B1"/>
    <w:rsid w:val="00D346C7"/>
    <w:rsid w:val="00D44865"/>
    <w:rsid w:val="00D64A49"/>
    <w:rsid w:val="00D66AF9"/>
    <w:rsid w:val="00D81378"/>
    <w:rsid w:val="00D941F4"/>
    <w:rsid w:val="00DA352B"/>
    <w:rsid w:val="00DA41A9"/>
    <w:rsid w:val="00DA5BEA"/>
    <w:rsid w:val="00DB15C6"/>
    <w:rsid w:val="00DB269A"/>
    <w:rsid w:val="00DB33C2"/>
    <w:rsid w:val="00DC4F35"/>
    <w:rsid w:val="00DC6A63"/>
    <w:rsid w:val="00DF13D8"/>
    <w:rsid w:val="00E06C59"/>
    <w:rsid w:val="00E36262"/>
    <w:rsid w:val="00E47A35"/>
    <w:rsid w:val="00E56424"/>
    <w:rsid w:val="00E65727"/>
    <w:rsid w:val="00E754DE"/>
    <w:rsid w:val="00E8133F"/>
    <w:rsid w:val="00E83C17"/>
    <w:rsid w:val="00E922CB"/>
    <w:rsid w:val="00E93AD0"/>
    <w:rsid w:val="00EA25B9"/>
    <w:rsid w:val="00EA771B"/>
    <w:rsid w:val="00EB0101"/>
    <w:rsid w:val="00EB0AEB"/>
    <w:rsid w:val="00EC0589"/>
    <w:rsid w:val="00EC5381"/>
    <w:rsid w:val="00EE3050"/>
    <w:rsid w:val="00EF16B9"/>
    <w:rsid w:val="00EF3751"/>
    <w:rsid w:val="00EF4983"/>
    <w:rsid w:val="00F07F96"/>
    <w:rsid w:val="00F30A31"/>
    <w:rsid w:val="00F37CC1"/>
    <w:rsid w:val="00F44F3A"/>
    <w:rsid w:val="00F76EEE"/>
    <w:rsid w:val="00FC5253"/>
    <w:rsid w:val="00FD0149"/>
    <w:rsid w:val="00FD0896"/>
    <w:rsid w:val="00FD5E20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F1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2020-02-28T03:40:00Z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